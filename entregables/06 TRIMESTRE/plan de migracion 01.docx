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margin" w:tblpY="-764"/>
        <w:tblW w:w="0" w:type="auto"/>
        <w:tblLook w:val="0600" w:firstRow="0" w:lastRow="0" w:firstColumn="0" w:lastColumn="0" w:noHBand="1" w:noVBand="1"/>
      </w:tblPr>
      <w:tblGrid>
        <w:gridCol w:w="1242"/>
        <w:gridCol w:w="1052"/>
        <w:gridCol w:w="4542"/>
        <w:gridCol w:w="994"/>
        <w:gridCol w:w="1196"/>
      </w:tblGrid>
      <w:tr w:rsidR="00E321D0" w:rsidRPr="00C16D26" w14:paraId="175F2343" w14:textId="77777777" w:rsidTr="00E321D0">
        <w:tc>
          <w:tcPr>
            <w:tcW w:w="9026" w:type="dxa"/>
            <w:gridSpan w:val="5"/>
            <w:vAlign w:val="center"/>
          </w:tcPr>
          <w:p w14:paraId="7181B08E" w14:textId="32990038" w:rsidR="00E321D0" w:rsidRPr="000B3C83" w:rsidRDefault="00C74EF7" w:rsidP="00E321D0">
            <w:pPr>
              <w:pStyle w:val="Ttulo"/>
              <w:rPr>
                <w:color w:val="0070C0"/>
              </w:rPr>
            </w:pPr>
            <w:sdt>
              <w:sdtPr>
                <w:rPr>
                  <w:color w:val="0070C0"/>
                </w:rPr>
                <w:alias w:val="Título"/>
                <w:tag w:val=""/>
                <w:id w:val="2016188051"/>
                <w:placeholder>
                  <w:docPart w:val="204AEA664F744ABBB74BA6BA2BCE787C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AF6AE7" w:rsidRPr="000B3C83">
                  <w:rPr>
                    <w:color w:val="0070C0"/>
                  </w:rPr>
                  <w:t>PLAN</w:t>
                </w:r>
              </w:sdtContent>
            </w:sdt>
          </w:p>
        </w:tc>
      </w:tr>
      <w:tr w:rsidR="00E321D0" w:rsidRPr="00C16D26" w14:paraId="3DE8EDB6" w14:textId="77777777" w:rsidTr="00E321D0">
        <w:trPr>
          <w:trHeight w:val="144"/>
        </w:trPr>
        <w:tc>
          <w:tcPr>
            <w:tcW w:w="1242" w:type="dxa"/>
            <w:shd w:val="clear" w:color="auto" w:fill="auto"/>
          </w:tcPr>
          <w:p w14:paraId="37D87591" w14:textId="77777777" w:rsidR="00E321D0" w:rsidRPr="000B3C83" w:rsidRDefault="00E321D0" w:rsidP="00E321D0">
            <w:pPr>
              <w:rPr>
                <w:color w:val="0070C0"/>
                <w:sz w:val="10"/>
                <w:szCs w:val="10"/>
              </w:rPr>
            </w:pPr>
          </w:p>
        </w:tc>
        <w:tc>
          <w:tcPr>
            <w:tcW w:w="6588" w:type="dxa"/>
            <w:gridSpan w:val="3"/>
            <w:shd w:val="clear" w:color="auto" w:fill="F0CDA1" w:themeFill="accent1"/>
            <w:vAlign w:val="center"/>
          </w:tcPr>
          <w:p w14:paraId="0623064F" w14:textId="77777777" w:rsidR="00E321D0" w:rsidRPr="000B3C83" w:rsidRDefault="00E321D0" w:rsidP="00E321D0">
            <w:pPr>
              <w:rPr>
                <w:color w:val="0070C0"/>
                <w:sz w:val="10"/>
                <w:szCs w:val="10"/>
              </w:rPr>
            </w:pPr>
          </w:p>
        </w:tc>
        <w:tc>
          <w:tcPr>
            <w:tcW w:w="1196" w:type="dxa"/>
            <w:shd w:val="clear" w:color="auto" w:fill="auto"/>
          </w:tcPr>
          <w:p w14:paraId="08B5B4E2" w14:textId="77777777" w:rsidR="00E321D0" w:rsidRPr="000B3C83" w:rsidRDefault="00E321D0" w:rsidP="00E321D0">
            <w:pPr>
              <w:rPr>
                <w:color w:val="0070C0"/>
                <w:sz w:val="10"/>
                <w:szCs w:val="10"/>
              </w:rPr>
            </w:pPr>
          </w:p>
        </w:tc>
      </w:tr>
      <w:tr w:rsidR="00E321D0" w:rsidRPr="00C16D26" w14:paraId="5196338E" w14:textId="77777777" w:rsidTr="00E321D0">
        <w:tc>
          <w:tcPr>
            <w:tcW w:w="9026" w:type="dxa"/>
            <w:gridSpan w:val="5"/>
            <w:vAlign w:val="center"/>
          </w:tcPr>
          <w:p w14:paraId="2BF42E05" w14:textId="4E623908" w:rsidR="00E321D0" w:rsidRPr="000B3C83" w:rsidRDefault="00C74EF7" w:rsidP="00E321D0">
            <w:pPr>
              <w:pStyle w:val="Ttulo"/>
              <w:rPr>
                <w:color w:val="0070C0"/>
              </w:rPr>
            </w:pPr>
            <w:sdt>
              <w:sdtPr>
                <w:rPr>
                  <w:color w:val="0070C0"/>
                </w:rPr>
                <w:alias w:val="Título 2"/>
                <w:tag w:val=""/>
                <w:id w:val="-1692516626"/>
                <w:placeholder>
                  <w:docPart w:val="FB2F184D0A984DA09841ACCD29C49052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15:appearance w15:val="hidden"/>
                <w:text/>
              </w:sdtPr>
              <w:sdtEndPr>
                <w:rPr>
                  <w:rStyle w:val="TtuloCar"/>
                  <w:b w:val="0"/>
                </w:rPr>
              </w:sdtEndPr>
              <w:sdtContent>
                <w:r w:rsidR="00E321D0" w:rsidRPr="000B3C83">
                  <w:rPr>
                    <w:color w:val="0070C0"/>
                  </w:rPr>
                  <w:t>DE MIGRACION</w:t>
                </w:r>
              </w:sdtContent>
            </w:sdt>
          </w:p>
        </w:tc>
      </w:tr>
      <w:tr w:rsidR="00E321D0" w:rsidRPr="00C16D26" w14:paraId="097C737C" w14:textId="77777777" w:rsidTr="007B7E2D">
        <w:trPr>
          <w:trHeight w:val="6109"/>
        </w:trPr>
        <w:tc>
          <w:tcPr>
            <w:tcW w:w="2294" w:type="dxa"/>
            <w:gridSpan w:val="2"/>
          </w:tcPr>
          <w:p w14:paraId="0A44C234" w14:textId="6858C34F" w:rsidR="00E321D0" w:rsidRPr="00C16D26" w:rsidRDefault="00E321D0" w:rsidP="00E321D0">
            <w:pPr>
              <w:rPr>
                <w:noProof/>
              </w:rPr>
            </w:pPr>
          </w:p>
        </w:tc>
        <w:tc>
          <w:tcPr>
            <w:tcW w:w="4542" w:type="dxa"/>
            <w:shd w:val="clear" w:color="auto" w:fill="107082" w:themeFill="accent2"/>
            <w:vAlign w:val="center"/>
          </w:tcPr>
          <w:sdt>
            <w:sdtPr>
              <w:rPr>
                <w:rFonts w:eastAsiaTheme="minorHAnsi"/>
                <w:b w:val="0"/>
                <w:i w:val="0"/>
                <w:color w:val="FFFFFF" w:themeColor="background1"/>
                <w:spacing w:val="0"/>
                <w:sz w:val="22"/>
                <w:szCs w:val="22"/>
                <w:lang w:val="es-CO"/>
              </w:rPr>
              <w:alias w:val="Subtítulo"/>
              <w:tag w:val=""/>
              <w:id w:val="1073854703"/>
              <w:placeholder>
                <w:docPart w:val="171E31FBA734461E909DF80E0C83E1E1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0ADB02C9" w14:textId="7988876E" w:rsidR="00E321D0" w:rsidRPr="00C16D26" w:rsidRDefault="00553867" w:rsidP="007B7E2D">
                <w:pPr>
                  <w:pStyle w:val="Subttulo"/>
                  <w:rPr>
                    <w:noProof/>
                  </w:rPr>
                </w:pPr>
                <w:r>
                  <w:rPr>
                    <w:rFonts w:eastAsiaTheme="minorHAnsi"/>
                    <w:b w:val="0"/>
                    <w:i w:val="0"/>
                    <w:color w:val="FFFFFF" w:themeColor="background1"/>
                    <w:spacing w:val="0"/>
                    <w:sz w:val="22"/>
                    <w:szCs w:val="22"/>
                    <w:lang w:val="es-CO"/>
                  </w:rPr>
                  <w:t>INTEGRANTES                                                           JOSE AGUSTIN OSORIO TORRES                                                                   DAVID ALEJANDRO DIAZ                                                                       ANDRES MONSALVE                                                                                    2023</w:t>
                </w:r>
              </w:p>
            </w:sdtContent>
          </w:sdt>
        </w:tc>
        <w:tc>
          <w:tcPr>
            <w:tcW w:w="2190" w:type="dxa"/>
            <w:gridSpan w:val="2"/>
          </w:tcPr>
          <w:p w14:paraId="0F068DD9" w14:textId="3D4D0E39" w:rsidR="00E321D0" w:rsidRPr="00C16D26" w:rsidRDefault="00E321D0" w:rsidP="00E321D0">
            <w:pPr>
              <w:rPr>
                <w:noProof/>
              </w:rPr>
            </w:pPr>
          </w:p>
        </w:tc>
      </w:tr>
    </w:tbl>
    <w:p w14:paraId="641DC101" w14:textId="32AA4201" w:rsidR="001A5429" w:rsidRPr="00C16D26" w:rsidRDefault="00B74939" w:rsidP="001E1E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7361BAD9" wp14:editId="1D8DE7C7">
            <wp:simplePos x="0" y="0"/>
            <wp:positionH relativeFrom="margin">
              <wp:posOffset>1616149</wp:posOffset>
            </wp:positionH>
            <wp:positionV relativeFrom="paragraph">
              <wp:posOffset>-2881423</wp:posOffset>
            </wp:positionV>
            <wp:extent cx="2488163" cy="1688096"/>
            <wp:effectExtent l="0" t="0" r="7620" b="762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21" cy="1694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CF723" w14:textId="75D7867B" w:rsidR="00066DE2" w:rsidRPr="00C16D26" w:rsidRDefault="002A385A" w:rsidP="0092125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1E8207A" wp14:editId="61B9DB5E">
            <wp:simplePos x="0" y="0"/>
            <wp:positionH relativeFrom="margin">
              <wp:posOffset>4486274</wp:posOffset>
            </wp:positionH>
            <wp:positionV relativeFrom="paragraph">
              <wp:posOffset>2559068</wp:posOffset>
            </wp:positionV>
            <wp:extent cx="1892935" cy="963782"/>
            <wp:effectExtent l="0" t="0" r="0" b="8255"/>
            <wp:wrapNone/>
            <wp:docPr id="1056112436" name="Imagen 1056112436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2436" name="Imagen 1056112436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547" cy="96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429" w:rsidRPr="00C16D26">
        <w:rPr>
          <w:noProof/>
          <w:lang w:bidi="es-ES"/>
        </w:rPr>
        <w:t xml:space="preserve"> </w:t>
      </w:r>
    </w:p>
    <w:p w14:paraId="0551BFC7" w14:textId="248CBDF4" w:rsidR="00066DE2" w:rsidRPr="00C16D26" w:rsidRDefault="00066DE2" w:rsidP="00066DE2">
      <w:pPr>
        <w:rPr>
          <w:noProof/>
        </w:rPr>
        <w:sectPr w:rsidR="00066DE2" w:rsidRPr="00C16D26" w:rsidSect="001F5E9D">
          <w:headerReference w:type="default" r:id="rId13"/>
          <w:headerReference w:type="first" r:id="rId14"/>
          <w:footerReference w:type="first" r:id="rId15"/>
          <w:pgSz w:w="11906" w:h="16838" w:code="9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color w:val="595959" w:themeColor="text1" w:themeTint="A6"/>
          <w:sz w:val="23"/>
        </w:rPr>
        <w:id w:val="3505383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C36E267" w14:textId="439214F4" w:rsidR="001E1E58" w:rsidRDefault="00493EC0" w:rsidP="00D271A6">
          <w:pPr>
            <w:pStyle w:val="TtuloTDC"/>
          </w:pPr>
          <w:r w:rsidRPr="00D271A6">
            <w:t>TABLA DE CONTENIDO</w:t>
          </w:r>
        </w:p>
        <w:p w14:paraId="0202D099" w14:textId="77777777" w:rsidR="003B7BAE" w:rsidRDefault="003B7BAE" w:rsidP="003B7BAE"/>
        <w:p w14:paraId="1A388C47" w14:textId="77777777" w:rsidR="003B7BAE" w:rsidRDefault="003B7BAE" w:rsidP="003B7BAE"/>
        <w:p w14:paraId="37A19D2C" w14:textId="77777777" w:rsidR="003B7BAE" w:rsidRDefault="003B7BAE" w:rsidP="003B7BAE"/>
        <w:p w14:paraId="75BBA33A" w14:textId="77777777" w:rsidR="003B7BAE" w:rsidRDefault="003B7BAE" w:rsidP="003B7BAE"/>
        <w:p w14:paraId="3D6A4874" w14:textId="77777777" w:rsidR="003B7BAE" w:rsidRPr="003B7BAE" w:rsidRDefault="003B7BAE" w:rsidP="003B7BAE"/>
        <w:p w14:paraId="50984A3B" w14:textId="65D1A5DF" w:rsidR="005C7835" w:rsidRDefault="00CC4707">
          <w:pPr>
            <w:pStyle w:val="TDC1"/>
            <w:tabs>
              <w:tab w:val="right" w:leader="dot" w:pos="4696"/>
            </w:tabs>
            <w:rPr>
              <w:noProof/>
            </w:rPr>
          </w:pPr>
          <w:r>
            <w:rPr>
              <w:b/>
              <w:noProof/>
              <w:lang w:bidi="es-ES"/>
            </w:rPr>
            <w:t>1.</w:t>
          </w:r>
          <w:r w:rsidR="001E1E58" w:rsidRPr="00C16D26">
            <w:rPr>
              <w:b/>
              <w:noProof/>
              <w:lang w:bidi="es-ES"/>
            </w:rPr>
            <w:fldChar w:fldCharType="begin"/>
          </w:r>
          <w:r w:rsidR="001E1E58" w:rsidRPr="00C16D26">
            <w:rPr>
              <w:b/>
              <w:noProof/>
              <w:lang w:bidi="es-ES"/>
            </w:rPr>
            <w:instrText xml:space="preserve"> TOC \o "1-3" \h \z \u </w:instrText>
          </w:r>
          <w:r w:rsidR="001E1E58" w:rsidRPr="00C16D26">
            <w:rPr>
              <w:b/>
              <w:noProof/>
              <w:lang w:bidi="es-ES"/>
            </w:rPr>
            <w:fldChar w:fldCharType="separate"/>
          </w:r>
          <w:hyperlink w:anchor="_Toc22894958" w:history="1">
            <w:r>
              <w:rPr>
                <w:rStyle w:val="Hipervnculo"/>
                <w:noProof/>
                <w:lang w:bidi="es-ES"/>
              </w:rPr>
              <w:t>objetivo</w:t>
            </w:r>
            <w:r w:rsidR="005C7835">
              <w:rPr>
                <w:noProof/>
                <w:webHidden/>
              </w:rPr>
              <w:tab/>
            </w:r>
            <w:r w:rsidR="005C7835">
              <w:rPr>
                <w:noProof/>
                <w:webHidden/>
              </w:rPr>
              <w:fldChar w:fldCharType="begin"/>
            </w:r>
            <w:r w:rsidR="005C7835">
              <w:rPr>
                <w:noProof/>
                <w:webHidden/>
              </w:rPr>
              <w:instrText xml:space="preserve"> PAGEREF _Toc22894958 \h </w:instrText>
            </w:r>
            <w:r w:rsidR="005C7835">
              <w:rPr>
                <w:noProof/>
                <w:webHidden/>
              </w:rPr>
            </w:r>
            <w:r w:rsidR="005C7835">
              <w:rPr>
                <w:noProof/>
                <w:webHidden/>
              </w:rPr>
              <w:fldChar w:fldCharType="separate"/>
            </w:r>
            <w:r w:rsidR="005C7835">
              <w:rPr>
                <w:noProof/>
                <w:webHidden/>
              </w:rPr>
              <w:t>3</w:t>
            </w:r>
            <w:r w:rsidR="005C7835">
              <w:rPr>
                <w:noProof/>
                <w:webHidden/>
              </w:rPr>
              <w:fldChar w:fldCharType="end"/>
            </w:r>
          </w:hyperlink>
        </w:p>
        <w:p w14:paraId="0C6629B0" w14:textId="77777777" w:rsidR="003F54C9" w:rsidRDefault="003F54C9" w:rsidP="007B1B26"/>
        <w:p w14:paraId="095E2373" w14:textId="77777777" w:rsidR="003F54C9" w:rsidRDefault="003F54C9" w:rsidP="007B1B26"/>
        <w:p w14:paraId="62341511" w14:textId="71C1F8BA" w:rsidR="007B1B26" w:rsidRDefault="007B1B26" w:rsidP="007B1B26">
          <w:r>
            <w:t>2</w:t>
          </w:r>
          <w:r w:rsidR="00B82C54">
            <w:t>.</w:t>
          </w:r>
          <w:r w:rsidR="00F64F89">
            <w:t>Análisis preliminar</w:t>
          </w:r>
          <w:r w:rsidR="002174E4" w:rsidRPr="002174E4">
            <w:rPr>
              <w:webHidden/>
            </w:rPr>
            <w:tab/>
          </w:r>
          <w:r w:rsidR="00024243">
            <w:rPr>
              <w:webHidden/>
            </w:rPr>
            <w:t>………………………....5</w:t>
          </w:r>
        </w:p>
        <w:p w14:paraId="07EEA5E7" w14:textId="77777777" w:rsidR="003F54C9" w:rsidRDefault="003F54C9" w:rsidP="007B1B26"/>
        <w:p w14:paraId="079CA1B1" w14:textId="77777777" w:rsidR="003F54C9" w:rsidRDefault="003F54C9" w:rsidP="007B1B26"/>
        <w:p w14:paraId="4558ED13" w14:textId="062E6B16" w:rsidR="00F64F89" w:rsidRDefault="00F64F89" w:rsidP="007B1B26">
          <w:r>
            <w:t>3</w:t>
          </w:r>
          <w:r w:rsidR="00B82C54">
            <w:t>.</w:t>
          </w:r>
          <w:r w:rsidR="0031733E">
            <w:t>Pruebas integradas</w:t>
          </w:r>
          <w:r w:rsidR="00024243">
            <w:t>………………………….6</w:t>
          </w:r>
        </w:p>
        <w:p w14:paraId="07C3EF8B" w14:textId="77777777" w:rsidR="004D4ACF" w:rsidRDefault="004D4ACF" w:rsidP="007B1B26"/>
        <w:p w14:paraId="0188B613" w14:textId="77777777" w:rsidR="004D4ACF" w:rsidRDefault="004D4ACF" w:rsidP="007B1B26"/>
        <w:p w14:paraId="5B00E2B0" w14:textId="42762792" w:rsidR="002174E4" w:rsidRDefault="004D4ACF" w:rsidP="007B1B26">
          <w:r>
            <w:t>4</w:t>
          </w:r>
          <w:r w:rsidR="00B82C54">
            <w:t>.</w:t>
          </w:r>
          <w:r w:rsidR="002174E4">
            <w:t>Ejecución</w:t>
          </w:r>
          <w:r>
            <w:t xml:space="preserve"> de</w:t>
          </w:r>
          <w:r w:rsidR="002174E4">
            <w:t xml:space="preserve"> la  migración</w:t>
          </w:r>
          <w:r w:rsidR="00024243">
            <w:t>………………….7</w:t>
          </w:r>
          <w:r w:rsidR="002174E4">
            <w:t xml:space="preserve"> </w:t>
          </w:r>
        </w:p>
        <w:p w14:paraId="07FDB655" w14:textId="77777777" w:rsidR="002174E4" w:rsidRDefault="002174E4" w:rsidP="007B1B26"/>
        <w:p w14:paraId="1B13D904" w14:textId="77777777" w:rsidR="002174E4" w:rsidRDefault="002174E4" w:rsidP="007B1B26"/>
        <w:p w14:paraId="3AA70728" w14:textId="77777777" w:rsidR="002174E4" w:rsidRDefault="002174E4" w:rsidP="007B1B26"/>
        <w:p w14:paraId="53A6616F" w14:textId="77777777" w:rsidR="002174E4" w:rsidRDefault="002174E4" w:rsidP="007B1B26"/>
        <w:p w14:paraId="36B57A56" w14:textId="77777777" w:rsidR="002174E4" w:rsidRDefault="002174E4" w:rsidP="007B1B26"/>
        <w:p w14:paraId="3ADB4C3E" w14:textId="77777777" w:rsidR="002174E4" w:rsidRDefault="002174E4" w:rsidP="007B1B26"/>
        <w:p w14:paraId="28F0EE6C" w14:textId="6B230DF4" w:rsidR="004D4ACF" w:rsidRDefault="004D4ACF" w:rsidP="007B1B26">
          <w:r>
            <w:t xml:space="preserve"> </w:t>
          </w:r>
        </w:p>
        <w:p w14:paraId="1DDAA11A" w14:textId="77777777" w:rsidR="0031733E" w:rsidRPr="007B1B26" w:rsidRDefault="0031733E" w:rsidP="007B1B26"/>
        <w:p w14:paraId="31248FED" w14:textId="5AEC8A4B" w:rsidR="001E1E58" w:rsidRPr="00C16D26" w:rsidRDefault="001E1E58" w:rsidP="00974BF8">
          <w:pPr>
            <w:tabs>
              <w:tab w:val="left" w:pos="5670"/>
            </w:tabs>
            <w:ind w:left="5103"/>
            <w:rPr>
              <w:noProof/>
            </w:rPr>
          </w:pPr>
          <w:r w:rsidRPr="00C16D26">
            <w:rPr>
              <w:b/>
              <w:noProof/>
              <w:lang w:bidi="es-ES"/>
            </w:rPr>
            <w:fldChar w:fldCharType="end"/>
          </w:r>
        </w:p>
      </w:sdtContent>
    </w:sdt>
    <w:p w14:paraId="62B232AA" w14:textId="77777777" w:rsidR="000A7626" w:rsidRPr="00C16D26" w:rsidRDefault="000A7626" w:rsidP="000A7626">
      <w:pPr>
        <w:rPr>
          <w:noProof/>
        </w:rPr>
      </w:pPr>
    </w:p>
    <w:p w14:paraId="694E8D1B" w14:textId="77777777" w:rsidR="000A7626" w:rsidRPr="00C16D26" w:rsidRDefault="000A7626" w:rsidP="000A7626">
      <w:pPr>
        <w:rPr>
          <w:noProof/>
        </w:rPr>
        <w:sectPr w:rsidR="000A7626" w:rsidRPr="00C16D26" w:rsidSect="001F5E9D">
          <w:footerReference w:type="first" r:id="rId16"/>
          <w:pgSz w:w="11906" w:h="16838" w:code="9"/>
          <w:pgMar w:top="2160" w:right="1080" w:bottom="720" w:left="6120" w:header="432" w:footer="432" w:gutter="0"/>
          <w:pgNumType w:fmt="lowerRoman"/>
          <w:cols w:space="708"/>
          <w:titlePg/>
          <w:docGrid w:linePitch="360"/>
        </w:sectPr>
      </w:pPr>
    </w:p>
    <w:p w14:paraId="42AF5ABE" w14:textId="04524D3D" w:rsidR="00CC4707" w:rsidRPr="00CC4707" w:rsidRDefault="00CC4707" w:rsidP="00CC4707">
      <w:pPr>
        <w:pStyle w:val="Ttulo1"/>
        <w:rPr>
          <w:noProof/>
        </w:rPr>
      </w:pPr>
      <w:r>
        <w:rPr>
          <w:noProof/>
        </w:rPr>
        <w:lastRenderedPageBreak/>
        <w:t>OBJETIVO</w:t>
      </w:r>
    </w:p>
    <w:p w14:paraId="5445BE5E" w14:textId="437F8067" w:rsidR="001E1E58" w:rsidRDefault="001E1E58" w:rsidP="0003123C">
      <w:pPr>
        <w:rPr>
          <w:noProof/>
        </w:rPr>
      </w:pPr>
    </w:p>
    <w:p w14:paraId="293477E0" w14:textId="77777777" w:rsidR="009C4066" w:rsidRDefault="009C4066" w:rsidP="0003123C">
      <w:pPr>
        <w:rPr>
          <w:noProof/>
        </w:rPr>
      </w:pPr>
    </w:p>
    <w:p w14:paraId="1EAF8A32" w14:textId="77777777" w:rsidR="00D219D2" w:rsidRDefault="00D219D2" w:rsidP="0003123C">
      <w:pPr>
        <w:rPr>
          <w:noProof/>
        </w:rPr>
      </w:pPr>
    </w:p>
    <w:p w14:paraId="4FDB7BE9" w14:textId="6CE725F1" w:rsidR="00D219D2" w:rsidRDefault="00AD09DB" w:rsidP="00D219D2">
      <w:r>
        <w:t xml:space="preserve">Se </w:t>
      </w:r>
      <w:r w:rsidR="009C4066">
        <w:t>realizará</w:t>
      </w:r>
      <w:r>
        <w:t xml:space="preserve"> la</w:t>
      </w:r>
      <w:r w:rsidR="00D219D2">
        <w:t xml:space="preserve">  </w:t>
      </w:r>
      <w:r>
        <w:t xml:space="preserve">presentación </w:t>
      </w:r>
      <w:r w:rsidR="00232897">
        <w:t xml:space="preserve">del plan de migración con el cual observaremos el paso a paso y como se va </w:t>
      </w:r>
      <w:r w:rsidR="00E266A9">
        <w:t>a</w:t>
      </w:r>
      <w:r w:rsidR="00232897">
        <w:t xml:space="preserve"> realizar la </w:t>
      </w:r>
      <w:r w:rsidR="0012086B">
        <w:t>instalación</w:t>
      </w:r>
      <w:r w:rsidR="00232897">
        <w:t xml:space="preserve"> </w:t>
      </w:r>
      <w:r w:rsidR="004B23EE">
        <w:t xml:space="preserve">en este caso utilizaremos un servidor externo llamada AWS con el cual se hará la </w:t>
      </w:r>
      <w:r w:rsidR="0012086B">
        <w:t>migración</w:t>
      </w:r>
      <w:r w:rsidR="004B23EE">
        <w:t xml:space="preserve"> de la base de datos</w:t>
      </w:r>
      <w:r w:rsidR="00AF69D2">
        <w:t>.</w:t>
      </w:r>
    </w:p>
    <w:p w14:paraId="327E4D88" w14:textId="77777777" w:rsidR="00AF69D2" w:rsidRDefault="00AF69D2" w:rsidP="00D219D2"/>
    <w:p w14:paraId="3AC70159" w14:textId="77777777" w:rsidR="009C4066" w:rsidRDefault="009C4066" w:rsidP="00D219D2"/>
    <w:p w14:paraId="259CFAB6" w14:textId="77777777" w:rsidR="009C4066" w:rsidRDefault="009C4066" w:rsidP="00D219D2"/>
    <w:p w14:paraId="3AC33402" w14:textId="77777777" w:rsidR="00AF69D2" w:rsidRDefault="00AF69D2" w:rsidP="00D219D2"/>
    <w:p w14:paraId="7020E3BE" w14:textId="33F5D7AE" w:rsidR="00AF69D2" w:rsidRDefault="00AF69D2" w:rsidP="00D219D2">
      <w:r>
        <w:t xml:space="preserve">Indicaremos detalladamente cada paso </w:t>
      </w:r>
      <w:r w:rsidR="008D3554">
        <w:t xml:space="preserve">resaltando las partes que se </w:t>
      </w:r>
      <w:r w:rsidR="009C4066">
        <w:t>irán</w:t>
      </w:r>
      <w:r w:rsidR="008D3554">
        <w:t xml:space="preserve"> ejecutando </w:t>
      </w:r>
      <w:r w:rsidR="009C4066">
        <w:t xml:space="preserve">de manera que se podrá visualizar con imágenes cada paso para guiar este proceso </w:t>
      </w:r>
    </w:p>
    <w:p w14:paraId="097873FB" w14:textId="77777777" w:rsidR="009C4066" w:rsidRDefault="009C4066" w:rsidP="00D219D2"/>
    <w:p w14:paraId="1F8F8B82" w14:textId="77777777" w:rsidR="009C4066" w:rsidRDefault="009C4066" w:rsidP="00D219D2"/>
    <w:p w14:paraId="66552558" w14:textId="77777777" w:rsidR="00B514C6" w:rsidRDefault="00B514C6" w:rsidP="00B514C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44"/>
          <w:szCs w:val="32"/>
        </w:rPr>
      </w:pPr>
    </w:p>
    <w:p w14:paraId="3729C031" w14:textId="77777777" w:rsidR="007449F2" w:rsidRDefault="007449F2" w:rsidP="00B514C6">
      <w:pPr>
        <w:rPr>
          <w:rFonts w:asciiTheme="majorHAnsi" w:eastAsiaTheme="majorEastAsia" w:hAnsiTheme="majorHAnsi" w:cstheme="majorBidi"/>
          <w:b/>
          <w:caps/>
          <w:noProof/>
          <w:color w:val="107082" w:themeColor="accent2"/>
          <w:sz w:val="44"/>
          <w:szCs w:val="32"/>
        </w:rPr>
      </w:pPr>
    </w:p>
    <w:p w14:paraId="503B156D" w14:textId="77777777" w:rsidR="007449F2" w:rsidRDefault="007449F2" w:rsidP="00B514C6"/>
    <w:p w14:paraId="0483B9F3" w14:textId="77777777" w:rsidR="00A01F62" w:rsidRDefault="00A01F62" w:rsidP="00B514C6"/>
    <w:p w14:paraId="18E32131" w14:textId="77777777" w:rsidR="00A01F62" w:rsidRDefault="00A01F62" w:rsidP="00B514C6"/>
    <w:p w14:paraId="46A19BB6" w14:textId="77777777" w:rsidR="00A01F62" w:rsidRDefault="00A01F62" w:rsidP="00B514C6"/>
    <w:p w14:paraId="5668A1E8" w14:textId="77777777" w:rsidR="00A01F62" w:rsidRDefault="00A01F62" w:rsidP="00B514C6"/>
    <w:p w14:paraId="46B4F951" w14:textId="77777777" w:rsidR="00A01F62" w:rsidRDefault="00A01F62" w:rsidP="00B514C6"/>
    <w:p w14:paraId="0F3B112A" w14:textId="77777777" w:rsidR="00A01F62" w:rsidRDefault="00A01F62" w:rsidP="00B514C6"/>
    <w:p w14:paraId="0279FF6E" w14:textId="77777777" w:rsidR="00A01F62" w:rsidRDefault="00A01F62" w:rsidP="00B514C6"/>
    <w:p w14:paraId="0DE9026D" w14:textId="77777777" w:rsidR="00A01F62" w:rsidRDefault="00A01F62" w:rsidP="00B514C6"/>
    <w:p w14:paraId="343C0321" w14:textId="77777777" w:rsidR="00A01F62" w:rsidRDefault="00A01F62" w:rsidP="00B514C6"/>
    <w:p w14:paraId="1EF3208A" w14:textId="77777777" w:rsidR="00A01F62" w:rsidRDefault="00A01F62" w:rsidP="00B514C6"/>
    <w:p w14:paraId="1A675EB8" w14:textId="77777777" w:rsidR="00A01F62" w:rsidRDefault="00A01F62" w:rsidP="00B514C6"/>
    <w:p w14:paraId="2422AFA1" w14:textId="77777777" w:rsidR="00A01F62" w:rsidRDefault="00A01F62" w:rsidP="00B514C6"/>
    <w:p w14:paraId="7F82E7A6" w14:textId="77777777" w:rsidR="00A01F62" w:rsidRDefault="00A01F62" w:rsidP="00B514C6"/>
    <w:p w14:paraId="3485F42E" w14:textId="77777777" w:rsidR="00A01F62" w:rsidRDefault="00A01F62" w:rsidP="00B514C6"/>
    <w:p w14:paraId="0A65D458" w14:textId="77777777" w:rsidR="00A01F62" w:rsidRDefault="00A01F62" w:rsidP="00B514C6"/>
    <w:p w14:paraId="4D41C283" w14:textId="77777777" w:rsidR="00A01F62" w:rsidRDefault="00A01F62" w:rsidP="00B514C6"/>
    <w:p w14:paraId="38EAE6F2" w14:textId="77777777" w:rsidR="00A01F62" w:rsidRDefault="00A01F62" w:rsidP="00B514C6"/>
    <w:p w14:paraId="7D9FD05E" w14:textId="77777777" w:rsidR="00A01F62" w:rsidRDefault="00A01F62" w:rsidP="00B514C6"/>
    <w:p w14:paraId="466271E9" w14:textId="77777777" w:rsidR="00A01F62" w:rsidRDefault="00A01F62" w:rsidP="00B514C6"/>
    <w:p w14:paraId="524F1376" w14:textId="77777777" w:rsidR="00A01F62" w:rsidRDefault="00A01F62" w:rsidP="00B514C6"/>
    <w:p w14:paraId="2A3ED36E" w14:textId="77777777" w:rsidR="00A01F62" w:rsidRDefault="00A01F62" w:rsidP="00B514C6"/>
    <w:p w14:paraId="24A9BDAA" w14:textId="297FD06B" w:rsidR="00A01F62" w:rsidRPr="00CC4707" w:rsidRDefault="00851C25" w:rsidP="00A01F62">
      <w:pPr>
        <w:pStyle w:val="Ttulo1"/>
        <w:rPr>
          <w:noProof/>
        </w:rPr>
      </w:pPr>
      <w:r>
        <w:rPr>
          <w:noProof/>
        </w:rPr>
        <w:lastRenderedPageBreak/>
        <w:t xml:space="preserve">ANALISIS PRELIMNAR </w:t>
      </w:r>
    </w:p>
    <w:p w14:paraId="125F1BDC" w14:textId="77777777" w:rsidR="00420EA0" w:rsidRDefault="00420EA0" w:rsidP="007D56B1"/>
    <w:p w14:paraId="1918A59C" w14:textId="46DC741B" w:rsidR="007D56B1" w:rsidRDefault="007D56B1" w:rsidP="007D56B1">
      <w:r>
        <w:t>Identificar el tipo de información que vamos a migrar, teniendo en cuenta los elementos disponibles de nuestro cliente, es decir el tipo de archivos que se manejan junto con su lenguaje. Y así tener un diagnóstico general del estado en que se encuentra dicha información.</w:t>
      </w:r>
    </w:p>
    <w:p w14:paraId="0A4331A5" w14:textId="77777777" w:rsidR="00420EA0" w:rsidRDefault="00420EA0" w:rsidP="007D56B1"/>
    <w:p w14:paraId="3F3967E3" w14:textId="77777777" w:rsidR="00420EA0" w:rsidRDefault="00420EA0" w:rsidP="007D56B1"/>
    <w:p w14:paraId="4EE23EFD" w14:textId="77777777" w:rsidR="00420EA0" w:rsidRDefault="00420EA0" w:rsidP="007D56B1"/>
    <w:p w14:paraId="40D806B2" w14:textId="77777777" w:rsidR="00420EA0" w:rsidRDefault="00420EA0" w:rsidP="007D56B1"/>
    <w:p w14:paraId="36144E6A" w14:textId="77777777" w:rsidR="00420EA0" w:rsidRDefault="00420EA0" w:rsidP="007D56B1"/>
    <w:p w14:paraId="5F302409" w14:textId="77777777" w:rsidR="00420EA0" w:rsidRDefault="00420EA0" w:rsidP="007D56B1"/>
    <w:p w14:paraId="3064F53D" w14:textId="77777777" w:rsidR="00420EA0" w:rsidRDefault="00420EA0" w:rsidP="007D56B1"/>
    <w:p w14:paraId="0745874C" w14:textId="77777777" w:rsidR="00420EA0" w:rsidRDefault="00420EA0" w:rsidP="007D56B1"/>
    <w:p w14:paraId="4C1D1967" w14:textId="77777777" w:rsidR="00420EA0" w:rsidRDefault="00420EA0" w:rsidP="007D56B1"/>
    <w:p w14:paraId="0BA6657B" w14:textId="77777777" w:rsidR="00420EA0" w:rsidRDefault="00420EA0" w:rsidP="007D56B1"/>
    <w:p w14:paraId="6E84D37A" w14:textId="77777777" w:rsidR="00420EA0" w:rsidRDefault="00420EA0" w:rsidP="007D56B1"/>
    <w:p w14:paraId="5AFFD34A" w14:textId="77777777" w:rsidR="00420EA0" w:rsidRDefault="00420EA0" w:rsidP="007D56B1"/>
    <w:p w14:paraId="42E43A6D" w14:textId="77777777" w:rsidR="00420EA0" w:rsidRDefault="00420EA0" w:rsidP="007D56B1"/>
    <w:p w14:paraId="1319FE59" w14:textId="77777777" w:rsidR="00420EA0" w:rsidRDefault="00420EA0" w:rsidP="007D56B1"/>
    <w:p w14:paraId="01AF17D8" w14:textId="77777777" w:rsidR="00420EA0" w:rsidRDefault="00420EA0" w:rsidP="007D56B1"/>
    <w:p w14:paraId="682EACBF" w14:textId="77777777" w:rsidR="00420EA0" w:rsidRDefault="00420EA0" w:rsidP="007D56B1"/>
    <w:p w14:paraId="37951A0B" w14:textId="77777777" w:rsidR="00420EA0" w:rsidRDefault="00420EA0" w:rsidP="007D56B1"/>
    <w:p w14:paraId="3429D4F1" w14:textId="77777777" w:rsidR="00420EA0" w:rsidRDefault="00420EA0" w:rsidP="007D56B1"/>
    <w:p w14:paraId="417B0D8E" w14:textId="77777777" w:rsidR="00420EA0" w:rsidRDefault="00420EA0" w:rsidP="007D56B1"/>
    <w:p w14:paraId="7B1E2A99" w14:textId="77777777" w:rsidR="00420EA0" w:rsidRDefault="00420EA0" w:rsidP="007D56B1"/>
    <w:p w14:paraId="0E8AACA3" w14:textId="77777777" w:rsidR="00420EA0" w:rsidRDefault="00420EA0" w:rsidP="007D56B1"/>
    <w:p w14:paraId="1AEA9C58" w14:textId="77777777" w:rsidR="00420EA0" w:rsidRDefault="00420EA0" w:rsidP="007D56B1"/>
    <w:p w14:paraId="0A57EEE5" w14:textId="77777777" w:rsidR="00420EA0" w:rsidRDefault="00420EA0" w:rsidP="007D56B1"/>
    <w:p w14:paraId="1233BC8E" w14:textId="77777777" w:rsidR="00420EA0" w:rsidRDefault="00420EA0" w:rsidP="007D56B1"/>
    <w:p w14:paraId="41EBC44C" w14:textId="77777777" w:rsidR="00420EA0" w:rsidRDefault="00420EA0" w:rsidP="007D56B1"/>
    <w:p w14:paraId="16DFBC14" w14:textId="77777777" w:rsidR="00420EA0" w:rsidRDefault="00420EA0" w:rsidP="007D56B1"/>
    <w:p w14:paraId="2B46D621" w14:textId="77777777" w:rsidR="00420EA0" w:rsidRDefault="00420EA0" w:rsidP="007D56B1"/>
    <w:p w14:paraId="02817CCD" w14:textId="77777777" w:rsidR="00420EA0" w:rsidRDefault="00420EA0" w:rsidP="007D56B1"/>
    <w:p w14:paraId="7D1E58D5" w14:textId="77777777" w:rsidR="00420EA0" w:rsidRDefault="00420EA0" w:rsidP="007D56B1"/>
    <w:p w14:paraId="6F97CEAA" w14:textId="77777777" w:rsidR="00420EA0" w:rsidRDefault="00420EA0" w:rsidP="007D56B1"/>
    <w:p w14:paraId="11CCFDAA" w14:textId="77777777" w:rsidR="00420EA0" w:rsidRDefault="00420EA0" w:rsidP="007D56B1"/>
    <w:p w14:paraId="39C4C649" w14:textId="77777777" w:rsidR="00420EA0" w:rsidRDefault="00420EA0" w:rsidP="007D56B1"/>
    <w:p w14:paraId="532F8698" w14:textId="77777777" w:rsidR="00420EA0" w:rsidRDefault="00420EA0" w:rsidP="007D56B1"/>
    <w:p w14:paraId="25213636" w14:textId="77777777" w:rsidR="00420EA0" w:rsidRDefault="00420EA0" w:rsidP="007D56B1"/>
    <w:p w14:paraId="0299B6E1" w14:textId="77777777" w:rsidR="00420EA0" w:rsidRDefault="00420EA0" w:rsidP="007D56B1"/>
    <w:p w14:paraId="2F23F1AE" w14:textId="77777777" w:rsidR="00420EA0" w:rsidRDefault="00420EA0" w:rsidP="007D56B1"/>
    <w:p w14:paraId="767BEF13" w14:textId="1AB15CBE" w:rsidR="00EE6830" w:rsidRPr="00CC4707" w:rsidRDefault="009C44E9" w:rsidP="00EE6830">
      <w:pPr>
        <w:pStyle w:val="Ttulo1"/>
        <w:rPr>
          <w:noProof/>
        </w:rPr>
      </w:pPr>
      <w:r>
        <w:rPr>
          <w:noProof/>
        </w:rPr>
        <w:lastRenderedPageBreak/>
        <w:t xml:space="preserve">PRUEBAS INTEGRADAS </w:t>
      </w:r>
    </w:p>
    <w:p w14:paraId="1B328EA3" w14:textId="77777777" w:rsidR="00420EA0" w:rsidRDefault="00420EA0" w:rsidP="007D56B1"/>
    <w:p w14:paraId="2148453F" w14:textId="77777777" w:rsidR="007D56B1" w:rsidRDefault="007D56B1" w:rsidP="007D56B1"/>
    <w:p w14:paraId="3FBE9D04" w14:textId="77777777" w:rsidR="006C506E" w:rsidRDefault="006C506E" w:rsidP="006C506E"/>
    <w:p w14:paraId="5B53420B" w14:textId="7A3AE05F" w:rsidR="006C506E" w:rsidRDefault="006C506E" w:rsidP="006C506E">
      <w:r>
        <w:t>Se realizarán tres pruebas de migración, de tal forma que nos permitan la integralidad de los datos contenidos y presentados por nuestro cliente, y así realizar pruebas de manejo de la aplicación en un ambiente destinado para tal fin (Extracción, ejecución, Mapeo y pruebas</w:t>
      </w:r>
    </w:p>
    <w:p w14:paraId="237ECD7F" w14:textId="77777777" w:rsidR="009C44E9" w:rsidRDefault="009C44E9" w:rsidP="007D56B1"/>
    <w:p w14:paraId="33FBF926" w14:textId="77777777" w:rsidR="007D56B1" w:rsidRDefault="007D56B1" w:rsidP="007D56B1"/>
    <w:p w14:paraId="4BEB3CC2" w14:textId="77777777" w:rsidR="007D56B1" w:rsidRDefault="007D56B1" w:rsidP="007D56B1"/>
    <w:p w14:paraId="3C4019C6" w14:textId="77777777" w:rsidR="007D56B1" w:rsidRDefault="007D56B1" w:rsidP="007D56B1"/>
    <w:p w14:paraId="46617A9D" w14:textId="77777777" w:rsidR="00A01F62" w:rsidRDefault="00A01F62" w:rsidP="00B514C6"/>
    <w:p w14:paraId="0FFDA10B" w14:textId="77777777" w:rsidR="006C506E" w:rsidRDefault="006C506E" w:rsidP="00B514C6"/>
    <w:p w14:paraId="7C46E03D" w14:textId="77777777" w:rsidR="006C506E" w:rsidRDefault="006C506E" w:rsidP="00B514C6"/>
    <w:p w14:paraId="433E8D0D" w14:textId="77777777" w:rsidR="006C506E" w:rsidRDefault="006C506E" w:rsidP="00B514C6"/>
    <w:p w14:paraId="4F08D699" w14:textId="77777777" w:rsidR="006C506E" w:rsidRDefault="006C506E" w:rsidP="00B514C6"/>
    <w:p w14:paraId="02A8C806" w14:textId="77777777" w:rsidR="006C506E" w:rsidRDefault="006C506E" w:rsidP="00B514C6"/>
    <w:p w14:paraId="6007A40A" w14:textId="77777777" w:rsidR="006C506E" w:rsidRDefault="006C506E" w:rsidP="00B514C6"/>
    <w:p w14:paraId="76379148" w14:textId="77777777" w:rsidR="006C506E" w:rsidRDefault="006C506E" w:rsidP="00B514C6"/>
    <w:p w14:paraId="00941FBE" w14:textId="77777777" w:rsidR="006C506E" w:rsidRDefault="006C506E" w:rsidP="00B514C6"/>
    <w:p w14:paraId="067BAB4A" w14:textId="77777777" w:rsidR="006C506E" w:rsidRDefault="006C506E" w:rsidP="00B514C6"/>
    <w:p w14:paraId="728C51AE" w14:textId="77777777" w:rsidR="006C506E" w:rsidRDefault="006C506E" w:rsidP="00B514C6"/>
    <w:p w14:paraId="39C90EE5" w14:textId="77777777" w:rsidR="006C506E" w:rsidRDefault="006C506E" w:rsidP="00B514C6"/>
    <w:p w14:paraId="3D7C6DCB" w14:textId="77777777" w:rsidR="006C506E" w:rsidRDefault="006C506E" w:rsidP="00B514C6"/>
    <w:p w14:paraId="59B48FA6" w14:textId="77777777" w:rsidR="006C506E" w:rsidRDefault="006C506E" w:rsidP="00B514C6"/>
    <w:p w14:paraId="017D564E" w14:textId="77777777" w:rsidR="006C506E" w:rsidRDefault="006C506E" w:rsidP="00B514C6"/>
    <w:p w14:paraId="6D1C9734" w14:textId="77777777" w:rsidR="006C506E" w:rsidRDefault="006C506E" w:rsidP="00B514C6"/>
    <w:p w14:paraId="73F0839A" w14:textId="77777777" w:rsidR="006C506E" w:rsidRDefault="006C506E" w:rsidP="00B514C6"/>
    <w:p w14:paraId="286B9A47" w14:textId="77777777" w:rsidR="006C506E" w:rsidRDefault="006C506E" w:rsidP="00B514C6"/>
    <w:p w14:paraId="7E5E9A14" w14:textId="77777777" w:rsidR="006C506E" w:rsidRDefault="006C506E" w:rsidP="00B514C6"/>
    <w:p w14:paraId="43CD30D8" w14:textId="77777777" w:rsidR="006C506E" w:rsidRDefault="006C506E" w:rsidP="00B514C6"/>
    <w:p w14:paraId="3894998E" w14:textId="77777777" w:rsidR="006C506E" w:rsidRDefault="006C506E" w:rsidP="00B514C6"/>
    <w:p w14:paraId="4DD3FEBF" w14:textId="77777777" w:rsidR="006C506E" w:rsidRDefault="006C506E" w:rsidP="00B514C6"/>
    <w:p w14:paraId="41F23BC9" w14:textId="77777777" w:rsidR="006C506E" w:rsidRDefault="006C506E" w:rsidP="00B514C6"/>
    <w:p w14:paraId="7AB86758" w14:textId="77777777" w:rsidR="006C506E" w:rsidRDefault="006C506E" w:rsidP="00B514C6"/>
    <w:p w14:paraId="2C09B57F" w14:textId="77777777" w:rsidR="006C506E" w:rsidRDefault="006C506E" w:rsidP="00B514C6"/>
    <w:p w14:paraId="7A19C63D" w14:textId="77777777" w:rsidR="006C506E" w:rsidRDefault="006C506E" w:rsidP="00B514C6"/>
    <w:p w14:paraId="5B80A49A" w14:textId="77777777" w:rsidR="006C506E" w:rsidRDefault="006C506E" w:rsidP="00B514C6"/>
    <w:p w14:paraId="7B2CDA29" w14:textId="77777777" w:rsidR="006C506E" w:rsidRDefault="006C506E" w:rsidP="00B514C6"/>
    <w:p w14:paraId="4058FB17" w14:textId="77777777" w:rsidR="006C506E" w:rsidRDefault="006C506E" w:rsidP="00B514C6"/>
    <w:p w14:paraId="5691000E" w14:textId="77777777" w:rsidR="006C506E" w:rsidRDefault="006C506E" w:rsidP="00B514C6"/>
    <w:p w14:paraId="0420B89F" w14:textId="7EDD7826" w:rsidR="006C506E" w:rsidRPr="00CC4707" w:rsidRDefault="0009379D" w:rsidP="006C506E">
      <w:pPr>
        <w:pStyle w:val="Ttulo1"/>
        <w:rPr>
          <w:noProof/>
        </w:rPr>
      </w:pPr>
      <w:r>
        <w:rPr>
          <w:noProof/>
        </w:rPr>
        <w:lastRenderedPageBreak/>
        <w:t xml:space="preserve">EJECUCION DE LA MIGRACION </w:t>
      </w:r>
    </w:p>
    <w:p w14:paraId="2DC1EFFE" w14:textId="77777777" w:rsidR="006C506E" w:rsidRDefault="006C506E" w:rsidP="00B514C6"/>
    <w:p w14:paraId="5C4365F5" w14:textId="77777777" w:rsidR="0009379D" w:rsidRDefault="0009379D" w:rsidP="00B514C6"/>
    <w:p w14:paraId="29DC7D06" w14:textId="36FD429B" w:rsidR="00C634B7" w:rsidRDefault="00C634B7" w:rsidP="00C634B7">
      <w:r>
        <w:t xml:space="preserve">Se ejecutará una programación detallada de los pasos de la migración empezando por la extracción de la información, en este caso iniciando por exportar la base de datos y conectar </w:t>
      </w:r>
      <w:r w:rsidR="00457003">
        <w:t xml:space="preserve">con Azure que será nuestro servidor externo en este caso </w:t>
      </w:r>
      <w:r>
        <w:t>ya tendríamos la base de datos migrada.</w:t>
      </w:r>
    </w:p>
    <w:p w14:paraId="6887C4EB" w14:textId="77777777" w:rsidR="0009379D" w:rsidRDefault="0009379D" w:rsidP="00B514C6"/>
    <w:p w14:paraId="363A1F2B" w14:textId="77777777" w:rsidR="00457003" w:rsidRDefault="00457003" w:rsidP="00B514C6"/>
    <w:p w14:paraId="6A24696B" w14:textId="77777777" w:rsidR="00457003" w:rsidRDefault="00457003" w:rsidP="00B514C6"/>
    <w:p w14:paraId="6C550690" w14:textId="77777777" w:rsidR="00CD65AD" w:rsidRDefault="00CD65AD" w:rsidP="00CD65AD">
      <w:pPr>
        <w:pStyle w:val="Prrafodelista"/>
        <w:numPr>
          <w:ilvl w:val="0"/>
          <w:numId w:val="42"/>
        </w:numPr>
        <w:spacing w:after="160" w:line="259" w:lineRule="auto"/>
      </w:pPr>
      <w:r>
        <w:t xml:space="preserve">Primero debemos tener una suscripción de Azure esta la podemos ver en la parte de suscripciones podemos verificar que suscripción tenemos para iniciar con el proceso es de vital importación </w:t>
      </w:r>
    </w:p>
    <w:p w14:paraId="14E9A48C" w14:textId="77777777" w:rsidR="00CD65AD" w:rsidRDefault="00CD65AD" w:rsidP="00CD65AD"/>
    <w:p w14:paraId="625A476E" w14:textId="02F7902A" w:rsidR="00CD65AD" w:rsidRDefault="00BE5E02" w:rsidP="00CD65AD">
      <w:r w:rsidRPr="00BE5E02">
        <w:rPr>
          <w:noProof/>
        </w:rPr>
        <w:drawing>
          <wp:inline distT="0" distB="0" distL="0" distR="0" wp14:anchorId="6E625939" wp14:editId="6E71682A">
            <wp:extent cx="6188710" cy="2931160"/>
            <wp:effectExtent l="0" t="0" r="2540" b="2540"/>
            <wp:docPr id="1791958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8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2330" w14:textId="77777777" w:rsidR="00616303" w:rsidRDefault="00616303" w:rsidP="00CD65AD"/>
    <w:p w14:paraId="684B9461" w14:textId="77777777" w:rsidR="00616303" w:rsidRDefault="00616303" w:rsidP="00CD65AD"/>
    <w:p w14:paraId="23D3B376" w14:textId="77777777" w:rsidR="00616303" w:rsidRDefault="00616303" w:rsidP="00CD65AD"/>
    <w:p w14:paraId="7327AE74" w14:textId="77777777" w:rsidR="00616303" w:rsidRDefault="00616303" w:rsidP="00CD65AD"/>
    <w:p w14:paraId="7EBAA03C" w14:textId="77777777" w:rsidR="00616303" w:rsidRDefault="00616303" w:rsidP="00CD65AD"/>
    <w:p w14:paraId="5B54FB20" w14:textId="77777777" w:rsidR="00616303" w:rsidRDefault="00616303" w:rsidP="00CD65AD"/>
    <w:p w14:paraId="4AF31E07" w14:textId="77777777" w:rsidR="00616303" w:rsidRDefault="00616303" w:rsidP="00CD65AD"/>
    <w:p w14:paraId="35AE1049" w14:textId="77777777" w:rsidR="00616303" w:rsidRDefault="00616303" w:rsidP="00CD65AD"/>
    <w:p w14:paraId="10F39B95" w14:textId="77777777" w:rsidR="00616303" w:rsidRDefault="00616303" w:rsidP="00CD65AD"/>
    <w:p w14:paraId="77BDC86D" w14:textId="77777777" w:rsidR="00616303" w:rsidRDefault="00616303" w:rsidP="00CD65AD"/>
    <w:p w14:paraId="3C73261F" w14:textId="77777777" w:rsidR="00CD65AD" w:rsidRDefault="00CD65AD" w:rsidP="00CD65AD"/>
    <w:p w14:paraId="5AEB0511" w14:textId="4DCC989D" w:rsidR="00CD65AD" w:rsidRDefault="00CD65AD" w:rsidP="0096788D">
      <w:pPr>
        <w:pStyle w:val="Prrafodelista"/>
        <w:numPr>
          <w:ilvl w:val="0"/>
          <w:numId w:val="46"/>
        </w:numPr>
        <w:spacing w:after="160" w:line="259" w:lineRule="auto"/>
      </w:pPr>
      <w:r>
        <w:lastRenderedPageBreak/>
        <w:t xml:space="preserve">Después de verificar </w:t>
      </w:r>
      <w:r w:rsidR="00B20307">
        <w:t>las suscripciones</w:t>
      </w:r>
      <w:r>
        <w:t xml:space="preserve"> que tenemos vamos a crear un grupo de recursos donde se </w:t>
      </w:r>
      <w:r w:rsidR="0096788D">
        <w:t>creará</w:t>
      </w:r>
      <w:r>
        <w:t xml:space="preserve"> un servidor </w:t>
      </w:r>
      <w:r w:rsidR="008E18FC">
        <w:t>donde irá</w:t>
      </w:r>
      <w:r>
        <w:t xml:space="preserve"> nuestra base de datos </w:t>
      </w:r>
    </w:p>
    <w:p w14:paraId="052E4601" w14:textId="14E6B9B1" w:rsidR="00CD65AD" w:rsidRDefault="00DD4D65" w:rsidP="00CD65AD">
      <w:r w:rsidRPr="00DD4D65">
        <w:rPr>
          <w:noProof/>
        </w:rPr>
        <w:drawing>
          <wp:inline distT="0" distB="0" distL="0" distR="0" wp14:anchorId="726E6F00" wp14:editId="6197C029">
            <wp:extent cx="6188710" cy="2854325"/>
            <wp:effectExtent l="0" t="0" r="2540" b="3175"/>
            <wp:docPr id="2027099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99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4C42" w14:textId="77777777" w:rsidR="00CD65AD" w:rsidRDefault="00CD65AD" w:rsidP="00CD65AD"/>
    <w:p w14:paraId="19BF3748" w14:textId="77777777" w:rsidR="00DF4EB2" w:rsidRDefault="00DF4EB2" w:rsidP="00CD65AD"/>
    <w:p w14:paraId="5E3D2AE3" w14:textId="77777777" w:rsidR="00DF4EB2" w:rsidRDefault="00DF4EB2" w:rsidP="00CD65AD"/>
    <w:p w14:paraId="26FA173C" w14:textId="704B51C4" w:rsidR="00CD65AD" w:rsidRDefault="00DF4EB2" w:rsidP="00DF4EB2">
      <w:pPr>
        <w:pStyle w:val="Prrafodelista"/>
        <w:numPr>
          <w:ilvl w:val="0"/>
          <w:numId w:val="46"/>
        </w:numPr>
      </w:pPr>
      <w:r>
        <w:t xml:space="preserve">Se creará un servidor para realizar la migración </w:t>
      </w:r>
    </w:p>
    <w:p w14:paraId="4BE7F2AC" w14:textId="77777777" w:rsidR="00DF4EB2" w:rsidRDefault="00DF4EB2" w:rsidP="00DF4EB2">
      <w:pPr>
        <w:pStyle w:val="Prrafodelista"/>
      </w:pPr>
    </w:p>
    <w:p w14:paraId="635A16C3" w14:textId="1983322E" w:rsidR="00CD65AD" w:rsidRDefault="00233666" w:rsidP="00CD65AD">
      <w:r>
        <w:rPr>
          <w:noProof/>
        </w:rPr>
        <w:drawing>
          <wp:inline distT="0" distB="0" distL="0" distR="0" wp14:anchorId="5928DBE3" wp14:editId="131F9F7D">
            <wp:extent cx="6188710" cy="3079115"/>
            <wp:effectExtent l="0" t="0" r="2540" b="6985"/>
            <wp:docPr id="695840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0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1900" w14:textId="77777777" w:rsidR="00CD65AD" w:rsidRDefault="00CD65AD" w:rsidP="00CD65AD"/>
    <w:p w14:paraId="2753C688" w14:textId="77777777" w:rsidR="00CD65AD" w:rsidRDefault="00CD65AD" w:rsidP="00CD65AD"/>
    <w:p w14:paraId="53F4055B" w14:textId="77777777" w:rsidR="00CD65AD" w:rsidRDefault="00CD65AD" w:rsidP="00CD65AD"/>
    <w:p w14:paraId="781788B3" w14:textId="77777777" w:rsidR="00DF4EB2" w:rsidRDefault="00DF4EB2" w:rsidP="00CD65AD"/>
    <w:p w14:paraId="00B05B91" w14:textId="77777777" w:rsidR="00DF4EB2" w:rsidRDefault="00DF4EB2" w:rsidP="00CD65AD"/>
    <w:p w14:paraId="33B4C82E" w14:textId="77777777" w:rsidR="00DF4EB2" w:rsidRDefault="00DF4EB2" w:rsidP="00CD65AD"/>
    <w:p w14:paraId="2E3D50B6" w14:textId="3EA47542" w:rsidR="00CD65AD" w:rsidRDefault="005556BF" w:rsidP="005556BF">
      <w:pPr>
        <w:pStyle w:val="Prrafodelista"/>
        <w:numPr>
          <w:ilvl w:val="0"/>
          <w:numId w:val="46"/>
        </w:numPr>
      </w:pPr>
      <w:r>
        <w:lastRenderedPageBreak/>
        <w:t xml:space="preserve">Seleccionamos la base de datos que vamos a utilizar la tenemos que marcar para continuar </w:t>
      </w:r>
    </w:p>
    <w:p w14:paraId="014E30B6" w14:textId="6D8C6B88" w:rsidR="00CD65AD" w:rsidRDefault="00233666" w:rsidP="00CD65AD">
      <w:r>
        <w:rPr>
          <w:noProof/>
        </w:rPr>
        <w:drawing>
          <wp:inline distT="0" distB="0" distL="0" distR="0" wp14:anchorId="3F062230" wp14:editId="00E82601">
            <wp:extent cx="6188710" cy="2989580"/>
            <wp:effectExtent l="0" t="0" r="2540" b="1270"/>
            <wp:docPr id="2203438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38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5A62" w14:textId="77777777" w:rsidR="00CD65AD" w:rsidRDefault="00CD65AD" w:rsidP="00CD65AD"/>
    <w:p w14:paraId="752B3824" w14:textId="77777777" w:rsidR="00CD65AD" w:rsidRDefault="00CD65AD" w:rsidP="00CD65AD">
      <w:pPr>
        <w:rPr>
          <w:u w:val="single"/>
        </w:rPr>
      </w:pPr>
    </w:p>
    <w:p w14:paraId="1615C0EB" w14:textId="6BB92483" w:rsidR="00CD65AD" w:rsidRPr="00912A92" w:rsidRDefault="005556BF" w:rsidP="007E1FF9">
      <w:pPr>
        <w:pStyle w:val="Prrafodelista"/>
        <w:numPr>
          <w:ilvl w:val="0"/>
          <w:numId w:val="47"/>
        </w:numPr>
        <w:spacing w:after="160" w:line="259" w:lineRule="auto"/>
        <w:rPr>
          <w:u w:val="single"/>
        </w:rPr>
      </w:pPr>
      <w:r>
        <w:t xml:space="preserve">Utilizaremos un servidor flexible el cual </w:t>
      </w:r>
      <w:r w:rsidR="007E1FF9">
        <w:t xml:space="preserve">nos permitirá tener un costo menor mensualmente para realizar diferentes migraciones en el proceso </w:t>
      </w:r>
    </w:p>
    <w:p w14:paraId="5B96AE98" w14:textId="77777777" w:rsidR="00CD65AD" w:rsidRDefault="00CD65AD" w:rsidP="00CD65AD">
      <w:pPr>
        <w:rPr>
          <w:u w:val="single"/>
        </w:rPr>
      </w:pPr>
    </w:p>
    <w:p w14:paraId="3EB4D20A" w14:textId="7F6FEF55" w:rsidR="00CD65AD" w:rsidRDefault="00233666" w:rsidP="00CD65AD">
      <w:pPr>
        <w:rPr>
          <w:u w:val="single"/>
        </w:rPr>
      </w:pPr>
      <w:r>
        <w:rPr>
          <w:noProof/>
        </w:rPr>
        <w:drawing>
          <wp:inline distT="0" distB="0" distL="0" distR="0" wp14:anchorId="043D8D17" wp14:editId="4923E0BA">
            <wp:extent cx="6188710" cy="2706370"/>
            <wp:effectExtent l="0" t="0" r="2540" b="0"/>
            <wp:docPr id="7495651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51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94C9" w14:textId="77777777" w:rsidR="00CD65AD" w:rsidRDefault="00CD65AD" w:rsidP="00CD65AD">
      <w:pPr>
        <w:rPr>
          <w:u w:val="single"/>
        </w:rPr>
      </w:pPr>
    </w:p>
    <w:p w14:paraId="6C6D0F0B" w14:textId="77777777" w:rsidR="007E1FF9" w:rsidRDefault="007E1FF9" w:rsidP="00CD65AD">
      <w:pPr>
        <w:rPr>
          <w:u w:val="single"/>
        </w:rPr>
      </w:pPr>
    </w:p>
    <w:p w14:paraId="7248B0A6" w14:textId="77777777" w:rsidR="007E1FF9" w:rsidRDefault="007E1FF9" w:rsidP="00CD65AD">
      <w:pPr>
        <w:rPr>
          <w:u w:val="single"/>
        </w:rPr>
      </w:pPr>
    </w:p>
    <w:p w14:paraId="4ABD8D37" w14:textId="77777777" w:rsidR="007E1FF9" w:rsidRDefault="007E1FF9" w:rsidP="00CD65AD">
      <w:pPr>
        <w:rPr>
          <w:u w:val="single"/>
        </w:rPr>
      </w:pPr>
    </w:p>
    <w:p w14:paraId="64E78893" w14:textId="77777777" w:rsidR="007E1FF9" w:rsidRDefault="007E1FF9" w:rsidP="00CD65AD">
      <w:pPr>
        <w:rPr>
          <w:u w:val="single"/>
        </w:rPr>
      </w:pPr>
    </w:p>
    <w:p w14:paraId="461478CA" w14:textId="77777777" w:rsidR="007E1FF9" w:rsidRDefault="007E1FF9" w:rsidP="00CD65AD">
      <w:pPr>
        <w:rPr>
          <w:u w:val="single"/>
        </w:rPr>
      </w:pPr>
    </w:p>
    <w:p w14:paraId="4C9E5B1A" w14:textId="77777777" w:rsidR="00CD7F94" w:rsidRDefault="00CD7F94" w:rsidP="00CD65AD">
      <w:pPr>
        <w:rPr>
          <w:u w:val="single"/>
        </w:rPr>
      </w:pPr>
    </w:p>
    <w:p w14:paraId="0B0C76FF" w14:textId="77777777" w:rsidR="007E1FF9" w:rsidRDefault="007E1FF9" w:rsidP="00CD65AD">
      <w:pPr>
        <w:rPr>
          <w:u w:val="single"/>
        </w:rPr>
      </w:pPr>
    </w:p>
    <w:p w14:paraId="775AC3F9" w14:textId="6E4979E9" w:rsidR="00CD65AD" w:rsidRDefault="00CD7F94" w:rsidP="00BC7EA4">
      <w:pPr>
        <w:pStyle w:val="Prrafodelista"/>
        <w:numPr>
          <w:ilvl w:val="0"/>
          <w:numId w:val="47"/>
        </w:numPr>
      </w:pPr>
      <w:r>
        <w:lastRenderedPageBreak/>
        <w:t xml:space="preserve">Seleccionamos </w:t>
      </w:r>
      <w:r w:rsidR="00CD65AD">
        <w:t xml:space="preserve"> </w:t>
      </w:r>
      <w:r>
        <w:t xml:space="preserve">la </w:t>
      </w:r>
      <w:r w:rsidR="00072D92">
        <w:t>suscripción</w:t>
      </w:r>
      <w:r>
        <w:t xml:space="preserve"> que esta por defecto en este caso será Azure </w:t>
      </w:r>
      <w:proofErr w:type="spellStart"/>
      <w:r>
        <w:t>For</w:t>
      </w:r>
      <w:proofErr w:type="spellEnd"/>
      <w:r>
        <w:t xml:space="preserve"> Students ya que es </w:t>
      </w:r>
      <w:r w:rsidR="00BC7EA4">
        <w:t>una muestra educativa</w:t>
      </w:r>
      <w:r w:rsidR="00072D92">
        <w:t>.</w:t>
      </w:r>
    </w:p>
    <w:p w14:paraId="30F6215C" w14:textId="61373088" w:rsidR="0094767B" w:rsidRDefault="0094767B" w:rsidP="00BC7EA4">
      <w:pPr>
        <w:pStyle w:val="Prrafodelista"/>
        <w:numPr>
          <w:ilvl w:val="0"/>
          <w:numId w:val="47"/>
        </w:numPr>
      </w:pPr>
      <w:r w:rsidRPr="0094767B">
        <w:t xml:space="preserve">También seleccionaremos el servidor que creamos anteriormente </w:t>
      </w:r>
      <w:r w:rsidR="00E56B46">
        <w:t xml:space="preserve">llamado </w:t>
      </w:r>
      <w:proofErr w:type="spellStart"/>
      <w:r w:rsidR="00E56B46">
        <w:t>BD_Dream_me</w:t>
      </w:r>
      <w:proofErr w:type="spellEnd"/>
      <w:r w:rsidR="00CF720F">
        <w:t xml:space="preserve"> y le damos en aceptar </w:t>
      </w:r>
    </w:p>
    <w:p w14:paraId="49BA8A05" w14:textId="27642734" w:rsidR="00CF720F" w:rsidRPr="0094767B" w:rsidRDefault="00CF720F" w:rsidP="00BC7EA4">
      <w:pPr>
        <w:pStyle w:val="Prrafodelista"/>
        <w:numPr>
          <w:ilvl w:val="0"/>
          <w:numId w:val="47"/>
        </w:numPr>
      </w:pPr>
      <w:r>
        <w:t xml:space="preserve">Eventualmente damos </w:t>
      </w:r>
      <w:proofErr w:type="spellStart"/>
      <w:r>
        <w:t>click</w:t>
      </w:r>
      <w:proofErr w:type="spellEnd"/>
      <w:r>
        <w:t xml:space="preserve"> en la opción inferior “Siguiente redes”</w:t>
      </w:r>
    </w:p>
    <w:p w14:paraId="701D294E" w14:textId="77777777" w:rsidR="00CD65AD" w:rsidRDefault="00CD65AD" w:rsidP="00CD65AD"/>
    <w:p w14:paraId="29C68D4C" w14:textId="00FAFC59" w:rsidR="00CD65AD" w:rsidRDefault="00233666" w:rsidP="00CD65AD">
      <w:r>
        <w:rPr>
          <w:noProof/>
        </w:rPr>
        <w:drawing>
          <wp:inline distT="0" distB="0" distL="0" distR="0" wp14:anchorId="37AF8A45" wp14:editId="6A799BDF">
            <wp:extent cx="6188710" cy="3011170"/>
            <wp:effectExtent l="0" t="0" r="2540" b="0"/>
            <wp:docPr id="205177972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79722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F1B" w14:textId="77777777" w:rsidR="00CD65AD" w:rsidRDefault="00CD65AD" w:rsidP="00CD65AD"/>
    <w:p w14:paraId="20DE3820" w14:textId="77777777" w:rsidR="00CD65AD" w:rsidRDefault="00CD65AD" w:rsidP="00CD65AD"/>
    <w:p w14:paraId="081BEAE3" w14:textId="77777777" w:rsidR="00CD65AD" w:rsidRDefault="00CD65AD" w:rsidP="00CD65AD"/>
    <w:p w14:paraId="320EAFFA" w14:textId="4ACC88D4" w:rsidR="00CD65AD" w:rsidRDefault="00F21E32" w:rsidP="00AC26D9">
      <w:pPr>
        <w:pStyle w:val="Prrafodelista"/>
        <w:numPr>
          <w:ilvl w:val="0"/>
          <w:numId w:val="48"/>
        </w:numPr>
      </w:pPr>
      <w:r>
        <w:t xml:space="preserve">En la opción Nombre del servidor indicaremos un nombre el cual es muy importante porque </w:t>
      </w:r>
      <w:r w:rsidR="002F2734">
        <w:t xml:space="preserve">este mismo nombre se </w:t>
      </w:r>
      <w:proofErr w:type="gramStart"/>
      <w:r w:rsidR="002F2734">
        <w:t>solicitara</w:t>
      </w:r>
      <w:proofErr w:type="gramEnd"/>
      <w:r w:rsidR="002F2734">
        <w:t xml:space="preserve"> cuando se realiza la conexión con</w:t>
      </w:r>
      <w:r w:rsidR="00AC26D9">
        <w:t xml:space="preserve"> la base de datos </w:t>
      </w:r>
    </w:p>
    <w:p w14:paraId="74A1CC51" w14:textId="4790B073" w:rsidR="00AC26D9" w:rsidRDefault="00AC26D9" w:rsidP="00740935">
      <w:pPr>
        <w:ind w:left="360"/>
      </w:pPr>
    </w:p>
    <w:p w14:paraId="483A2F60" w14:textId="1157E992" w:rsidR="00CD65AD" w:rsidRDefault="00233666" w:rsidP="00CD65AD">
      <w:r>
        <w:rPr>
          <w:noProof/>
        </w:rPr>
        <w:drawing>
          <wp:inline distT="0" distB="0" distL="0" distR="0" wp14:anchorId="0CB240B1" wp14:editId="4C37B236">
            <wp:extent cx="6188710" cy="3021965"/>
            <wp:effectExtent l="0" t="0" r="2540" b="6985"/>
            <wp:docPr id="987412020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12020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817D" w14:textId="4CDEA597" w:rsidR="00740935" w:rsidRDefault="00740935" w:rsidP="00CD40A3">
      <w:pPr>
        <w:pStyle w:val="Prrafodelista"/>
        <w:numPr>
          <w:ilvl w:val="0"/>
          <w:numId w:val="48"/>
        </w:numPr>
      </w:pPr>
      <w:r>
        <w:lastRenderedPageBreak/>
        <w:t xml:space="preserve">En este paso estamos en el servidor indicaremos la dirección </w:t>
      </w:r>
      <w:r w:rsidR="00761D64">
        <w:t xml:space="preserve">IP que se utilizara la agregamos </w:t>
      </w:r>
      <w:r w:rsidR="00CD40A3">
        <w:t>con registra en la imagen</w:t>
      </w:r>
    </w:p>
    <w:p w14:paraId="12A518DA" w14:textId="1771A2B4" w:rsidR="00CD40A3" w:rsidRDefault="00A77306" w:rsidP="00CD40A3">
      <w:pPr>
        <w:pStyle w:val="Prrafodelista"/>
        <w:numPr>
          <w:ilvl w:val="0"/>
          <w:numId w:val="48"/>
        </w:numPr>
      </w:pPr>
      <w:r>
        <w:t xml:space="preserve">En la parte inferior </w:t>
      </w:r>
      <w:r w:rsidR="00344665">
        <w:t>damos en la opción siguiente</w:t>
      </w:r>
      <w:r w:rsidR="00A362AD">
        <w:t>.</w:t>
      </w:r>
    </w:p>
    <w:p w14:paraId="7B38528F" w14:textId="77777777" w:rsidR="00CD65AD" w:rsidRDefault="00CD65AD" w:rsidP="00CD65AD"/>
    <w:p w14:paraId="3AC42C3D" w14:textId="77777777" w:rsidR="00CD65AD" w:rsidRDefault="00CD65AD" w:rsidP="00CD65AD"/>
    <w:p w14:paraId="12E1F668" w14:textId="4EFED691" w:rsidR="00CD65AD" w:rsidRDefault="00233666" w:rsidP="00CD65AD">
      <w:r>
        <w:rPr>
          <w:noProof/>
        </w:rPr>
        <w:drawing>
          <wp:inline distT="0" distB="0" distL="0" distR="0" wp14:anchorId="217A4F5F" wp14:editId="71079C21">
            <wp:extent cx="6188710" cy="3014980"/>
            <wp:effectExtent l="0" t="0" r="2540" b="0"/>
            <wp:docPr id="1516208222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8222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A9E2" w14:textId="77777777" w:rsidR="00CD65AD" w:rsidRDefault="00CD65AD" w:rsidP="00CD65AD"/>
    <w:p w14:paraId="579FFC1F" w14:textId="77777777" w:rsidR="00CD65AD" w:rsidRDefault="00CD65AD" w:rsidP="00CD65AD"/>
    <w:p w14:paraId="2F9813DF" w14:textId="0C2CB084" w:rsidR="00CD65AD" w:rsidRDefault="00A362AD" w:rsidP="00AE4763">
      <w:pPr>
        <w:pStyle w:val="Prrafodelista"/>
        <w:numPr>
          <w:ilvl w:val="0"/>
          <w:numId w:val="49"/>
        </w:numPr>
      </w:pPr>
      <w:r>
        <w:t xml:space="preserve">Seleccionamos una clave por seguridad </w:t>
      </w:r>
      <w:r w:rsidR="00AE4763">
        <w:t xml:space="preserve">para la migración </w:t>
      </w:r>
    </w:p>
    <w:p w14:paraId="22BD634B" w14:textId="7F3EA4B5" w:rsidR="00AE4763" w:rsidRDefault="00AE4763" w:rsidP="00AE4763">
      <w:pPr>
        <w:pStyle w:val="Prrafodelista"/>
        <w:numPr>
          <w:ilvl w:val="0"/>
          <w:numId w:val="49"/>
        </w:numPr>
      </w:pPr>
      <w:r>
        <w:t xml:space="preserve">En la parte inferior </w:t>
      </w:r>
      <w:r w:rsidR="008C3AD6">
        <w:t>le damos en siguiente.</w:t>
      </w:r>
    </w:p>
    <w:p w14:paraId="783F1DFC" w14:textId="77777777" w:rsidR="00CD65AD" w:rsidRDefault="00CD65AD" w:rsidP="00CD65AD"/>
    <w:p w14:paraId="286E53CB" w14:textId="71C905F2" w:rsidR="00CD65AD" w:rsidRDefault="00233666" w:rsidP="00CD65AD">
      <w:r>
        <w:rPr>
          <w:noProof/>
        </w:rPr>
        <w:drawing>
          <wp:inline distT="0" distB="0" distL="0" distR="0" wp14:anchorId="47F6060E" wp14:editId="44135743">
            <wp:extent cx="6188710" cy="2868930"/>
            <wp:effectExtent l="0" t="0" r="2540" b="7620"/>
            <wp:docPr id="278430726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0726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757" w14:textId="77777777" w:rsidR="00CD65AD" w:rsidRDefault="00CD65AD" w:rsidP="00CD65AD"/>
    <w:p w14:paraId="7176462E" w14:textId="77777777" w:rsidR="008C3AD6" w:rsidRDefault="008C3AD6" w:rsidP="00CD65AD"/>
    <w:p w14:paraId="0251C049" w14:textId="77777777" w:rsidR="008C3AD6" w:rsidRDefault="008C3AD6" w:rsidP="00CD65AD"/>
    <w:p w14:paraId="537FE16F" w14:textId="77777777" w:rsidR="00EB18AC" w:rsidRDefault="00EB18AC" w:rsidP="00CD65AD"/>
    <w:p w14:paraId="04365139" w14:textId="73BA04C8" w:rsidR="00CD65AD" w:rsidRDefault="00EB18AC" w:rsidP="008470E3">
      <w:pPr>
        <w:pStyle w:val="Prrafodelista"/>
        <w:numPr>
          <w:ilvl w:val="0"/>
          <w:numId w:val="50"/>
        </w:numPr>
      </w:pPr>
      <w:r>
        <w:lastRenderedPageBreak/>
        <w:t xml:space="preserve">Indicaremos </w:t>
      </w:r>
      <w:r w:rsidR="00BC7A03">
        <w:t>automatización de MyS</w:t>
      </w:r>
      <w:r w:rsidR="008470E3">
        <w:t>QL</w:t>
      </w:r>
    </w:p>
    <w:p w14:paraId="38691246" w14:textId="47AC08A0" w:rsidR="008470E3" w:rsidRDefault="008470E3" w:rsidP="008470E3">
      <w:pPr>
        <w:pStyle w:val="Prrafodelista"/>
        <w:numPr>
          <w:ilvl w:val="0"/>
          <w:numId w:val="50"/>
        </w:numPr>
      </w:pPr>
      <w:r>
        <w:t xml:space="preserve">Indicamos el nombre del servidor </w:t>
      </w:r>
    </w:p>
    <w:p w14:paraId="5D978F3A" w14:textId="5CB18622" w:rsidR="00434C23" w:rsidRDefault="00434C23" w:rsidP="008470E3">
      <w:pPr>
        <w:pStyle w:val="Prrafodelista"/>
        <w:numPr>
          <w:ilvl w:val="0"/>
          <w:numId w:val="50"/>
        </w:numPr>
      </w:pPr>
      <w:r>
        <w:t xml:space="preserve">Colocamos una clave la cual nos solicitara después al realizar la conexión como lo observamos en la imagen </w:t>
      </w:r>
    </w:p>
    <w:p w14:paraId="5F84D7F3" w14:textId="77777777" w:rsidR="00CD65AD" w:rsidRDefault="00CD65AD" w:rsidP="00CD65AD"/>
    <w:p w14:paraId="065D80FD" w14:textId="77777777" w:rsidR="00CD65AD" w:rsidRDefault="00CD65AD" w:rsidP="00CD65AD"/>
    <w:p w14:paraId="4C2A191D" w14:textId="3A3A8676" w:rsidR="00CD65AD" w:rsidRDefault="00233666" w:rsidP="00CD65AD">
      <w:r>
        <w:rPr>
          <w:noProof/>
        </w:rPr>
        <w:drawing>
          <wp:inline distT="0" distB="0" distL="0" distR="0" wp14:anchorId="7245252C" wp14:editId="21BBFEAD">
            <wp:extent cx="6188710" cy="3030855"/>
            <wp:effectExtent l="0" t="0" r="2540" b="0"/>
            <wp:docPr id="3800264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264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1B95" w14:textId="77777777" w:rsidR="00233666" w:rsidRDefault="00233666" w:rsidP="00CD65AD"/>
    <w:p w14:paraId="1CB56A77" w14:textId="77777777" w:rsidR="00CF300F" w:rsidRDefault="00CF300F" w:rsidP="00CD65AD"/>
    <w:p w14:paraId="0DC56C0F" w14:textId="77777777" w:rsidR="00CF300F" w:rsidRDefault="00CF300F" w:rsidP="00CD65AD"/>
    <w:p w14:paraId="297A276E" w14:textId="1A3C29D1" w:rsidR="00434C23" w:rsidRDefault="00434C23" w:rsidP="00CD65AD">
      <w:pPr>
        <w:pStyle w:val="Prrafodelista"/>
        <w:numPr>
          <w:ilvl w:val="0"/>
          <w:numId w:val="49"/>
        </w:numPr>
      </w:pPr>
      <w:r>
        <w:t>En la parte inferior le damos en siguiente.</w:t>
      </w:r>
    </w:p>
    <w:p w14:paraId="2786F142" w14:textId="77777777" w:rsidR="00434C23" w:rsidRDefault="00434C23" w:rsidP="00CD65AD"/>
    <w:p w14:paraId="2C1A8643" w14:textId="25796BE3" w:rsidR="00233666" w:rsidRDefault="00233666" w:rsidP="00CD65AD">
      <w:r>
        <w:rPr>
          <w:noProof/>
        </w:rPr>
        <w:drawing>
          <wp:inline distT="0" distB="0" distL="0" distR="0" wp14:anchorId="3E2CABC5" wp14:editId="141EAA0F">
            <wp:extent cx="6188710" cy="3030855"/>
            <wp:effectExtent l="0" t="0" r="2540" b="0"/>
            <wp:docPr id="546188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88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7456" w14:textId="77777777" w:rsidR="00233666" w:rsidRDefault="00233666" w:rsidP="00CD65AD"/>
    <w:p w14:paraId="2CF40071" w14:textId="77777777" w:rsidR="00CF300F" w:rsidRDefault="00CF300F" w:rsidP="00CD65AD"/>
    <w:p w14:paraId="72C03B13" w14:textId="7F0EE78B" w:rsidR="00CF300F" w:rsidRDefault="00CF300F" w:rsidP="00E83D82">
      <w:pPr>
        <w:pStyle w:val="Prrafodelista"/>
        <w:numPr>
          <w:ilvl w:val="0"/>
          <w:numId w:val="49"/>
        </w:numPr>
      </w:pPr>
      <w:r>
        <w:lastRenderedPageBreak/>
        <w:t>N</w:t>
      </w:r>
      <w:r w:rsidR="00AE7198">
        <w:t>os dirigimos en la parte derecha de la imagen información general donde nos indica</w:t>
      </w:r>
      <w:r w:rsidR="00E83D82">
        <w:t xml:space="preserve"> “el nombre del servidor y el </w:t>
      </w:r>
      <w:proofErr w:type="spellStart"/>
      <w:r w:rsidR="00E83D82">
        <w:t>hostname</w:t>
      </w:r>
      <w:proofErr w:type="spellEnd"/>
      <w:r w:rsidR="00E83D82">
        <w:t>”</w:t>
      </w:r>
    </w:p>
    <w:p w14:paraId="30127511" w14:textId="6309B910" w:rsidR="00B9641E" w:rsidRDefault="00B9641E" w:rsidP="00E83D82">
      <w:pPr>
        <w:pStyle w:val="Prrafodelista"/>
        <w:numPr>
          <w:ilvl w:val="0"/>
          <w:numId w:val="49"/>
        </w:numPr>
      </w:pPr>
      <w:r>
        <w:t xml:space="preserve">En la parte inferior de la imagen podemos observar la opción conectar </w:t>
      </w:r>
      <w:r w:rsidR="00415D9A">
        <w:t xml:space="preserve">damos </w:t>
      </w:r>
      <w:proofErr w:type="spellStart"/>
      <w:r w:rsidR="00415D9A">
        <w:t>click</w:t>
      </w:r>
      <w:proofErr w:type="spellEnd"/>
      <w:r w:rsidR="00415D9A">
        <w:t xml:space="preserve"> allí.</w:t>
      </w:r>
    </w:p>
    <w:p w14:paraId="2B2CB1BD" w14:textId="77777777" w:rsidR="00415D9A" w:rsidRDefault="00233666" w:rsidP="00CD65AD">
      <w:r>
        <w:rPr>
          <w:noProof/>
        </w:rPr>
        <w:drawing>
          <wp:inline distT="0" distB="0" distL="0" distR="0" wp14:anchorId="2AD34067" wp14:editId="2FD0046F">
            <wp:extent cx="6188710" cy="3013710"/>
            <wp:effectExtent l="0" t="0" r="2540" b="0"/>
            <wp:docPr id="12876797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97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AB7E" w14:textId="77777777" w:rsidR="00415D9A" w:rsidRDefault="00415D9A" w:rsidP="00CD65AD"/>
    <w:p w14:paraId="27C4C5AE" w14:textId="77777777" w:rsidR="00415D9A" w:rsidRDefault="00415D9A" w:rsidP="00CD65AD"/>
    <w:p w14:paraId="392E0BF2" w14:textId="2DF17618" w:rsidR="00415D9A" w:rsidRDefault="00415D9A" w:rsidP="00C74EF7">
      <w:pPr>
        <w:pStyle w:val="Prrafodelista"/>
        <w:numPr>
          <w:ilvl w:val="0"/>
          <w:numId w:val="51"/>
        </w:numPr>
      </w:pPr>
      <w:r>
        <w:t xml:space="preserve">Nos dirigimos al </w:t>
      </w:r>
      <w:r w:rsidR="00C74EF7">
        <w:t>recurso</w:t>
      </w:r>
      <w:r>
        <w:t xml:space="preserve"> </w:t>
      </w:r>
      <w:r w:rsidR="00C74EF7">
        <w:t>como lo observamos en la imagen.</w:t>
      </w:r>
    </w:p>
    <w:p w14:paraId="602D176B" w14:textId="77777777" w:rsidR="00415D9A" w:rsidRDefault="00415D9A" w:rsidP="00CD65AD"/>
    <w:p w14:paraId="6E8C14D1" w14:textId="368D2765" w:rsidR="00233666" w:rsidRDefault="00233666" w:rsidP="00CD65AD">
      <w:r>
        <w:rPr>
          <w:noProof/>
        </w:rPr>
        <w:drawing>
          <wp:inline distT="0" distB="0" distL="0" distR="0" wp14:anchorId="0DBE860F" wp14:editId="1F5408EA">
            <wp:extent cx="6188710" cy="2994660"/>
            <wp:effectExtent l="0" t="0" r="2540" b="0"/>
            <wp:docPr id="11349494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494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5803" w14:textId="77777777" w:rsidR="00CD65AD" w:rsidRDefault="00CD65AD" w:rsidP="00CD65AD"/>
    <w:p w14:paraId="08C722D7" w14:textId="77777777" w:rsidR="00CD65AD" w:rsidRDefault="00CD65AD" w:rsidP="00CD65AD"/>
    <w:p w14:paraId="5A904AFA" w14:textId="77777777" w:rsidR="00CD65AD" w:rsidRDefault="00CD65AD" w:rsidP="00CD65AD"/>
    <w:p w14:paraId="6C992D7D" w14:textId="77777777" w:rsidR="00CD65AD" w:rsidRDefault="00CD65AD" w:rsidP="00CD65AD"/>
    <w:p w14:paraId="7C1F6315" w14:textId="77777777" w:rsidR="00233666" w:rsidRDefault="00233666" w:rsidP="00CD65AD"/>
    <w:p w14:paraId="6E7B82C7" w14:textId="77777777" w:rsidR="00CD65AD" w:rsidRDefault="00CD65AD" w:rsidP="00CD65AD"/>
    <w:p w14:paraId="1355071A" w14:textId="77777777" w:rsidR="00CD65AD" w:rsidRDefault="00CD65AD" w:rsidP="0096788D">
      <w:pPr>
        <w:pStyle w:val="Prrafodelista"/>
        <w:numPr>
          <w:ilvl w:val="0"/>
          <w:numId w:val="45"/>
        </w:numPr>
      </w:pPr>
      <w:r>
        <w:lastRenderedPageBreak/>
        <w:t xml:space="preserve">Damos </w:t>
      </w:r>
      <w:proofErr w:type="spellStart"/>
      <w:r>
        <w:t>click</w:t>
      </w:r>
      <w:proofErr w:type="spellEnd"/>
      <w:r>
        <w:t xml:space="preserve"> en el botón (+) para crear una nueva conexión</w:t>
      </w:r>
    </w:p>
    <w:p w14:paraId="3FFE3F32" w14:textId="77777777" w:rsidR="00CD65AD" w:rsidRDefault="00CD65AD" w:rsidP="00CD65AD"/>
    <w:p w14:paraId="5B2293BB" w14:textId="5B2905D4" w:rsidR="00CD65AD" w:rsidRDefault="00233666" w:rsidP="00CD65AD">
      <w:r>
        <w:rPr>
          <w:noProof/>
        </w:rPr>
        <w:drawing>
          <wp:inline distT="0" distB="0" distL="0" distR="0" wp14:anchorId="030F244E" wp14:editId="0DBB9DD4">
            <wp:extent cx="6188710" cy="3362960"/>
            <wp:effectExtent l="0" t="0" r="2540" b="8890"/>
            <wp:docPr id="439327065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7065" name="Imagen 1" descr="Interfaz de usuario gráfica, Texto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493E" w14:textId="77777777" w:rsidR="00CD65AD" w:rsidRDefault="00CD65AD" w:rsidP="00CD65AD"/>
    <w:p w14:paraId="4C28C755" w14:textId="0036065C" w:rsidR="00CD65AD" w:rsidRDefault="00CD65AD" w:rsidP="0096788D">
      <w:pPr>
        <w:pStyle w:val="Prrafodelista"/>
        <w:numPr>
          <w:ilvl w:val="0"/>
          <w:numId w:val="44"/>
        </w:numPr>
      </w:pPr>
      <w:r>
        <w:t>Los campos “</w:t>
      </w:r>
      <w:proofErr w:type="spellStart"/>
      <w:r>
        <w:t>hostname</w:t>
      </w:r>
      <w:proofErr w:type="spellEnd"/>
      <w:r>
        <w:t>” y “</w:t>
      </w:r>
      <w:proofErr w:type="spellStart"/>
      <w:r>
        <w:t>username</w:t>
      </w:r>
      <w:proofErr w:type="spellEnd"/>
      <w:r>
        <w:t xml:space="preserve">” se deben llenar </w:t>
      </w:r>
      <w:proofErr w:type="gramStart"/>
      <w:r>
        <w:t>de acuerdo al</w:t>
      </w:r>
      <w:proofErr w:type="gramEnd"/>
      <w:r>
        <w:t xml:space="preserve"> nombre de los recursos creados en Azure</w:t>
      </w:r>
      <w:r w:rsidR="008C2DDD">
        <w:t xml:space="preserve"> y también nos solicitara el certificado SCL previamente descargado como nos indica </w:t>
      </w:r>
      <w:r w:rsidR="0096788D">
        <w:t xml:space="preserve">la imagen </w:t>
      </w:r>
    </w:p>
    <w:p w14:paraId="5373F2BA" w14:textId="77777777" w:rsidR="00CD65AD" w:rsidRDefault="00CD65AD" w:rsidP="00CD65AD"/>
    <w:p w14:paraId="2233A429" w14:textId="77777777" w:rsidR="00CD65AD" w:rsidRDefault="00CD65AD" w:rsidP="00CD65AD"/>
    <w:p w14:paraId="322D8386" w14:textId="485DF6A0" w:rsidR="00CD65AD" w:rsidRDefault="008C2DDD" w:rsidP="00CD65AD">
      <w:r w:rsidRPr="008C2DDD">
        <w:drawing>
          <wp:inline distT="0" distB="0" distL="0" distR="0" wp14:anchorId="57CB3F73" wp14:editId="19C9E8C6">
            <wp:extent cx="6188710" cy="2614295"/>
            <wp:effectExtent l="0" t="0" r="2540" b="0"/>
            <wp:docPr id="666892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28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823A" w14:textId="3F450BC8" w:rsidR="00CD65AD" w:rsidRDefault="00233666" w:rsidP="00CD65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5" behindDoc="0" locked="0" layoutInCell="1" allowOverlap="1" wp14:anchorId="25BDF5A3" wp14:editId="25A0F455">
                <wp:simplePos x="0" y="0"/>
                <wp:positionH relativeFrom="column">
                  <wp:posOffset>856615</wp:posOffset>
                </wp:positionH>
                <wp:positionV relativeFrom="paragraph">
                  <wp:posOffset>1259205</wp:posOffset>
                </wp:positionV>
                <wp:extent cx="1457325" cy="133350"/>
                <wp:effectExtent l="57150" t="38100" r="66675" b="76200"/>
                <wp:wrapNone/>
                <wp:docPr id="65711680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333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95A1F" id="Rectángulo 1" o:spid="_x0000_s1026" style="position:absolute;margin-left:67.45pt;margin-top:99.15pt;width:114.75pt;height:10.5pt;z-index:251661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" fillcolor="yellow" stroked="f">
                <v:shadow on="t" color="black" opacity="41287f" offset="0,1.5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7" behindDoc="0" locked="0" layoutInCell="1" allowOverlap="1" wp14:anchorId="21BC4550" wp14:editId="1AE3DCD6">
                <wp:simplePos x="0" y="0"/>
                <wp:positionH relativeFrom="column">
                  <wp:posOffset>857250</wp:posOffset>
                </wp:positionH>
                <wp:positionV relativeFrom="paragraph">
                  <wp:posOffset>1005840</wp:posOffset>
                </wp:positionV>
                <wp:extent cx="1457325" cy="133350"/>
                <wp:effectExtent l="57150" t="38100" r="85725" b="95250"/>
                <wp:wrapNone/>
                <wp:docPr id="199809063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333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912B4" id="Rectángulo 1" o:spid="_x0000_s1026" style="position:absolute;margin-left:67.5pt;margin-top:79.2pt;width:114.75pt;height:10.5pt;z-index:251659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" fillcolor="yellow" strokecolor="yellow">
                <v:shadow on="t" color="black" opacity="41287f" offset="0,1.5pt"/>
              </v:rect>
            </w:pict>
          </mc:Fallback>
        </mc:AlternateContent>
      </w:r>
      <w:r w:rsidRPr="00233666">
        <w:rPr>
          <w:noProof/>
          <w:highlight w:val="lightGray"/>
        </w:rPr>
        <w:drawing>
          <wp:inline distT="0" distB="0" distL="0" distR="0" wp14:anchorId="13F321D8" wp14:editId="6ADCA3DA">
            <wp:extent cx="5612130" cy="2545080"/>
            <wp:effectExtent l="0" t="0" r="7620" b="7620"/>
            <wp:docPr id="47" name="Imagen 4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BD41" w14:textId="686220B8" w:rsidR="00CD65AD" w:rsidRDefault="00CD65AD" w:rsidP="00CD65AD"/>
    <w:p w14:paraId="7C8726E6" w14:textId="6F3F4188" w:rsidR="00CD65AD" w:rsidRDefault="00CD65AD" w:rsidP="00CD65AD"/>
    <w:p w14:paraId="67EC3FE9" w14:textId="57DD2346" w:rsidR="00CD65AD" w:rsidRDefault="00CD65AD" w:rsidP="00CD65AD"/>
    <w:p w14:paraId="6D5CBF4F" w14:textId="77777777" w:rsidR="00CD65AD" w:rsidRDefault="00CD65AD" w:rsidP="00CD65AD"/>
    <w:p w14:paraId="1A242899" w14:textId="77777777" w:rsidR="00CD65AD" w:rsidRDefault="00CD65AD" w:rsidP="00CD65AD">
      <w:r>
        <w:t xml:space="preserve">Seleccionamos “Store in </w:t>
      </w:r>
      <w:proofErr w:type="spellStart"/>
      <w:r>
        <w:t>vault</w:t>
      </w:r>
      <w:proofErr w:type="spellEnd"/>
      <w:r>
        <w:t>”</w:t>
      </w:r>
    </w:p>
    <w:p w14:paraId="78362276" w14:textId="77777777" w:rsidR="00CD65AD" w:rsidRDefault="00CD65AD" w:rsidP="00CD65AD"/>
    <w:p w14:paraId="4FD50180" w14:textId="77777777" w:rsidR="00CD65AD" w:rsidRDefault="00CD65AD" w:rsidP="00CD65AD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B476621" wp14:editId="4D25AE12">
                <wp:simplePos x="0" y="0"/>
                <wp:positionH relativeFrom="column">
                  <wp:posOffset>3354908</wp:posOffset>
                </wp:positionH>
                <wp:positionV relativeFrom="paragraph">
                  <wp:posOffset>1659863</wp:posOffset>
                </wp:positionV>
                <wp:extent cx="1828800" cy="155642"/>
                <wp:effectExtent l="0" t="0" r="19050" b="1587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556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AFA54" id="Rectángulo 56" o:spid="_x0000_s1026" style="position:absolute;margin-left:264.15pt;margin-top:130.7pt;width:2in;height:12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" fillcolor="#f0cda1 [3204]" strokecolor="#ac6c1b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993B737" wp14:editId="72E8882D">
                <wp:simplePos x="0" y="0"/>
                <wp:positionH relativeFrom="column">
                  <wp:posOffset>48274</wp:posOffset>
                </wp:positionH>
                <wp:positionV relativeFrom="paragraph">
                  <wp:posOffset>2526138</wp:posOffset>
                </wp:positionV>
                <wp:extent cx="5505855" cy="92035"/>
                <wp:effectExtent l="0" t="0" r="19050" b="2286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855" cy="92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2EE55" id="Rectángulo 55" o:spid="_x0000_s1026" style="position:absolute;margin-left:3.8pt;margin-top:198.9pt;width:433.55pt;height: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" fillcolor="#f0cda1 [3204]" strokecolor="#ac6c1b [1604]" strokeweight="1pt"/>
            </w:pict>
          </mc:Fallback>
        </mc:AlternateContent>
      </w:r>
      <w:r w:rsidRPr="004F45B4">
        <w:rPr>
          <w:noProof/>
        </w:rPr>
        <w:drawing>
          <wp:inline distT="0" distB="0" distL="0" distR="0" wp14:anchorId="5DBD2653" wp14:editId="3C742148">
            <wp:extent cx="5612130" cy="9550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A92">
        <w:rPr>
          <w:noProof/>
        </w:rPr>
        <w:drawing>
          <wp:inline distT="0" distB="0" distL="0" distR="0" wp14:anchorId="4E2DACE9" wp14:editId="494F33BF">
            <wp:extent cx="5612130" cy="1648460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766C" w14:textId="77777777" w:rsidR="00CD65AD" w:rsidRDefault="00CD65AD" w:rsidP="00CD65AD"/>
    <w:p w14:paraId="6876EECA" w14:textId="77777777" w:rsidR="00CD65AD" w:rsidRDefault="00CD65AD" w:rsidP="00CD65AD"/>
    <w:p w14:paraId="71C6CBCD" w14:textId="77777777" w:rsidR="005052C5" w:rsidRDefault="005052C5" w:rsidP="00CD65AD"/>
    <w:p w14:paraId="0222699B" w14:textId="77777777" w:rsidR="005052C5" w:rsidRDefault="005052C5" w:rsidP="00CD65AD"/>
    <w:p w14:paraId="3A735DBA" w14:textId="77777777" w:rsidR="005052C5" w:rsidRDefault="005052C5" w:rsidP="00CD65AD"/>
    <w:p w14:paraId="74E3271C" w14:textId="77777777" w:rsidR="005052C5" w:rsidRDefault="005052C5" w:rsidP="00CD65AD"/>
    <w:p w14:paraId="10D3FEA9" w14:textId="77777777" w:rsidR="005052C5" w:rsidRDefault="005052C5" w:rsidP="00CD65AD"/>
    <w:p w14:paraId="5805F6BE" w14:textId="77777777" w:rsidR="005052C5" w:rsidRDefault="005052C5" w:rsidP="00CD65AD"/>
    <w:p w14:paraId="2AD3A700" w14:textId="77777777" w:rsidR="005052C5" w:rsidRDefault="005052C5" w:rsidP="00CD65AD"/>
    <w:p w14:paraId="4E42AEEC" w14:textId="77777777" w:rsidR="005052C5" w:rsidRDefault="005052C5" w:rsidP="00CD65AD"/>
    <w:p w14:paraId="2187BEC0" w14:textId="77777777" w:rsidR="005052C5" w:rsidRDefault="005052C5" w:rsidP="00CD65AD"/>
    <w:p w14:paraId="70ED8399" w14:textId="77777777" w:rsidR="005052C5" w:rsidRDefault="005052C5" w:rsidP="00CD65AD"/>
    <w:p w14:paraId="484A9C88" w14:textId="6FAD9301" w:rsidR="00CD65AD" w:rsidRDefault="00CD65AD" w:rsidP="00CD65AD">
      <w:r>
        <w:lastRenderedPageBreak/>
        <w:t xml:space="preserve">Ya podremos observar que </w:t>
      </w:r>
      <w:proofErr w:type="spellStart"/>
      <w:r>
        <w:t>esta</w:t>
      </w:r>
      <w:proofErr w:type="spellEnd"/>
      <w:r>
        <w:t xml:space="preserve"> conectado Azure con MySQL </w:t>
      </w:r>
    </w:p>
    <w:p w14:paraId="7163DBDA" w14:textId="10D0A688" w:rsidR="00CD65AD" w:rsidRDefault="00CD65AD" w:rsidP="00CD65AD"/>
    <w:p w14:paraId="3A3BD690" w14:textId="21E47554" w:rsidR="005052C5" w:rsidRDefault="006C7819" w:rsidP="00CD65AD">
      <w:r>
        <w:rPr>
          <w:noProof/>
        </w:rPr>
        <w:drawing>
          <wp:inline distT="0" distB="0" distL="0" distR="0" wp14:anchorId="5475EDC2" wp14:editId="34C37A60">
            <wp:extent cx="6188710" cy="3354705"/>
            <wp:effectExtent l="0" t="0" r="2540" b="0"/>
            <wp:docPr id="738289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9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5C49" w14:textId="77777777" w:rsidR="005052C5" w:rsidRDefault="005052C5" w:rsidP="00CD65AD"/>
    <w:p w14:paraId="58C7E7F4" w14:textId="404A5354" w:rsidR="00FB03A0" w:rsidRDefault="00FB03A0" w:rsidP="00CD65AD">
      <w:r>
        <w:t xml:space="preserve">Verificamos que la conexión se realiza </w:t>
      </w:r>
      <w:r w:rsidR="00FD7718">
        <w:t xml:space="preserve">colocando la contraseña requerida </w:t>
      </w:r>
      <w:r>
        <w:t xml:space="preserve"> </w:t>
      </w:r>
    </w:p>
    <w:p w14:paraId="544BF8D6" w14:textId="77777777" w:rsidR="005052C5" w:rsidRDefault="005052C5" w:rsidP="00CD65AD"/>
    <w:p w14:paraId="6830C11B" w14:textId="012A0945" w:rsidR="00CD65AD" w:rsidRDefault="00FD7718" w:rsidP="00CD65AD">
      <w:r>
        <w:rPr>
          <w:noProof/>
        </w:rPr>
        <mc:AlternateContent>
          <mc:Choice Requires="wps">
            <w:drawing>
              <wp:anchor distT="0" distB="0" distL="114300" distR="114300" simplePos="0" relativeHeight="251662339" behindDoc="0" locked="0" layoutInCell="1" allowOverlap="1" wp14:anchorId="44B240DB" wp14:editId="44AAF63A">
                <wp:simplePos x="0" y="0"/>
                <wp:positionH relativeFrom="column">
                  <wp:posOffset>9525</wp:posOffset>
                </wp:positionH>
                <wp:positionV relativeFrom="paragraph">
                  <wp:posOffset>2747645</wp:posOffset>
                </wp:positionV>
                <wp:extent cx="3219450" cy="222250"/>
                <wp:effectExtent l="19050" t="19050" r="19050" b="25400"/>
                <wp:wrapNone/>
                <wp:docPr id="1703751716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8CE7F" id="Rectángulo 2" o:spid="_x0000_s1026" style="position:absolute;margin-left:.75pt;margin-top:216.35pt;width:253.5pt;height:17.5pt;z-index:2516623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JcygQIAAGkFAAAOAAAAZHJzL2Uyb0RvYy54bWysVE1v2zAMvQ/YfxB0X21n6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" filled="f" strokecolor="red" strokeweight="3pt"/>
            </w:pict>
          </mc:Fallback>
        </mc:AlternateContent>
      </w:r>
      <w:r w:rsidR="00117171">
        <w:rPr>
          <w:noProof/>
        </w:rPr>
        <w:drawing>
          <wp:inline distT="0" distB="0" distL="0" distR="0" wp14:anchorId="4BEE416D" wp14:editId="4BB45C3C">
            <wp:extent cx="6188710" cy="2965450"/>
            <wp:effectExtent l="0" t="0" r="2540" b="6350"/>
            <wp:docPr id="540223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38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E5F" w14:textId="77777777" w:rsidR="00FA51EF" w:rsidRDefault="00FA51EF" w:rsidP="00CD65AD"/>
    <w:p w14:paraId="4E517920" w14:textId="77777777" w:rsidR="00FA51EF" w:rsidRDefault="00FA51EF" w:rsidP="00CD65AD"/>
    <w:p w14:paraId="7CAB5DDF" w14:textId="77777777" w:rsidR="00FA51EF" w:rsidRDefault="00FA51EF" w:rsidP="00CD65AD"/>
    <w:p w14:paraId="255FB274" w14:textId="77777777" w:rsidR="00FA51EF" w:rsidRDefault="00FA51EF" w:rsidP="00CD65AD"/>
    <w:p w14:paraId="3D65CC67" w14:textId="77777777" w:rsidR="00FA51EF" w:rsidRDefault="00FA51EF" w:rsidP="00CD65AD"/>
    <w:p w14:paraId="34556DD6" w14:textId="77777777" w:rsidR="00FA51EF" w:rsidRDefault="00FA51EF" w:rsidP="00CD65AD"/>
    <w:p w14:paraId="1E38D874" w14:textId="77777777" w:rsidR="00FA51EF" w:rsidRDefault="00FA51EF" w:rsidP="00CD65AD"/>
    <w:p w14:paraId="316D18C1" w14:textId="2EC365BE" w:rsidR="00CD65AD" w:rsidRDefault="00FA51EF" w:rsidP="00DE0EDF">
      <w:pPr>
        <w:pStyle w:val="Prrafodelista"/>
        <w:numPr>
          <w:ilvl w:val="0"/>
          <w:numId w:val="43"/>
        </w:numPr>
      </w:pPr>
      <w:r>
        <w:lastRenderedPageBreak/>
        <w:t xml:space="preserve">Finalmente </w:t>
      </w:r>
      <w:r w:rsidR="00233683">
        <w:t xml:space="preserve">observamos que la base de datos se encuentra migrada en al a Azure </w:t>
      </w:r>
      <w:r w:rsidR="00E94F6D">
        <w:t>indicándonos que la migración se ha realizado exitosamente</w:t>
      </w:r>
      <w:r w:rsidR="00DE0EDF">
        <w:t>.</w:t>
      </w:r>
    </w:p>
    <w:p w14:paraId="415B65D3" w14:textId="2F91753E" w:rsidR="00CD65AD" w:rsidRPr="00A70BBA" w:rsidRDefault="00CD65AD" w:rsidP="00CD65AD"/>
    <w:p w14:paraId="512A764D" w14:textId="5F49F09F" w:rsidR="00B514C6" w:rsidRPr="00B514C6" w:rsidRDefault="006C7819" w:rsidP="00B514C6">
      <w:r>
        <w:rPr>
          <w:noProof/>
        </w:rPr>
        <w:drawing>
          <wp:inline distT="0" distB="0" distL="0" distR="0" wp14:anchorId="32A0E864" wp14:editId="725E1D77">
            <wp:extent cx="6188710" cy="3049270"/>
            <wp:effectExtent l="0" t="0" r="2540" b="0"/>
            <wp:docPr id="9789165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16562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4C6" w:rsidRPr="00B514C6" w:rsidSect="007979C9">
      <w:footerReference w:type="default" r:id="rId38"/>
      <w:footerReference w:type="first" r:id="rId39"/>
      <w:pgSz w:w="11906" w:h="16838" w:code="9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1A9A5" w14:textId="77777777" w:rsidR="00B91745" w:rsidRDefault="00B91745" w:rsidP="005A20E2">
      <w:r>
        <w:separator/>
      </w:r>
    </w:p>
    <w:p w14:paraId="7085FA0D" w14:textId="77777777" w:rsidR="00B91745" w:rsidRDefault="00B91745"/>
    <w:p w14:paraId="5ED6C021" w14:textId="77777777" w:rsidR="00B91745" w:rsidRDefault="00B91745" w:rsidP="009B4773"/>
    <w:p w14:paraId="6F95921E" w14:textId="77777777" w:rsidR="00B91745" w:rsidRDefault="00B91745" w:rsidP="00513832"/>
  </w:endnote>
  <w:endnote w:type="continuationSeparator" w:id="0">
    <w:p w14:paraId="00C1994C" w14:textId="77777777" w:rsidR="00B91745" w:rsidRDefault="00B91745" w:rsidP="005A20E2">
      <w:r>
        <w:continuationSeparator/>
      </w:r>
    </w:p>
    <w:p w14:paraId="1E22A784" w14:textId="77777777" w:rsidR="00B91745" w:rsidRDefault="00B91745"/>
    <w:p w14:paraId="3281418E" w14:textId="77777777" w:rsidR="00B91745" w:rsidRDefault="00B91745" w:rsidP="009B4773"/>
    <w:p w14:paraId="23BCB852" w14:textId="77777777" w:rsidR="00B91745" w:rsidRDefault="00B91745" w:rsidP="00513832"/>
  </w:endnote>
  <w:endnote w:type="continuationNotice" w:id="1">
    <w:p w14:paraId="5606DFF5" w14:textId="77777777" w:rsidR="00553867" w:rsidRDefault="0055386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Calibr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74261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-200989378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213C51B" w14:textId="77777777" w:rsidR="00D271A6" w:rsidRDefault="00D271A6" w:rsidP="00F8411A">
            <w:pPr>
              <w:pStyle w:val="Piedepgina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57903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011107972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1FF2C60" w14:textId="77777777" w:rsidR="00D271A6" w:rsidRDefault="00D271A6" w:rsidP="00D94688">
            <w:pPr>
              <w:pStyle w:val="Piedepgina"/>
              <w:jc w:val="right"/>
            </w:pP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noProof/>
                <w:lang w:bidi="es-ES"/>
              </w:rPr>
              <w:t>ii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0B24" w14:textId="77777777" w:rsidR="00D271A6" w:rsidRPr="00F8411A" w:rsidRDefault="00D271A6" w:rsidP="00F8411A">
    <w:pPr>
      <w:pStyle w:val="Piedepgina"/>
    </w:pPr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>
      <w:rPr>
        <w:noProof/>
        <w:lang w:bidi="es-ES"/>
      </w:rPr>
      <w:t>18</w:t>
    </w:r>
    <w:r w:rsidRPr="00F8411A">
      <w:rPr>
        <w:lang w:bidi="es-ES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7777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61378974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4ADFCFA4" w14:textId="77777777" w:rsidR="00D271A6" w:rsidRDefault="00D271A6" w:rsidP="00F8411A">
            <w:pPr>
              <w:pStyle w:val="Piedepgina"/>
            </w:pPr>
            <w:r w:rsidRPr="002135FB">
              <w:rPr>
                <w:lang w:bidi="es-ES"/>
              </w:rPr>
              <w:t xml:space="preserve">24 de enero de 20XX                                                                                                                                                  </w:t>
            </w:r>
            <w:r w:rsidRPr="002135FB">
              <w:rPr>
                <w:lang w:bidi="es-ES"/>
              </w:rPr>
              <w:fldChar w:fldCharType="begin"/>
            </w:r>
            <w:r w:rsidRPr="002135FB">
              <w:rPr>
                <w:lang w:bidi="es-ES"/>
              </w:rPr>
              <w:instrText xml:space="preserve"> PAGE   \* MERGEFORMAT </w:instrText>
            </w:r>
            <w:r w:rsidRPr="002135FB">
              <w:rPr>
                <w:lang w:bidi="es-ES"/>
              </w:rPr>
              <w:fldChar w:fldCharType="separate"/>
            </w:r>
            <w:r>
              <w:rPr>
                <w:lang w:bidi="es-ES"/>
              </w:rPr>
              <w:t>1</w:t>
            </w:r>
            <w:r w:rsidRPr="002135FB">
              <w:rPr>
                <w:noProof/>
                <w:lang w:bidi="es-ES"/>
              </w:rPr>
              <w:fldChar w:fldCharType="end"/>
            </w:r>
          </w:p>
        </w:sdtContent>
      </w:sdt>
      <w:p w14:paraId="072DB04E" w14:textId="77777777" w:rsidR="00D271A6" w:rsidRDefault="00C74EF7" w:rsidP="00F8411A">
        <w:pPr>
          <w:pStyle w:val="Piedepgina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52A8D" w14:textId="77777777" w:rsidR="00B91745" w:rsidRDefault="00B91745" w:rsidP="005A20E2">
      <w:r>
        <w:separator/>
      </w:r>
    </w:p>
    <w:p w14:paraId="399E6573" w14:textId="77777777" w:rsidR="00B91745" w:rsidRDefault="00B91745"/>
    <w:p w14:paraId="0CA6BAEE" w14:textId="77777777" w:rsidR="00B91745" w:rsidRDefault="00B91745" w:rsidP="009B4773"/>
    <w:p w14:paraId="735E013E" w14:textId="77777777" w:rsidR="00B91745" w:rsidRDefault="00B91745" w:rsidP="00513832"/>
  </w:footnote>
  <w:footnote w:type="continuationSeparator" w:id="0">
    <w:p w14:paraId="7A53AD20" w14:textId="77777777" w:rsidR="00B91745" w:rsidRDefault="00B91745" w:rsidP="005A20E2">
      <w:r>
        <w:continuationSeparator/>
      </w:r>
    </w:p>
    <w:p w14:paraId="7725AA12" w14:textId="77777777" w:rsidR="00B91745" w:rsidRDefault="00B91745"/>
    <w:p w14:paraId="7AFA61B5" w14:textId="77777777" w:rsidR="00B91745" w:rsidRDefault="00B91745" w:rsidP="009B4773"/>
    <w:p w14:paraId="72834F9E" w14:textId="77777777" w:rsidR="00B91745" w:rsidRDefault="00B91745" w:rsidP="00513832"/>
  </w:footnote>
  <w:footnote w:type="continuationNotice" w:id="1">
    <w:p w14:paraId="161E984A" w14:textId="77777777" w:rsidR="00553867" w:rsidRDefault="0055386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A8561" w14:textId="77777777" w:rsidR="00D271A6" w:rsidRDefault="00D271A6" w:rsidP="005A20E2">
    <w:pPr>
      <w:pStyle w:val="Encabezado"/>
      <w:tabs>
        <w:tab w:val="right" w:pos="11057"/>
      </w:tabs>
      <w:ind w:left="-1134" w:right="-1085"/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16C860C1" wp14:editId="220E3DC6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132320" cy="9427464"/>
          <wp:effectExtent l="0" t="0" r="0" b="2540"/>
          <wp:wrapNone/>
          <wp:docPr id="2" name="Imagen 2" descr="Mujer con portátil y documentos de negoci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GettyImages-731742045_super.jpg"/>
                  <pic:cNvPicPr preferRelativeResize="0"/>
                </pic:nvPicPr>
                <pic:blipFill rotWithShape="1">
                  <a:blip r:embed="rId1">
                    <a:alphaModFix amt="50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colorTemperature colorTemp="1500"/>
                            </a14:imgEffect>
                            <a14:imgEffect>
                              <a14:saturation sat="182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7008" t="5698" r="27787" b="24543"/>
                  <a:stretch/>
                </pic:blipFill>
                <pic:spPr bwMode="auto">
                  <a:xfrm>
                    <a:off x="0" y="0"/>
                    <a:ext cx="7132320" cy="942746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C9BCD40" w14:textId="77777777" w:rsidR="00D271A6" w:rsidRDefault="00D271A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18FCA" w14:textId="77777777" w:rsidR="00D271A6" w:rsidRDefault="00D271A6">
    <w:r>
      <w:rPr>
        <w:noProof/>
        <w:lang w:eastAsia="es-ES"/>
      </w:rPr>
      <w:drawing>
        <wp:anchor distT="0" distB="0" distL="114300" distR="114300" simplePos="0" relativeHeight="251658241" behindDoc="1" locked="0" layoutInCell="1" allowOverlap="1" wp14:anchorId="1B17DE1F" wp14:editId="7DB113A4">
          <wp:simplePos x="0" y="0"/>
          <wp:positionH relativeFrom="page">
            <wp:posOffset>347345</wp:posOffset>
          </wp:positionH>
          <wp:positionV relativeFrom="page">
            <wp:align>center</wp:align>
          </wp:positionV>
          <wp:extent cx="3300984" cy="9427464"/>
          <wp:effectExtent l="0" t="0" r="0" b="2540"/>
          <wp:wrapNone/>
          <wp:docPr id="3" name="Imagen 3" descr="Mujer con algunos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7115" t="11270" r="35057" b="12436"/>
                  <a:stretch/>
                </pic:blipFill>
                <pic:spPr bwMode="auto">
                  <a:xfrm flipH="1">
                    <a:off x="0" y="0"/>
                    <a:ext cx="3300984" cy="942746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98A0C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A080F5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BF7B62"/>
    <w:multiLevelType w:val="hybridMultilevel"/>
    <w:tmpl w:val="7EF299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E41013"/>
    <w:multiLevelType w:val="hybridMultilevel"/>
    <w:tmpl w:val="F9D28D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F734279"/>
    <w:multiLevelType w:val="hybridMultilevel"/>
    <w:tmpl w:val="15B0763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CF62E2"/>
    <w:multiLevelType w:val="hybridMultilevel"/>
    <w:tmpl w:val="AEB25460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A41254"/>
    <w:multiLevelType w:val="hybridMultilevel"/>
    <w:tmpl w:val="B03806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582546"/>
    <w:multiLevelType w:val="hybridMultilevel"/>
    <w:tmpl w:val="B2D29FB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2A39D9"/>
    <w:multiLevelType w:val="hybridMultilevel"/>
    <w:tmpl w:val="0B3C6C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0D2530"/>
    <w:multiLevelType w:val="hybridMultilevel"/>
    <w:tmpl w:val="CB26FB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D114CF"/>
    <w:multiLevelType w:val="hybridMultilevel"/>
    <w:tmpl w:val="0BCE29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200692"/>
    <w:multiLevelType w:val="hybridMultilevel"/>
    <w:tmpl w:val="63204C4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632EB0"/>
    <w:multiLevelType w:val="hybridMultilevel"/>
    <w:tmpl w:val="19D68B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450862"/>
    <w:multiLevelType w:val="hybridMultilevel"/>
    <w:tmpl w:val="BD8C16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AB667A2"/>
    <w:multiLevelType w:val="hybridMultilevel"/>
    <w:tmpl w:val="5AD6152A"/>
    <w:lvl w:ilvl="0" w:tplc="240A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9356148">
    <w:abstractNumId w:val="32"/>
  </w:num>
  <w:num w:numId="2" w16cid:durableId="1868567187">
    <w:abstractNumId w:val="46"/>
  </w:num>
  <w:num w:numId="3" w16cid:durableId="50613409">
    <w:abstractNumId w:val="21"/>
  </w:num>
  <w:num w:numId="4" w16cid:durableId="1343161288">
    <w:abstractNumId w:val="29"/>
  </w:num>
  <w:num w:numId="5" w16cid:durableId="1072389148">
    <w:abstractNumId w:val="15"/>
  </w:num>
  <w:num w:numId="6" w16cid:durableId="1997538424">
    <w:abstractNumId w:val="8"/>
  </w:num>
  <w:num w:numId="7" w16cid:durableId="1083601788">
    <w:abstractNumId w:val="45"/>
  </w:num>
  <w:num w:numId="8" w16cid:durableId="1359116403">
    <w:abstractNumId w:val="14"/>
  </w:num>
  <w:num w:numId="9" w16cid:durableId="1274439228">
    <w:abstractNumId w:val="47"/>
  </w:num>
  <w:num w:numId="10" w16cid:durableId="2119832318">
    <w:abstractNumId w:val="38"/>
  </w:num>
  <w:num w:numId="11" w16cid:durableId="200093480">
    <w:abstractNumId w:val="4"/>
  </w:num>
  <w:num w:numId="12" w16cid:durableId="579408420">
    <w:abstractNumId w:val="11"/>
  </w:num>
  <w:num w:numId="13" w16cid:durableId="221798076">
    <w:abstractNumId w:val="18"/>
  </w:num>
  <w:num w:numId="14" w16cid:durableId="2095472271">
    <w:abstractNumId w:val="28"/>
  </w:num>
  <w:num w:numId="15" w16cid:durableId="123231412">
    <w:abstractNumId w:val="24"/>
  </w:num>
  <w:num w:numId="16" w16cid:durableId="828516706">
    <w:abstractNumId w:val="7"/>
  </w:num>
  <w:num w:numId="17" w16cid:durableId="397559563">
    <w:abstractNumId w:val="31"/>
  </w:num>
  <w:num w:numId="18" w16cid:durableId="1900556188">
    <w:abstractNumId w:val="50"/>
  </w:num>
  <w:num w:numId="19" w16cid:durableId="361983268">
    <w:abstractNumId w:val="10"/>
  </w:num>
  <w:num w:numId="20" w16cid:durableId="334068149">
    <w:abstractNumId w:val="36"/>
  </w:num>
  <w:num w:numId="21" w16cid:durableId="1768817055">
    <w:abstractNumId w:val="13"/>
  </w:num>
  <w:num w:numId="22" w16cid:durableId="2901780">
    <w:abstractNumId w:val="25"/>
  </w:num>
  <w:num w:numId="23" w16cid:durableId="468666617">
    <w:abstractNumId w:val="27"/>
  </w:num>
  <w:num w:numId="24" w16cid:durableId="252470425">
    <w:abstractNumId w:val="23"/>
  </w:num>
  <w:num w:numId="25" w16cid:durableId="1185166220">
    <w:abstractNumId w:val="26"/>
  </w:num>
  <w:num w:numId="26" w16cid:durableId="1386445568">
    <w:abstractNumId w:val="9"/>
  </w:num>
  <w:num w:numId="27" w16cid:durableId="1236665059">
    <w:abstractNumId w:val="42"/>
  </w:num>
  <w:num w:numId="28" w16cid:durableId="1606693060">
    <w:abstractNumId w:val="16"/>
  </w:num>
  <w:num w:numId="29" w16cid:durableId="889535639">
    <w:abstractNumId w:val="6"/>
  </w:num>
  <w:num w:numId="30" w16cid:durableId="275645190">
    <w:abstractNumId w:val="22"/>
  </w:num>
  <w:num w:numId="31" w16cid:durableId="30227894">
    <w:abstractNumId w:val="5"/>
  </w:num>
  <w:num w:numId="32" w16cid:durableId="58289110">
    <w:abstractNumId w:val="34"/>
  </w:num>
  <w:num w:numId="33" w16cid:durableId="1060128183">
    <w:abstractNumId w:val="37"/>
  </w:num>
  <w:num w:numId="34" w16cid:durableId="1383938598">
    <w:abstractNumId w:val="3"/>
  </w:num>
  <w:num w:numId="35" w16cid:durableId="598218480">
    <w:abstractNumId w:val="1"/>
  </w:num>
  <w:num w:numId="36" w16cid:durableId="797138735">
    <w:abstractNumId w:val="2"/>
  </w:num>
  <w:num w:numId="37" w16cid:durableId="327680431">
    <w:abstractNumId w:val="0"/>
  </w:num>
  <w:num w:numId="38" w16cid:durableId="1700157433">
    <w:abstractNumId w:val="44"/>
  </w:num>
  <w:num w:numId="39" w16cid:durableId="569081062">
    <w:abstractNumId w:val="33"/>
  </w:num>
  <w:num w:numId="40" w16cid:durableId="551313082">
    <w:abstractNumId w:val="20"/>
  </w:num>
  <w:num w:numId="41" w16cid:durableId="183521232">
    <w:abstractNumId w:val="49"/>
  </w:num>
  <w:num w:numId="42" w16cid:durableId="1839928333">
    <w:abstractNumId w:val="19"/>
  </w:num>
  <w:num w:numId="43" w16cid:durableId="413014980">
    <w:abstractNumId w:val="39"/>
  </w:num>
  <w:num w:numId="44" w16cid:durableId="1218081725">
    <w:abstractNumId w:val="40"/>
  </w:num>
  <w:num w:numId="45" w16cid:durableId="1822312150">
    <w:abstractNumId w:val="35"/>
  </w:num>
  <w:num w:numId="46" w16cid:durableId="1172797930">
    <w:abstractNumId w:val="43"/>
  </w:num>
  <w:num w:numId="47" w16cid:durableId="1190946715">
    <w:abstractNumId w:val="48"/>
  </w:num>
  <w:num w:numId="48" w16cid:durableId="1560558055">
    <w:abstractNumId w:val="17"/>
  </w:num>
  <w:num w:numId="49" w16cid:durableId="426926458">
    <w:abstractNumId w:val="30"/>
  </w:num>
  <w:num w:numId="50" w16cid:durableId="1208641319">
    <w:abstractNumId w:val="12"/>
  </w:num>
  <w:num w:numId="51" w16cid:durableId="849637215">
    <w:abstractNumId w:val="4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revisionView w:inkAnnotation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1D0"/>
    <w:rsid w:val="0000092E"/>
    <w:rsid w:val="00012A83"/>
    <w:rsid w:val="00017C3C"/>
    <w:rsid w:val="00021F2E"/>
    <w:rsid w:val="00023F87"/>
    <w:rsid w:val="00024243"/>
    <w:rsid w:val="00026EAE"/>
    <w:rsid w:val="0003123C"/>
    <w:rsid w:val="00032A10"/>
    <w:rsid w:val="00043FFE"/>
    <w:rsid w:val="00044074"/>
    <w:rsid w:val="0004430C"/>
    <w:rsid w:val="00066DE2"/>
    <w:rsid w:val="00072D92"/>
    <w:rsid w:val="00073D7A"/>
    <w:rsid w:val="00077931"/>
    <w:rsid w:val="00084E91"/>
    <w:rsid w:val="000900B6"/>
    <w:rsid w:val="0009379D"/>
    <w:rsid w:val="000A649E"/>
    <w:rsid w:val="000A7626"/>
    <w:rsid w:val="000A7EB2"/>
    <w:rsid w:val="000B3C83"/>
    <w:rsid w:val="000B5DA2"/>
    <w:rsid w:val="000C1C28"/>
    <w:rsid w:val="000C5872"/>
    <w:rsid w:val="000C6F61"/>
    <w:rsid w:val="000E0979"/>
    <w:rsid w:val="000E1544"/>
    <w:rsid w:val="000E6557"/>
    <w:rsid w:val="001155CE"/>
    <w:rsid w:val="00117171"/>
    <w:rsid w:val="0012086B"/>
    <w:rsid w:val="001225D9"/>
    <w:rsid w:val="00124370"/>
    <w:rsid w:val="0014290B"/>
    <w:rsid w:val="00160392"/>
    <w:rsid w:val="00164282"/>
    <w:rsid w:val="0018425C"/>
    <w:rsid w:val="001937D3"/>
    <w:rsid w:val="001A5429"/>
    <w:rsid w:val="001B1DAF"/>
    <w:rsid w:val="001C7F44"/>
    <w:rsid w:val="001D1C22"/>
    <w:rsid w:val="001E11F1"/>
    <w:rsid w:val="001E1E58"/>
    <w:rsid w:val="001F5E9D"/>
    <w:rsid w:val="00206719"/>
    <w:rsid w:val="00210365"/>
    <w:rsid w:val="00212B1B"/>
    <w:rsid w:val="002174E4"/>
    <w:rsid w:val="002252A3"/>
    <w:rsid w:val="00232897"/>
    <w:rsid w:val="00233666"/>
    <w:rsid w:val="00233683"/>
    <w:rsid w:val="0023424E"/>
    <w:rsid w:val="00240312"/>
    <w:rsid w:val="00247B17"/>
    <w:rsid w:val="00252E4A"/>
    <w:rsid w:val="00257CD6"/>
    <w:rsid w:val="002642A8"/>
    <w:rsid w:val="0026637B"/>
    <w:rsid w:val="00277907"/>
    <w:rsid w:val="002848C4"/>
    <w:rsid w:val="002A137B"/>
    <w:rsid w:val="002A1486"/>
    <w:rsid w:val="002A385A"/>
    <w:rsid w:val="002F2734"/>
    <w:rsid w:val="002F4820"/>
    <w:rsid w:val="0031130D"/>
    <w:rsid w:val="00314A6F"/>
    <w:rsid w:val="0031733E"/>
    <w:rsid w:val="003223FB"/>
    <w:rsid w:val="00325401"/>
    <w:rsid w:val="00334394"/>
    <w:rsid w:val="00344665"/>
    <w:rsid w:val="00345880"/>
    <w:rsid w:val="00347AF5"/>
    <w:rsid w:val="00360F98"/>
    <w:rsid w:val="00362478"/>
    <w:rsid w:val="00374421"/>
    <w:rsid w:val="00385D4D"/>
    <w:rsid w:val="003B5758"/>
    <w:rsid w:val="003B7BAE"/>
    <w:rsid w:val="003D04F0"/>
    <w:rsid w:val="003D59A7"/>
    <w:rsid w:val="003E78A7"/>
    <w:rsid w:val="003F0714"/>
    <w:rsid w:val="003F13B0"/>
    <w:rsid w:val="003F54C9"/>
    <w:rsid w:val="003F5F4A"/>
    <w:rsid w:val="00400698"/>
    <w:rsid w:val="00403423"/>
    <w:rsid w:val="00415D9A"/>
    <w:rsid w:val="00420EA0"/>
    <w:rsid w:val="004211AF"/>
    <w:rsid w:val="00423A18"/>
    <w:rsid w:val="004262DD"/>
    <w:rsid w:val="0042646F"/>
    <w:rsid w:val="0043266C"/>
    <w:rsid w:val="0043304E"/>
    <w:rsid w:val="00434C23"/>
    <w:rsid w:val="00435096"/>
    <w:rsid w:val="00440BF7"/>
    <w:rsid w:val="004411FB"/>
    <w:rsid w:val="00443212"/>
    <w:rsid w:val="004567E6"/>
    <w:rsid w:val="00457003"/>
    <w:rsid w:val="00480BB0"/>
    <w:rsid w:val="00493EC0"/>
    <w:rsid w:val="0049409D"/>
    <w:rsid w:val="00495909"/>
    <w:rsid w:val="004A3042"/>
    <w:rsid w:val="004A4B91"/>
    <w:rsid w:val="004A4D8C"/>
    <w:rsid w:val="004A56A1"/>
    <w:rsid w:val="004B23EE"/>
    <w:rsid w:val="004B5251"/>
    <w:rsid w:val="004C7B3E"/>
    <w:rsid w:val="004D4ACF"/>
    <w:rsid w:val="005052C5"/>
    <w:rsid w:val="00513832"/>
    <w:rsid w:val="00526C37"/>
    <w:rsid w:val="00533047"/>
    <w:rsid w:val="00553867"/>
    <w:rsid w:val="005556BF"/>
    <w:rsid w:val="00556DE6"/>
    <w:rsid w:val="00577B45"/>
    <w:rsid w:val="00582502"/>
    <w:rsid w:val="005919AF"/>
    <w:rsid w:val="0059768D"/>
    <w:rsid w:val="005A20E2"/>
    <w:rsid w:val="005B5A68"/>
    <w:rsid w:val="005B5B61"/>
    <w:rsid w:val="005B6A1A"/>
    <w:rsid w:val="005C7835"/>
    <w:rsid w:val="005D2146"/>
    <w:rsid w:val="005D3457"/>
    <w:rsid w:val="005E3AC4"/>
    <w:rsid w:val="005F6388"/>
    <w:rsid w:val="00614293"/>
    <w:rsid w:val="00614452"/>
    <w:rsid w:val="00616303"/>
    <w:rsid w:val="006329E1"/>
    <w:rsid w:val="00633E73"/>
    <w:rsid w:val="00647428"/>
    <w:rsid w:val="00655308"/>
    <w:rsid w:val="006620C8"/>
    <w:rsid w:val="00664450"/>
    <w:rsid w:val="006936EB"/>
    <w:rsid w:val="006B1ADF"/>
    <w:rsid w:val="006B2383"/>
    <w:rsid w:val="006C506E"/>
    <w:rsid w:val="006C7819"/>
    <w:rsid w:val="006D0144"/>
    <w:rsid w:val="006D510F"/>
    <w:rsid w:val="006E3FC8"/>
    <w:rsid w:val="006E523A"/>
    <w:rsid w:val="006F35BA"/>
    <w:rsid w:val="0070321D"/>
    <w:rsid w:val="00707756"/>
    <w:rsid w:val="007157EF"/>
    <w:rsid w:val="00730BAF"/>
    <w:rsid w:val="0073670F"/>
    <w:rsid w:val="00740935"/>
    <w:rsid w:val="00740FCE"/>
    <w:rsid w:val="00744010"/>
    <w:rsid w:val="007449F2"/>
    <w:rsid w:val="00753E67"/>
    <w:rsid w:val="00761D64"/>
    <w:rsid w:val="007979C9"/>
    <w:rsid w:val="007B17C4"/>
    <w:rsid w:val="007B1B26"/>
    <w:rsid w:val="007B1F5A"/>
    <w:rsid w:val="007B3AB6"/>
    <w:rsid w:val="007B5AFF"/>
    <w:rsid w:val="007B7E2D"/>
    <w:rsid w:val="007C136F"/>
    <w:rsid w:val="007C5AF4"/>
    <w:rsid w:val="007D56B1"/>
    <w:rsid w:val="007D5767"/>
    <w:rsid w:val="007E1FF9"/>
    <w:rsid w:val="007E2DD6"/>
    <w:rsid w:val="007F36E9"/>
    <w:rsid w:val="007F793B"/>
    <w:rsid w:val="00802F96"/>
    <w:rsid w:val="00807B66"/>
    <w:rsid w:val="00810DF6"/>
    <w:rsid w:val="00813EC8"/>
    <w:rsid w:val="00817F8C"/>
    <w:rsid w:val="0083428B"/>
    <w:rsid w:val="008470E3"/>
    <w:rsid w:val="00851C25"/>
    <w:rsid w:val="00876F99"/>
    <w:rsid w:val="00877A44"/>
    <w:rsid w:val="008820B3"/>
    <w:rsid w:val="00886169"/>
    <w:rsid w:val="0089169E"/>
    <w:rsid w:val="008925FC"/>
    <w:rsid w:val="00896539"/>
    <w:rsid w:val="008965F6"/>
    <w:rsid w:val="008A2B5E"/>
    <w:rsid w:val="008C2DDD"/>
    <w:rsid w:val="008C3AD6"/>
    <w:rsid w:val="008D3386"/>
    <w:rsid w:val="008D3518"/>
    <w:rsid w:val="008D3554"/>
    <w:rsid w:val="008E18FC"/>
    <w:rsid w:val="008F704C"/>
    <w:rsid w:val="0090206C"/>
    <w:rsid w:val="00902998"/>
    <w:rsid w:val="00912C1B"/>
    <w:rsid w:val="0092125E"/>
    <w:rsid w:val="00924319"/>
    <w:rsid w:val="00942126"/>
    <w:rsid w:val="0094767B"/>
    <w:rsid w:val="00952A7A"/>
    <w:rsid w:val="0096788D"/>
    <w:rsid w:val="00974BF8"/>
    <w:rsid w:val="00983B88"/>
    <w:rsid w:val="00987164"/>
    <w:rsid w:val="00994F95"/>
    <w:rsid w:val="009A3B33"/>
    <w:rsid w:val="009A45A0"/>
    <w:rsid w:val="009B1DCB"/>
    <w:rsid w:val="009B35B5"/>
    <w:rsid w:val="009B4773"/>
    <w:rsid w:val="009C018F"/>
    <w:rsid w:val="009C4066"/>
    <w:rsid w:val="009C44E9"/>
    <w:rsid w:val="009D2556"/>
    <w:rsid w:val="009E55E1"/>
    <w:rsid w:val="009F0FC9"/>
    <w:rsid w:val="00A01F62"/>
    <w:rsid w:val="00A31A73"/>
    <w:rsid w:val="00A34F68"/>
    <w:rsid w:val="00A36045"/>
    <w:rsid w:val="00A362AD"/>
    <w:rsid w:val="00A44EEF"/>
    <w:rsid w:val="00A630FD"/>
    <w:rsid w:val="00A66D23"/>
    <w:rsid w:val="00A74908"/>
    <w:rsid w:val="00A77306"/>
    <w:rsid w:val="00A91213"/>
    <w:rsid w:val="00A938D1"/>
    <w:rsid w:val="00A95CAA"/>
    <w:rsid w:val="00A960DC"/>
    <w:rsid w:val="00A9621B"/>
    <w:rsid w:val="00AA29B1"/>
    <w:rsid w:val="00AA66D7"/>
    <w:rsid w:val="00AC26D9"/>
    <w:rsid w:val="00AC3653"/>
    <w:rsid w:val="00AD09DB"/>
    <w:rsid w:val="00AE0241"/>
    <w:rsid w:val="00AE4763"/>
    <w:rsid w:val="00AE5008"/>
    <w:rsid w:val="00AE7198"/>
    <w:rsid w:val="00AF69D2"/>
    <w:rsid w:val="00AF6A31"/>
    <w:rsid w:val="00AF6AE7"/>
    <w:rsid w:val="00AF7AC3"/>
    <w:rsid w:val="00B1169C"/>
    <w:rsid w:val="00B20307"/>
    <w:rsid w:val="00B26302"/>
    <w:rsid w:val="00B358A7"/>
    <w:rsid w:val="00B37B3B"/>
    <w:rsid w:val="00B43058"/>
    <w:rsid w:val="00B44C47"/>
    <w:rsid w:val="00B514C6"/>
    <w:rsid w:val="00B524A3"/>
    <w:rsid w:val="00B5571D"/>
    <w:rsid w:val="00B57756"/>
    <w:rsid w:val="00B57F4F"/>
    <w:rsid w:val="00B665E1"/>
    <w:rsid w:val="00B74939"/>
    <w:rsid w:val="00B7636D"/>
    <w:rsid w:val="00B80CF1"/>
    <w:rsid w:val="00B82C54"/>
    <w:rsid w:val="00B91745"/>
    <w:rsid w:val="00B9641E"/>
    <w:rsid w:val="00BA2A38"/>
    <w:rsid w:val="00BA31C4"/>
    <w:rsid w:val="00BA3E51"/>
    <w:rsid w:val="00BB02E6"/>
    <w:rsid w:val="00BB18F7"/>
    <w:rsid w:val="00BC7A03"/>
    <w:rsid w:val="00BC7EA4"/>
    <w:rsid w:val="00BD0C60"/>
    <w:rsid w:val="00BE32A4"/>
    <w:rsid w:val="00BE5E02"/>
    <w:rsid w:val="00C048A9"/>
    <w:rsid w:val="00C16D26"/>
    <w:rsid w:val="00C17BCF"/>
    <w:rsid w:val="00C3246A"/>
    <w:rsid w:val="00C51076"/>
    <w:rsid w:val="00C6155F"/>
    <w:rsid w:val="00C634B7"/>
    <w:rsid w:val="00C65564"/>
    <w:rsid w:val="00C721F8"/>
    <w:rsid w:val="00C74EF7"/>
    <w:rsid w:val="00CA223E"/>
    <w:rsid w:val="00CA60AD"/>
    <w:rsid w:val="00CA61D8"/>
    <w:rsid w:val="00CC4707"/>
    <w:rsid w:val="00CD1D98"/>
    <w:rsid w:val="00CD40A3"/>
    <w:rsid w:val="00CD65AD"/>
    <w:rsid w:val="00CD7F94"/>
    <w:rsid w:val="00CF1267"/>
    <w:rsid w:val="00CF300F"/>
    <w:rsid w:val="00CF4581"/>
    <w:rsid w:val="00CF720F"/>
    <w:rsid w:val="00D13200"/>
    <w:rsid w:val="00D219D2"/>
    <w:rsid w:val="00D26769"/>
    <w:rsid w:val="00D271A6"/>
    <w:rsid w:val="00D27AF8"/>
    <w:rsid w:val="00D6543F"/>
    <w:rsid w:val="00D74E0C"/>
    <w:rsid w:val="00D86A0A"/>
    <w:rsid w:val="00D94688"/>
    <w:rsid w:val="00DB5A2E"/>
    <w:rsid w:val="00DC0528"/>
    <w:rsid w:val="00DC1104"/>
    <w:rsid w:val="00DC3A45"/>
    <w:rsid w:val="00DC7466"/>
    <w:rsid w:val="00DC7E1C"/>
    <w:rsid w:val="00DD4D65"/>
    <w:rsid w:val="00DE0EDF"/>
    <w:rsid w:val="00DE65A2"/>
    <w:rsid w:val="00DF2DCC"/>
    <w:rsid w:val="00DF4EB2"/>
    <w:rsid w:val="00E01D0E"/>
    <w:rsid w:val="00E16215"/>
    <w:rsid w:val="00E266A9"/>
    <w:rsid w:val="00E31650"/>
    <w:rsid w:val="00E321D0"/>
    <w:rsid w:val="00E35169"/>
    <w:rsid w:val="00E36A2B"/>
    <w:rsid w:val="00E404DF"/>
    <w:rsid w:val="00E53724"/>
    <w:rsid w:val="00E552C8"/>
    <w:rsid w:val="00E56B46"/>
    <w:rsid w:val="00E57672"/>
    <w:rsid w:val="00E733D7"/>
    <w:rsid w:val="00E75006"/>
    <w:rsid w:val="00E757A0"/>
    <w:rsid w:val="00E83D82"/>
    <w:rsid w:val="00E84350"/>
    <w:rsid w:val="00E857E2"/>
    <w:rsid w:val="00E85863"/>
    <w:rsid w:val="00E91AE4"/>
    <w:rsid w:val="00E94F6D"/>
    <w:rsid w:val="00E96581"/>
    <w:rsid w:val="00EA431D"/>
    <w:rsid w:val="00EB18AC"/>
    <w:rsid w:val="00EB47F9"/>
    <w:rsid w:val="00EC4BCD"/>
    <w:rsid w:val="00EE6830"/>
    <w:rsid w:val="00F0388F"/>
    <w:rsid w:val="00F20CA8"/>
    <w:rsid w:val="00F21E32"/>
    <w:rsid w:val="00F2367A"/>
    <w:rsid w:val="00F273EA"/>
    <w:rsid w:val="00F33F5E"/>
    <w:rsid w:val="00F53A40"/>
    <w:rsid w:val="00F60840"/>
    <w:rsid w:val="00F64F89"/>
    <w:rsid w:val="00F75B86"/>
    <w:rsid w:val="00F77933"/>
    <w:rsid w:val="00F8411A"/>
    <w:rsid w:val="00F94BAB"/>
    <w:rsid w:val="00FA0D95"/>
    <w:rsid w:val="00FA51EF"/>
    <w:rsid w:val="00FB03A0"/>
    <w:rsid w:val="00FC1405"/>
    <w:rsid w:val="00FC51DF"/>
    <w:rsid w:val="00FD7718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53884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907"/>
    <w:pPr>
      <w:spacing w:before="0" w:after="0"/>
    </w:pPr>
    <w:rPr>
      <w:sz w:val="23"/>
    </w:rPr>
  </w:style>
  <w:style w:type="paragraph" w:styleId="Ttulo1">
    <w:name w:val="heading 1"/>
    <w:basedOn w:val="Normal"/>
    <w:next w:val="Normal"/>
    <w:link w:val="Ttulo1Car"/>
    <w:uiPriority w:val="9"/>
    <w:qFormat/>
    <w:rsid w:val="00E404DF"/>
    <w:pPr>
      <w:keepNext/>
      <w:keepLines/>
      <w:pageBreakBefore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16D26"/>
    <w:pPr>
      <w:spacing w:after="60"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EB47F9"/>
    <w:rPr>
      <w:rFonts w:asciiTheme="majorHAnsi" w:hAnsiTheme="maj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line="240" w:lineRule="auto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ar"/>
    <w:uiPriority w:val="10"/>
    <w:qFormat/>
    <w:rsid w:val="00813EC8"/>
    <w:pPr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13EC8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3F5E"/>
    <w:pPr>
      <w:numPr>
        <w:ilvl w:val="1"/>
      </w:numPr>
      <w:jc w:val="center"/>
    </w:pPr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F33F5E"/>
    <w:rPr>
      <w:rFonts w:eastAsiaTheme="minorEastAsia"/>
      <w:b/>
      <w:i/>
      <w:color w:val="F0CDA1" w:themeColor="accent1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E404DF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qFormat/>
    <w:rsid w:val="005D2146"/>
    <w:pPr>
      <w:ind w:left="720"/>
      <w:contextualSpacing/>
    </w:pPr>
  </w:style>
  <w:style w:type="character" w:styleId="nfasissutil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nfasis">
    <w:name w:val="Emphasis"/>
    <w:uiPriority w:val="20"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C16D26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rsid w:val="0003123C"/>
    <w:pPr>
      <w:numPr>
        <w:numId w:val="16"/>
      </w:numPr>
      <w:spacing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rsid w:val="0003123C"/>
    <w:pPr>
      <w:numPr>
        <w:numId w:val="32"/>
      </w:numPr>
      <w:spacing w:after="200" w:line="276" w:lineRule="auto"/>
      <w:ind w:left="340" w:hanging="340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rsid w:val="00D27AF8"/>
    <w:pPr>
      <w:numPr>
        <w:numId w:val="35"/>
      </w:numPr>
    </w:pPr>
  </w:style>
  <w:style w:type="paragraph" w:customStyle="1" w:styleId="Ttulodegrfico1">
    <w:name w:val="Título de gráfico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line="240" w:lineRule="auto"/>
      <w:ind w:left="284" w:hanging="284"/>
    </w:pPr>
    <w:rPr>
      <w:sz w:val="20"/>
    </w:rPr>
  </w:style>
  <w:style w:type="paragraph" w:customStyle="1" w:styleId="Textodelatabla">
    <w:name w:val="Texto de la tabla"/>
    <w:basedOn w:val="Normal"/>
    <w:next w:val="Normal"/>
    <w:qFormat/>
    <w:rsid w:val="00FC51DF"/>
    <w:pPr>
      <w:spacing w:line="240" w:lineRule="auto"/>
    </w:pPr>
    <w:rPr>
      <w:sz w:val="16"/>
    </w:rPr>
  </w:style>
  <w:style w:type="paragraph" w:customStyle="1" w:styleId="Encabezadodelatabla">
    <w:name w:val="Encabezado de la tabla"/>
    <w:basedOn w:val="Normal"/>
    <w:qFormat/>
    <w:rsid w:val="00D271A6"/>
    <w:pPr>
      <w:spacing w:line="216" w:lineRule="auto"/>
      <w:ind w:left="85"/>
    </w:pPr>
    <w:rPr>
      <w:b/>
      <w:color w:val="FFFFFF" w:themeColor="background1"/>
      <w:sz w:val="16"/>
      <w:szCs w:val="18"/>
    </w:rPr>
  </w:style>
  <w:style w:type="paragraph" w:customStyle="1" w:styleId="Encabezado2">
    <w:name w:val="Encabezado2"/>
    <w:basedOn w:val="Normal"/>
    <w:next w:val="Normal"/>
    <w:link w:val="Caracteresdelencabezado2"/>
    <w:qFormat/>
    <w:rsid w:val="00BA3E51"/>
    <w:rPr>
      <w:i/>
    </w:rPr>
  </w:style>
  <w:style w:type="paragraph" w:customStyle="1" w:styleId="Totaldelatabla">
    <w:name w:val="Total de la tabla"/>
    <w:basedOn w:val="Normal"/>
    <w:next w:val="Normal"/>
    <w:link w:val="Totaldecaracteresdelatabla"/>
    <w:qFormat/>
    <w:rsid w:val="00FC51DF"/>
    <w:pPr>
      <w:spacing w:line="256" w:lineRule="auto"/>
    </w:pPr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character" w:customStyle="1" w:styleId="Caracteresdelencabezado2">
    <w:name w:val="Caracteres del encabezado2"/>
    <w:basedOn w:val="Fuentedeprrafopredeter"/>
    <w:link w:val="Encabezado2"/>
    <w:rsid w:val="00BA3E51"/>
    <w:rPr>
      <w:i/>
    </w:rPr>
  </w:style>
  <w:style w:type="character" w:customStyle="1" w:styleId="Totaldecaracteresdelatabla">
    <w:name w:val="Total de caracteres de la tabla"/>
    <w:basedOn w:val="Fuentedeprrafopredeter"/>
    <w:link w:val="Totaldelatabla"/>
    <w:rsid w:val="00FC51DF"/>
    <w:rPr>
      <w:rFonts w:ascii="Arial" w:eastAsia="Arial" w:hAnsi="Arial" w:cs="Times New Roman"/>
      <w:b/>
      <w:bCs/>
      <w:caps/>
      <w:color w:val="404040" w:themeColor="text1" w:themeTint="BF"/>
      <w:sz w:val="16"/>
      <w:szCs w:val="22"/>
    </w:rPr>
  </w:style>
  <w:style w:type="paragraph" w:customStyle="1" w:styleId="Textodetablaaladerecha">
    <w:name w:val="Texto de tabla a la derecha"/>
    <w:basedOn w:val="Normal"/>
    <w:next w:val="Normal"/>
    <w:link w:val="Textodetablacaracteresaladerecha"/>
    <w:qFormat/>
    <w:rsid w:val="00D271A6"/>
    <w:pPr>
      <w:spacing w:line="240" w:lineRule="auto"/>
      <w:jc w:val="right"/>
    </w:pPr>
    <w:rPr>
      <w:sz w:val="16"/>
    </w:rPr>
  </w:style>
  <w:style w:type="paragraph" w:customStyle="1" w:styleId="Textodetablaennegrita">
    <w:name w:val="Texto de tabla en negrita"/>
    <w:basedOn w:val="Normal"/>
    <w:next w:val="Normal"/>
    <w:link w:val="Textodetablacaracteresennegrita"/>
    <w:qFormat/>
    <w:rsid w:val="00D271A6"/>
    <w:pPr>
      <w:spacing w:line="240" w:lineRule="auto"/>
    </w:pPr>
    <w:rPr>
      <w:b/>
      <w:sz w:val="16"/>
    </w:rPr>
  </w:style>
  <w:style w:type="character" w:customStyle="1" w:styleId="Textodetablacaracteresaladerecha">
    <w:name w:val="Texto de tabla caracteres a la derecha"/>
    <w:basedOn w:val="Fuentedeprrafopredeter"/>
    <w:link w:val="Textodetablaaladerecha"/>
    <w:rsid w:val="00D271A6"/>
    <w:rPr>
      <w:sz w:val="16"/>
    </w:rPr>
  </w:style>
  <w:style w:type="character" w:customStyle="1" w:styleId="Textodetablacaracteresennegrita">
    <w:name w:val="Texto de tabla caracteres en negrita"/>
    <w:basedOn w:val="Fuentedeprrafopredeter"/>
    <w:link w:val="Textodetablaennegrita"/>
    <w:rsid w:val="00D271A6"/>
    <w:rPr>
      <w:b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4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ot1\AppData\Roaming\Microsoft\Templates\Plan%20de%20negocios%20dom&#233;st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04AEA664F744ABBB74BA6BA2BCE78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0EAD4A-7BE6-4753-A141-45835ADD6342}"/>
      </w:docPartPr>
      <w:docPartBody>
        <w:p w:rsidR="00D4123D" w:rsidRDefault="006E5762" w:rsidP="006E5762">
          <w:pPr>
            <w:pStyle w:val="204AEA664F744ABBB74BA6BA2BCE787C"/>
          </w:pPr>
          <w:bookmarkStart w:id="0" w:name="_Hlk786744"/>
          <w:bookmarkStart w:id="1" w:name="_Hlk786768"/>
          <w:bookmarkEnd w:id="0"/>
          <w:bookmarkEnd w:id="1"/>
          <w:r w:rsidRPr="00C16D26">
            <w:rPr>
              <w:noProof/>
              <w:lang w:bidi="es-ES"/>
            </w:rPr>
            <w:t>DESDE CASA</w:t>
          </w:r>
        </w:p>
      </w:docPartBody>
    </w:docPart>
    <w:docPart>
      <w:docPartPr>
        <w:name w:val="FB2F184D0A984DA09841ACCD29C490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39C9FF-A998-4D2F-AB91-BFD949171D6B}"/>
      </w:docPartPr>
      <w:docPartBody>
        <w:p w:rsidR="00D4123D" w:rsidRDefault="006E5762" w:rsidP="006E5762">
          <w:pPr>
            <w:pStyle w:val="FB2F184D0A984DA09841ACCD29C49052"/>
          </w:pPr>
          <w:r w:rsidRPr="00C16D26">
            <w:rPr>
              <w:rStyle w:val="TtuloCar"/>
              <w:b w:val="0"/>
              <w:noProof/>
              <w:lang w:bidi="es-ES"/>
            </w:rPr>
            <w:t>SERVICIOS PROFESIONALES</w:t>
          </w:r>
        </w:p>
      </w:docPartBody>
    </w:docPart>
    <w:docPart>
      <w:docPartPr>
        <w:name w:val="171E31FBA734461E909DF80E0C83E1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1D6434-D9BE-46E4-862D-20655A55F82C}"/>
      </w:docPartPr>
      <w:docPartBody>
        <w:p w:rsidR="00D4123D" w:rsidRDefault="006E5762" w:rsidP="006E5762">
          <w:pPr>
            <w:pStyle w:val="171E31FBA734461E909DF80E0C83E1E1"/>
          </w:pPr>
          <w:r w:rsidRPr="00C16D26">
            <w:rPr>
              <w:noProof/>
              <w:lang w:bidi="es-ES"/>
            </w:rPr>
            <w:t>Plan de negocios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Calibr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2244508">
    <w:abstractNumId w:val="3"/>
  </w:num>
  <w:num w:numId="2" w16cid:durableId="1115633724">
    <w:abstractNumId w:val="6"/>
  </w:num>
  <w:num w:numId="3" w16cid:durableId="1199388836">
    <w:abstractNumId w:val="4"/>
  </w:num>
  <w:num w:numId="4" w16cid:durableId="1514537783">
    <w:abstractNumId w:val="5"/>
  </w:num>
  <w:num w:numId="5" w16cid:durableId="563376203">
    <w:abstractNumId w:val="2"/>
  </w:num>
  <w:num w:numId="6" w16cid:durableId="1803186859">
    <w:abstractNumId w:val="1"/>
  </w:num>
  <w:num w:numId="7" w16cid:durableId="12067922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762"/>
    <w:rsid w:val="002907EB"/>
    <w:rsid w:val="006E5762"/>
    <w:rsid w:val="00B126A7"/>
    <w:rsid w:val="00D4123D"/>
    <w:rsid w:val="00EF2B02"/>
    <w:rsid w:val="00F21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O" w:eastAsia="es-C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F21843"/>
    <w:pPr>
      <w:spacing w:after="0" w:line="288" w:lineRule="auto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rsid w:val="00F21843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96"/>
      <w:szCs w:val="56"/>
      <w:lang w:val="es-ES" w:eastAsia="en-US"/>
      <w14:ligatures w14:val="none"/>
    </w:rPr>
  </w:style>
  <w:style w:type="paragraph" w:styleId="Listaconvietas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kern w:val="0"/>
      <w:sz w:val="23"/>
      <w:szCs w:val="24"/>
      <w:lang w:val="es-ES" w:eastAsia="en-US"/>
      <w14:ligatures w14:val="none"/>
    </w:rPr>
  </w:style>
  <w:style w:type="paragraph" w:styleId="Listaconnmeros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kern w:val="0"/>
      <w:sz w:val="23"/>
      <w:szCs w:val="24"/>
      <w:lang w:val="es-ES" w:eastAsia="en-US"/>
      <w14:ligatures w14:val="none"/>
    </w:rPr>
  </w:style>
  <w:style w:type="paragraph" w:styleId="Listaconvietas2">
    <w:name w:val="List Bullet 2"/>
    <w:basedOn w:val="Normal"/>
    <w:uiPriority w:val="99"/>
    <w:pPr>
      <w:numPr>
        <w:numId w:val="7"/>
      </w:numPr>
      <w:spacing w:after="0" w:line="288" w:lineRule="auto"/>
    </w:pPr>
    <w:rPr>
      <w:rFonts w:eastAsiaTheme="minorHAnsi"/>
      <w:color w:val="595959" w:themeColor="text1" w:themeTint="A6"/>
      <w:kern w:val="0"/>
      <w:sz w:val="23"/>
      <w:szCs w:val="24"/>
      <w:lang w:val="es-ES" w:eastAsia="en-US"/>
      <w14:ligatures w14:val="none"/>
    </w:rPr>
  </w:style>
  <w:style w:type="paragraph" w:customStyle="1" w:styleId="204AEA664F744ABBB74BA6BA2BCE787C">
    <w:name w:val="204AEA664F744ABBB74BA6BA2BCE787C"/>
    <w:rsid w:val="006E5762"/>
  </w:style>
  <w:style w:type="paragraph" w:customStyle="1" w:styleId="FB2F184D0A984DA09841ACCD29C49052">
    <w:name w:val="FB2F184D0A984DA09841ACCD29C49052"/>
    <w:rsid w:val="006E5762"/>
  </w:style>
  <w:style w:type="paragraph" w:customStyle="1" w:styleId="171E31FBA734461E909DF80E0C83E1E1">
    <w:name w:val="171E31FBA734461E909DF80E0C83E1E1"/>
    <w:rsid w:val="006E576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f9b5e87859ce6d7eedbdc6e4e4205c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a5e0075ee7624d6a846e01eb6183742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0C2B731-8FA9-4B63-AFAA-3A0B4B7E0DAD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71af3243-3dd4-4a8d-8c0d-dd76da1f02a5"/>
    <ds:schemaRef ds:uri="16c05727-aa75-4e4a-9b5f-8a80a1165891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10A73A-12AE-40FB-9643-5C7791D7D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ABC70D-758D-4286-A9D0-3FED2335F2B3}">
  <ds:schemaRefs>
    <ds:schemaRef ds:uri="http://schemas.openxmlformats.org/officeDocument/2006/bibliography"/>
    <ds:schemaRef ds:uri="http://www.w3.org/2000/xmlns/"/>
  </ds:schemaRefs>
</ds:datastoreItem>
</file>

<file path=customXml/itemProps4.xml><?xml version="1.0" encoding="utf-8"?>
<ds:datastoreItem xmlns:ds="http://schemas.openxmlformats.org/officeDocument/2006/customXml" ds:itemID="{A3A1D0E4-03F4-4455-B584-C699F9390B76}">
  <ds:schemaRefs>
    <ds:schemaRef ds:uri="http://schemas.microsoft.com/office/2006/metadata/properties"/>
    <ds:schemaRef ds:uri="http://www.w3.org/2000/xmlns/"/>
    <ds:schemaRef ds:uri="71af3243-3dd4-4a8d-8c0d-dd76da1f02a5"/>
    <ds:schemaRef ds:uri="http://www.w3.org/2001/XMLSchema-instance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 de negocios doméstico</Template>
  <TotalTime>0</TotalTime>
  <Pages>16</Pages>
  <Words>709</Words>
  <Characters>3905</Characters>
  <Application>Microsoft Office Word</Application>
  <DocSecurity>0</DocSecurity>
  <Lines>32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</dc:title>
  <dc:subject>DE MIGRACION</dc:subject>
  <dc:creator/>
  <cp:keywords/>
  <dc:description/>
  <cp:lastModifiedBy/>
  <cp:revision>1</cp:revision>
  <dcterms:created xsi:type="dcterms:W3CDTF">2023-06-06T02:48:00Z</dcterms:created>
  <dcterms:modified xsi:type="dcterms:W3CDTF">2023-06-06T03:25:00Z</dcterms:modified>
  <cp:contentStatus>INTEGRANTES                                                           JOSE AGUSTIN OSORIO TORRES                                                                   DAVID ALEJANDRO DIAZ                                                                       ANDRES MONSALVE                                                                                    2023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