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41" w:rightFromText="141" w:vertAnchor="text" w:horzAnchor="margin" w:tblpY="-764"/>
        <w:tblW w:w="0" w:type="auto"/>
        <w:tblLook w:val="0600" w:firstRow="0" w:lastRow="0" w:firstColumn="0" w:lastColumn="0" w:noHBand="1" w:noVBand="1"/>
      </w:tblPr>
      <w:tblGrid>
        <w:gridCol w:w="1242"/>
        <w:gridCol w:w="1052"/>
        <w:gridCol w:w="4542"/>
        <w:gridCol w:w="994"/>
        <w:gridCol w:w="1196"/>
      </w:tblGrid>
      <w:tr w:rsidR="00E321D0" w:rsidRPr="00C16D26" w14:paraId="175F2343" w14:textId="77777777" w:rsidTr="00E321D0">
        <w:tc>
          <w:tcPr>
            <w:tcW w:w="9026" w:type="dxa"/>
            <w:gridSpan w:val="5"/>
            <w:vAlign w:val="center"/>
          </w:tcPr>
          <w:p w14:paraId="7181B08E" w14:textId="3E2838BD" w:rsidR="00E321D0" w:rsidRPr="00C16D26" w:rsidRDefault="00C532F7" w:rsidP="00E321D0">
            <w:pPr>
              <w:pStyle w:val="Ttulo"/>
              <w:rPr>
                <w:noProof/>
              </w:rPr>
            </w:pPr>
            <w:sdt>
              <w:sdtPr>
                <w:rPr>
                  <w:noProof/>
                </w:rPr>
                <w:alias w:val="Título"/>
                <w:tag w:val=""/>
                <w:id w:val="2016188051"/>
                <w:placeholder>
                  <w:docPart w:val="204AEA664F744ABBB74BA6BA2BCE787C"/>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314EAE">
                  <w:rPr>
                    <w:noProof/>
                  </w:rPr>
                  <w:t>MANUAL</w:t>
                </w:r>
              </w:sdtContent>
            </w:sdt>
          </w:p>
        </w:tc>
      </w:tr>
      <w:tr w:rsidR="00E321D0" w:rsidRPr="00C16D26" w14:paraId="3DE8EDB6" w14:textId="77777777" w:rsidTr="00E321D0">
        <w:trPr>
          <w:trHeight w:val="144"/>
        </w:trPr>
        <w:tc>
          <w:tcPr>
            <w:tcW w:w="1242" w:type="dxa"/>
            <w:shd w:val="clear" w:color="auto" w:fill="auto"/>
          </w:tcPr>
          <w:p w14:paraId="37D87591" w14:textId="77777777" w:rsidR="00E321D0" w:rsidRPr="00C16D26" w:rsidRDefault="00E321D0" w:rsidP="00E321D0">
            <w:pPr>
              <w:rPr>
                <w:noProof/>
                <w:sz w:val="10"/>
                <w:szCs w:val="10"/>
              </w:rPr>
            </w:pPr>
          </w:p>
        </w:tc>
        <w:tc>
          <w:tcPr>
            <w:tcW w:w="6588" w:type="dxa"/>
            <w:gridSpan w:val="3"/>
            <w:shd w:val="clear" w:color="auto" w:fill="F0CDA1" w:themeFill="accent1"/>
            <w:vAlign w:val="center"/>
          </w:tcPr>
          <w:p w14:paraId="0623064F" w14:textId="77777777" w:rsidR="00E321D0" w:rsidRPr="00C16D26" w:rsidRDefault="00E321D0" w:rsidP="00E321D0">
            <w:pPr>
              <w:rPr>
                <w:noProof/>
                <w:sz w:val="10"/>
                <w:szCs w:val="10"/>
              </w:rPr>
            </w:pPr>
          </w:p>
        </w:tc>
        <w:tc>
          <w:tcPr>
            <w:tcW w:w="1196" w:type="dxa"/>
            <w:shd w:val="clear" w:color="auto" w:fill="auto"/>
          </w:tcPr>
          <w:p w14:paraId="08B5B4E2" w14:textId="77777777" w:rsidR="00E321D0" w:rsidRPr="00C16D26" w:rsidRDefault="00E321D0" w:rsidP="00E321D0">
            <w:pPr>
              <w:rPr>
                <w:noProof/>
                <w:sz w:val="10"/>
                <w:szCs w:val="10"/>
              </w:rPr>
            </w:pPr>
          </w:p>
        </w:tc>
      </w:tr>
      <w:tr w:rsidR="00E321D0" w:rsidRPr="00C16D26" w14:paraId="5196338E" w14:textId="77777777" w:rsidTr="00E321D0">
        <w:tc>
          <w:tcPr>
            <w:tcW w:w="9026" w:type="dxa"/>
            <w:gridSpan w:val="5"/>
            <w:vAlign w:val="center"/>
          </w:tcPr>
          <w:p w14:paraId="2BF42E05" w14:textId="60D50A39" w:rsidR="00E321D0" w:rsidRPr="00C16D26" w:rsidRDefault="00C532F7" w:rsidP="005B5E54">
            <w:pPr>
              <w:pStyle w:val="Ttulo"/>
              <w:rPr>
                <w:noProof/>
              </w:rPr>
            </w:pPr>
            <w:sdt>
              <w:sdtPr>
                <w:rPr>
                  <w:noProof/>
                  <w:sz w:val="72"/>
                  <w:szCs w:val="52"/>
                </w:rPr>
                <w:alias w:val="Título 2"/>
                <w:tag w:val=""/>
                <w:id w:val="-1692516626"/>
                <w:placeholder>
                  <w:docPart w:val="FB2F184D0A984DA09841ACCD29C49052"/>
                </w:placeholder>
                <w:dataBinding w:prefixMappings="xmlns:ns0='http://purl.org/dc/elements/1.1/' xmlns:ns1='http://schemas.openxmlformats.org/package/2006/metadata/core-properties' " w:xpath="/ns1:coreProperties[1]/ns0:subject[1]" w:storeItemID="{6C3C8BC8-F283-45AE-878A-BAB7291924A1}"/>
                <w15:appearance w15:val="hidden"/>
                <w:text/>
              </w:sdtPr>
              <w:sdtEndPr>
                <w:rPr>
                  <w:rStyle w:val="TtuloCar"/>
                  <w:b w:val="0"/>
                </w:rPr>
              </w:sdtEndPr>
              <w:sdtContent>
                <w:r w:rsidR="00E321D0" w:rsidRPr="00314EAE">
                  <w:rPr>
                    <w:noProof/>
                    <w:sz w:val="72"/>
                    <w:szCs w:val="52"/>
                  </w:rPr>
                  <w:t>DE</w:t>
                </w:r>
                <w:r w:rsidR="005B5E54">
                  <w:rPr>
                    <w:noProof/>
                    <w:sz w:val="72"/>
                    <w:szCs w:val="52"/>
                  </w:rPr>
                  <w:t>L USUARIO</w:t>
                </w:r>
              </w:sdtContent>
            </w:sdt>
          </w:p>
        </w:tc>
      </w:tr>
      <w:tr w:rsidR="00E321D0" w:rsidRPr="00C16D26" w14:paraId="097C737C" w14:textId="77777777" w:rsidTr="007B7E2D">
        <w:trPr>
          <w:trHeight w:val="6109"/>
        </w:trPr>
        <w:tc>
          <w:tcPr>
            <w:tcW w:w="2294" w:type="dxa"/>
            <w:gridSpan w:val="2"/>
          </w:tcPr>
          <w:p w14:paraId="0A44C234" w14:textId="6858C34F" w:rsidR="00E321D0" w:rsidRPr="00C16D26" w:rsidRDefault="00E321D0" w:rsidP="00E321D0">
            <w:pPr>
              <w:rPr>
                <w:noProof/>
              </w:rPr>
            </w:pPr>
          </w:p>
        </w:tc>
        <w:tc>
          <w:tcPr>
            <w:tcW w:w="4542" w:type="dxa"/>
            <w:shd w:val="clear" w:color="auto" w:fill="107082" w:themeFill="accent2"/>
            <w:vAlign w:val="center"/>
          </w:tcPr>
          <w:sdt>
            <w:sdtPr>
              <w:rPr>
                <w:rFonts w:eastAsiaTheme="minorHAnsi"/>
                <w:b w:val="0"/>
                <w:i w:val="0"/>
                <w:color w:val="FFFFFF" w:themeColor="background1"/>
                <w:spacing w:val="0"/>
                <w:sz w:val="22"/>
                <w:szCs w:val="22"/>
                <w:lang w:val="es-CO"/>
              </w:rPr>
              <w:alias w:val="Subtítulo"/>
              <w:tag w:val=""/>
              <w:id w:val="1073854703"/>
              <w:placeholder>
                <w:docPart w:val="171E31FBA734461E909DF80E0C83E1E1"/>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p w14:paraId="0ADB02C9" w14:textId="4113B142" w:rsidR="00E321D0" w:rsidRPr="00C16D26" w:rsidRDefault="00314EAE" w:rsidP="007B7E2D">
                <w:pPr>
                  <w:pStyle w:val="Subttulo"/>
                  <w:rPr>
                    <w:noProof/>
                  </w:rPr>
                </w:pPr>
                <w:r>
                  <w:rPr>
                    <w:rFonts w:eastAsiaTheme="minorHAnsi"/>
                    <w:b w:val="0"/>
                    <w:i w:val="0"/>
                    <w:color w:val="FFFFFF" w:themeColor="background1"/>
                    <w:spacing w:val="0"/>
                    <w:sz w:val="22"/>
                    <w:szCs w:val="22"/>
                    <w:lang w:val="es-CO"/>
                  </w:rPr>
                  <w:t>INTEGRANTES                                                           JOSE AGUSTIN OSORIO TORRES                                                                   DAVID ALEJANDRO DIAZ                                                                       ANDRES MONSALVE                                                                                    2023</w:t>
                </w:r>
              </w:p>
            </w:sdtContent>
          </w:sdt>
        </w:tc>
        <w:tc>
          <w:tcPr>
            <w:tcW w:w="2190" w:type="dxa"/>
            <w:gridSpan w:val="2"/>
          </w:tcPr>
          <w:p w14:paraId="0F068DD9" w14:textId="3D4D0E39" w:rsidR="00E321D0" w:rsidRPr="00C16D26" w:rsidRDefault="00E321D0" w:rsidP="00E321D0">
            <w:pPr>
              <w:rPr>
                <w:noProof/>
              </w:rPr>
            </w:pPr>
          </w:p>
        </w:tc>
      </w:tr>
    </w:tbl>
    <w:p w14:paraId="641DC101" w14:textId="32AA4201" w:rsidR="001A5429" w:rsidRPr="00C16D26" w:rsidRDefault="00B74939" w:rsidP="001E1E58">
      <w:pPr>
        <w:rPr>
          <w:noProof/>
        </w:rPr>
      </w:pPr>
      <w:r>
        <w:rPr>
          <w:noProof/>
          <w:lang w:val="es-CO" w:eastAsia="es-CO"/>
        </w:rPr>
        <w:drawing>
          <wp:anchor distT="0" distB="0" distL="114300" distR="114300" simplePos="0" relativeHeight="251661312" behindDoc="1" locked="0" layoutInCell="1" allowOverlap="1" wp14:anchorId="7361BAD9" wp14:editId="1D8DE7C7">
            <wp:simplePos x="0" y="0"/>
            <wp:positionH relativeFrom="margin">
              <wp:posOffset>1616149</wp:posOffset>
            </wp:positionH>
            <wp:positionV relativeFrom="paragraph">
              <wp:posOffset>-2881423</wp:posOffset>
            </wp:positionV>
            <wp:extent cx="2488163" cy="1688096"/>
            <wp:effectExtent l="0" t="0" r="7620" b="762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97021" cy="1694106"/>
                    </a:xfrm>
                    <a:prstGeom prst="rect">
                      <a:avLst/>
                    </a:prstGeom>
                    <a:noFill/>
                  </pic:spPr>
                </pic:pic>
              </a:graphicData>
            </a:graphic>
            <wp14:sizeRelH relativeFrom="margin">
              <wp14:pctWidth>0</wp14:pctWidth>
            </wp14:sizeRelH>
            <wp14:sizeRelV relativeFrom="margin">
              <wp14:pctHeight>0</wp14:pctHeight>
            </wp14:sizeRelV>
          </wp:anchor>
        </w:drawing>
      </w:r>
    </w:p>
    <w:p w14:paraId="0E6CF723" w14:textId="75D7867B" w:rsidR="00066DE2" w:rsidRPr="00C16D26" w:rsidRDefault="002A385A" w:rsidP="0092125E">
      <w:pPr>
        <w:rPr>
          <w:noProof/>
        </w:rPr>
      </w:pPr>
      <w:r>
        <w:rPr>
          <w:noProof/>
          <w:lang w:val="es-CO" w:eastAsia="es-CO"/>
        </w:rPr>
        <w:drawing>
          <wp:anchor distT="0" distB="0" distL="114300" distR="114300" simplePos="0" relativeHeight="251659264" behindDoc="1" locked="0" layoutInCell="1" allowOverlap="1" wp14:anchorId="31E8207A" wp14:editId="61B9DB5E">
            <wp:simplePos x="0" y="0"/>
            <wp:positionH relativeFrom="margin">
              <wp:posOffset>4486274</wp:posOffset>
            </wp:positionH>
            <wp:positionV relativeFrom="paragraph">
              <wp:posOffset>2559068</wp:posOffset>
            </wp:positionV>
            <wp:extent cx="1892935" cy="963782"/>
            <wp:effectExtent l="0" t="0" r="0" b="8255"/>
            <wp:wrapNone/>
            <wp:docPr id="1056112436" name="Imagen 105611243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12436" name="Imagen 1056112436" descr="Logotipo, nombre de la empresa&#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95547" cy="965112"/>
                    </a:xfrm>
                    <a:prstGeom prst="rect">
                      <a:avLst/>
                    </a:prstGeom>
                    <a:noFill/>
                  </pic:spPr>
                </pic:pic>
              </a:graphicData>
            </a:graphic>
            <wp14:sizeRelH relativeFrom="margin">
              <wp14:pctWidth>0</wp14:pctWidth>
            </wp14:sizeRelH>
            <wp14:sizeRelV relativeFrom="margin">
              <wp14:pctHeight>0</wp14:pctHeight>
            </wp14:sizeRelV>
          </wp:anchor>
        </w:drawing>
      </w:r>
      <w:r w:rsidR="001A5429" w:rsidRPr="00C16D26">
        <w:rPr>
          <w:noProof/>
          <w:lang w:bidi="es-ES"/>
        </w:rPr>
        <w:t xml:space="preserve"> </w:t>
      </w:r>
    </w:p>
    <w:p w14:paraId="0551BFC7" w14:textId="248CBDF4" w:rsidR="00066DE2" w:rsidRPr="00C16D26" w:rsidRDefault="00066DE2" w:rsidP="00066DE2">
      <w:pPr>
        <w:rPr>
          <w:noProof/>
        </w:rPr>
        <w:sectPr w:rsidR="00066DE2" w:rsidRPr="00C16D26" w:rsidSect="001F5E9D">
          <w:headerReference w:type="even" r:id="rId13"/>
          <w:headerReference w:type="default" r:id="rId14"/>
          <w:footerReference w:type="even" r:id="rId15"/>
          <w:footerReference w:type="default" r:id="rId16"/>
          <w:headerReference w:type="first" r:id="rId17"/>
          <w:footerReference w:type="first" r:id="rId18"/>
          <w:pgSz w:w="11906" w:h="16838" w:code="9"/>
          <w:pgMar w:top="6480" w:right="1440" w:bottom="720" w:left="1440" w:header="288" w:footer="288" w:gutter="0"/>
          <w:cols w:space="708"/>
          <w:docGrid w:linePitch="360"/>
        </w:sectPr>
      </w:pPr>
    </w:p>
    <w:sdt>
      <w:sdtPr>
        <w:rPr>
          <w:rFonts w:asciiTheme="minorHAnsi" w:hAnsiTheme="minorHAnsi"/>
          <w:b w:val="0"/>
          <w:color w:val="595959" w:themeColor="text1" w:themeTint="A6"/>
          <w:sz w:val="23"/>
        </w:rPr>
        <w:id w:val="350538378"/>
        <w:docPartObj>
          <w:docPartGallery w:val="Table of Contents"/>
          <w:docPartUnique/>
        </w:docPartObj>
      </w:sdtPr>
      <w:sdtEndPr>
        <w:rPr>
          <w:bCs/>
          <w:noProof/>
        </w:rPr>
      </w:sdtEndPr>
      <w:sdtContent>
        <w:p w14:paraId="2C36E267" w14:textId="439214F4" w:rsidR="001E1E58" w:rsidRDefault="00493EC0" w:rsidP="00D271A6">
          <w:pPr>
            <w:pStyle w:val="TtuloTDC"/>
          </w:pPr>
          <w:r w:rsidRPr="00D271A6">
            <w:t>TABLA DE CONTENIDO</w:t>
          </w:r>
        </w:p>
        <w:p w14:paraId="0202D099" w14:textId="77777777" w:rsidR="003B7BAE" w:rsidRDefault="003B7BAE" w:rsidP="003B7BAE"/>
        <w:p w14:paraId="1A388C47" w14:textId="77777777" w:rsidR="003B7BAE" w:rsidRDefault="003B7BAE" w:rsidP="003B7BAE"/>
        <w:p w14:paraId="37A19D2C" w14:textId="77777777" w:rsidR="003B7BAE" w:rsidRDefault="003B7BAE" w:rsidP="003B7BAE"/>
        <w:p w14:paraId="75BBA33A" w14:textId="77777777" w:rsidR="003B7BAE" w:rsidRDefault="003B7BAE" w:rsidP="003B7BAE"/>
        <w:p w14:paraId="3D6A4874" w14:textId="77777777" w:rsidR="003B7BAE" w:rsidRPr="003B7BAE" w:rsidRDefault="003B7BAE" w:rsidP="003B7BAE"/>
        <w:p w14:paraId="50984A3B" w14:textId="6EA0DD3D" w:rsidR="005C7835" w:rsidRDefault="00CC4707">
          <w:pPr>
            <w:pStyle w:val="TDC1"/>
            <w:tabs>
              <w:tab w:val="right" w:leader="dot" w:pos="4696"/>
            </w:tabs>
            <w:rPr>
              <w:noProof/>
            </w:rPr>
          </w:pPr>
          <w:r>
            <w:rPr>
              <w:b/>
              <w:noProof/>
              <w:lang w:bidi="es-ES"/>
            </w:rPr>
            <w:t>1.</w:t>
          </w:r>
          <w:r w:rsidR="001E1E58" w:rsidRPr="00C16D26">
            <w:rPr>
              <w:b/>
              <w:noProof/>
              <w:lang w:bidi="es-ES"/>
            </w:rPr>
            <w:fldChar w:fldCharType="begin"/>
          </w:r>
          <w:r w:rsidR="001E1E58" w:rsidRPr="00C16D26">
            <w:rPr>
              <w:b/>
              <w:noProof/>
              <w:lang w:bidi="es-ES"/>
            </w:rPr>
            <w:instrText xml:space="preserve"> TOC \o "1-3" \h \z \u </w:instrText>
          </w:r>
          <w:r w:rsidR="001E1E58" w:rsidRPr="00C16D26">
            <w:rPr>
              <w:b/>
              <w:noProof/>
              <w:lang w:bidi="es-ES"/>
            </w:rPr>
            <w:fldChar w:fldCharType="separate"/>
          </w:r>
          <w:hyperlink w:anchor="_Toc22894958" w:history="1">
            <w:r w:rsidR="005B5E54">
              <w:rPr>
                <w:rStyle w:val="Hipervnculo"/>
                <w:noProof/>
                <w:lang w:bidi="es-ES"/>
              </w:rPr>
              <w:t>Introduccion</w:t>
            </w:r>
          </w:hyperlink>
          <w:r w:rsidR="005B5E54">
            <w:rPr>
              <w:noProof/>
            </w:rPr>
            <w:t xml:space="preserve">………………………………1. </w:t>
          </w:r>
        </w:p>
        <w:p w14:paraId="0C6629B0" w14:textId="77777777" w:rsidR="003F54C9" w:rsidRDefault="003F54C9" w:rsidP="007B1B26"/>
        <w:p w14:paraId="095E2373" w14:textId="77777777" w:rsidR="003F54C9" w:rsidRDefault="003F54C9" w:rsidP="007B1B26"/>
        <w:p w14:paraId="62341511" w14:textId="6D06FEBE" w:rsidR="007B1B26" w:rsidRDefault="007B1B26" w:rsidP="007B1B26">
          <w:r>
            <w:t>2</w:t>
          </w:r>
          <w:r w:rsidR="00B82C54">
            <w:t>.</w:t>
          </w:r>
          <w:r w:rsidR="005B5E54">
            <w:t>Objetivo general</w:t>
          </w:r>
          <w:r w:rsidR="002174E4" w:rsidRPr="002174E4">
            <w:rPr>
              <w:webHidden/>
            </w:rPr>
            <w:tab/>
          </w:r>
          <w:r w:rsidR="00024243">
            <w:rPr>
              <w:webHidden/>
            </w:rPr>
            <w:t>………………………....5</w:t>
          </w:r>
        </w:p>
        <w:p w14:paraId="07EEA5E7" w14:textId="77777777" w:rsidR="003F54C9" w:rsidRDefault="003F54C9" w:rsidP="007B1B26"/>
        <w:p w14:paraId="079CA1B1" w14:textId="77777777" w:rsidR="003F54C9" w:rsidRDefault="003F54C9" w:rsidP="007B1B26"/>
        <w:p w14:paraId="4558ED13" w14:textId="0FF1AD23" w:rsidR="00F64F89" w:rsidRDefault="00F64F89" w:rsidP="007B1B26">
          <w:r>
            <w:t>3</w:t>
          </w:r>
          <w:r w:rsidR="005B5E54">
            <w:t>.Objetivo Especifico</w:t>
          </w:r>
          <w:r w:rsidR="00024243">
            <w:t>………………………….6</w:t>
          </w:r>
        </w:p>
        <w:p w14:paraId="07C3EF8B" w14:textId="77777777" w:rsidR="004D4ACF" w:rsidRDefault="004D4ACF" w:rsidP="007B1B26"/>
        <w:p w14:paraId="0188B613" w14:textId="77777777" w:rsidR="004D4ACF" w:rsidRDefault="004D4ACF" w:rsidP="007B1B26"/>
        <w:p w14:paraId="07FDB655" w14:textId="77777777" w:rsidR="002174E4" w:rsidRDefault="002174E4" w:rsidP="007B1B26"/>
        <w:p w14:paraId="1B13D904" w14:textId="77777777" w:rsidR="002174E4" w:rsidRDefault="002174E4" w:rsidP="007B1B26"/>
        <w:p w14:paraId="3AA70728" w14:textId="77777777" w:rsidR="002174E4" w:rsidRDefault="002174E4" w:rsidP="007B1B26"/>
        <w:p w14:paraId="53A6616F" w14:textId="77777777" w:rsidR="002174E4" w:rsidRDefault="002174E4" w:rsidP="007B1B26"/>
        <w:p w14:paraId="36B57A56" w14:textId="77777777" w:rsidR="002174E4" w:rsidRDefault="002174E4" w:rsidP="007B1B26"/>
        <w:p w14:paraId="3ADB4C3E" w14:textId="77777777" w:rsidR="002174E4" w:rsidRDefault="002174E4" w:rsidP="007B1B26"/>
        <w:p w14:paraId="28F0EE6C" w14:textId="6B230DF4" w:rsidR="004D4ACF" w:rsidRDefault="004D4ACF" w:rsidP="007B1B26">
          <w:r>
            <w:t xml:space="preserve"> </w:t>
          </w:r>
        </w:p>
        <w:p w14:paraId="1DDAA11A" w14:textId="77777777" w:rsidR="0031733E" w:rsidRPr="007B1B26" w:rsidRDefault="0031733E" w:rsidP="007B1B26"/>
        <w:p w14:paraId="31248FED" w14:textId="5AEC8A4B" w:rsidR="001E1E58" w:rsidRPr="00C16D26" w:rsidRDefault="001E1E58" w:rsidP="00974BF8">
          <w:pPr>
            <w:tabs>
              <w:tab w:val="left" w:pos="5670"/>
            </w:tabs>
            <w:ind w:left="5103"/>
            <w:rPr>
              <w:noProof/>
            </w:rPr>
          </w:pPr>
          <w:r w:rsidRPr="00C16D26">
            <w:rPr>
              <w:b/>
              <w:noProof/>
              <w:lang w:bidi="es-ES"/>
            </w:rPr>
            <w:fldChar w:fldCharType="end"/>
          </w:r>
        </w:p>
      </w:sdtContent>
    </w:sdt>
    <w:p w14:paraId="62B232AA" w14:textId="77777777" w:rsidR="000A7626" w:rsidRPr="00C16D26" w:rsidRDefault="000A7626" w:rsidP="000A7626">
      <w:pPr>
        <w:rPr>
          <w:noProof/>
        </w:rPr>
      </w:pPr>
    </w:p>
    <w:p w14:paraId="694E8D1B" w14:textId="77777777" w:rsidR="000A7626" w:rsidRPr="00C16D26" w:rsidRDefault="000A7626" w:rsidP="000A7626">
      <w:pPr>
        <w:rPr>
          <w:noProof/>
        </w:rPr>
        <w:sectPr w:rsidR="000A7626" w:rsidRPr="00C16D26" w:rsidSect="001F5E9D">
          <w:footerReference w:type="first" r:id="rId19"/>
          <w:pgSz w:w="11906" w:h="16838" w:code="9"/>
          <w:pgMar w:top="2160" w:right="1080" w:bottom="720" w:left="6120" w:header="432" w:footer="432" w:gutter="0"/>
          <w:pgNumType w:fmt="lowerRoman"/>
          <w:cols w:space="708"/>
          <w:titlePg/>
          <w:docGrid w:linePitch="360"/>
        </w:sectPr>
      </w:pPr>
    </w:p>
    <w:p w14:paraId="42AF5ABE" w14:textId="78E0CE4C" w:rsidR="00CC4707" w:rsidRPr="00CC4707" w:rsidRDefault="005B5E54" w:rsidP="00CC4707">
      <w:pPr>
        <w:pStyle w:val="Ttulo1"/>
        <w:rPr>
          <w:noProof/>
        </w:rPr>
      </w:pPr>
      <w:r>
        <w:rPr>
          <w:noProof/>
        </w:rPr>
        <w:lastRenderedPageBreak/>
        <w:t xml:space="preserve">INTRODUCCION </w:t>
      </w:r>
    </w:p>
    <w:p w14:paraId="5445BE5E" w14:textId="437F8067" w:rsidR="001E1E58" w:rsidRDefault="001E1E58" w:rsidP="0003123C">
      <w:pPr>
        <w:rPr>
          <w:noProof/>
        </w:rPr>
      </w:pPr>
    </w:p>
    <w:p w14:paraId="293477E0" w14:textId="77777777" w:rsidR="009C4066" w:rsidRDefault="009C4066" w:rsidP="0003123C">
      <w:pPr>
        <w:rPr>
          <w:noProof/>
        </w:rPr>
      </w:pPr>
    </w:p>
    <w:p w14:paraId="1EAF8A32" w14:textId="77777777" w:rsidR="00D219D2" w:rsidRDefault="00D219D2" w:rsidP="0003123C">
      <w:pPr>
        <w:rPr>
          <w:noProof/>
        </w:rPr>
      </w:pPr>
    </w:p>
    <w:p w14:paraId="66552558" w14:textId="1CFC2DE7" w:rsidR="00B514C6" w:rsidRDefault="00291325" w:rsidP="00B514C6">
      <w:r w:rsidRPr="00291325">
        <w:t>Este manual proporcionará una guía paso a paso para familiarizarse con el sistema, incluyendo la secuencia de acciones necesarias para que el usuario pueda acceder al s</w:t>
      </w:r>
      <w:r>
        <w:t>istema, salir de él, registrar</w:t>
      </w:r>
      <w:r w:rsidRPr="00291325">
        <w:t xml:space="preserve"> y, en caso necesario, eliminar su cuenta. Además, se brindará información detallada sobre cómo recuperar la contraseña y los datos necesarios para iniciar sesión de manera segura y eficiente.</w:t>
      </w:r>
    </w:p>
    <w:p w14:paraId="1179B736" w14:textId="1BE50A40" w:rsidR="00291325" w:rsidRDefault="00291325" w:rsidP="00B514C6"/>
    <w:p w14:paraId="3CC6EA41" w14:textId="5778D48A" w:rsidR="00291325" w:rsidRDefault="00291325" w:rsidP="00B514C6"/>
    <w:p w14:paraId="517EA572" w14:textId="36960468" w:rsidR="00291325" w:rsidRDefault="00291325" w:rsidP="00B514C6"/>
    <w:p w14:paraId="3433E471" w14:textId="346215CC" w:rsidR="00291325" w:rsidRDefault="00291325" w:rsidP="00B514C6"/>
    <w:p w14:paraId="31EB120B" w14:textId="6270A222" w:rsidR="00291325" w:rsidRDefault="00291325" w:rsidP="00B514C6"/>
    <w:p w14:paraId="1608DB2E" w14:textId="4FE1292F" w:rsidR="00291325" w:rsidRDefault="00291325" w:rsidP="00B514C6"/>
    <w:p w14:paraId="0BF5DB60" w14:textId="7C0BFC90" w:rsidR="00291325" w:rsidRDefault="00291325" w:rsidP="00B514C6"/>
    <w:p w14:paraId="72E51174" w14:textId="587EB913" w:rsidR="00291325" w:rsidRDefault="00291325" w:rsidP="00B514C6"/>
    <w:p w14:paraId="108EE7BF" w14:textId="379E3250" w:rsidR="00291325" w:rsidRDefault="00291325" w:rsidP="00B514C6"/>
    <w:p w14:paraId="4AFCF2D1" w14:textId="1C2CD1FF" w:rsidR="00291325" w:rsidRDefault="00291325" w:rsidP="00B514C6"/>
    <w:p w14:paraId="7E80D2EA" w14:textId="66FB4B8D" w:rsidR="00291325" w:rsidRDefault="00291325" w:rsidP="00B514C6"/>
    <w:p w14:paraId="518E4F7E" w14:textId="55C277E7" w:rsidR="00291325" w:rsidRDefault="00291325" w:rsidP="00B514C6"/>
    <w:p w14:paraId="207EC14C" w14:textId="620910B9" w:rsidR="00291325" w:rsidRDefault="00291325" w:rsidP="00B514C6"/>
    <w:p w14:paraId="10D382AB" w14:textId="725FC066" w:rsidR="00291325" w:rsidRDefault="00291325" w:rsidP="00B514C6"/>
    <w:p w14:paraId="5E650536" w14:textId="12F578D5" w:rsidR="00291325" w:rsidRDefault="00291325" w:rsidP="00B514C6"/>
    <w:p w14:paraId="6E294DEE" w14:textId="222DA413" w:rsidR="00291325" w:rsidRDefault="00291325" w:rsidP="00B514C6"/>
    <w:p w14:paraId="4BFC25EC" w14:textId="7B67D47F" w:rsidR="00291325" w:rsidRDefault="00291325" w:rsidP="00B514C6"/>
    <w:p w14:paraId="59500632" w14:textId="3DEB2A90" w:rsidR="00291325" w:rsidRDefault="00291325" w:rsidP="00B514C6"/>
    <w:p w14:paraId="01CCB6AD" w14:textId="6BDF7D01" w:rsidR="00291325" w:rsidRDefault="00291325" w:rsidP="00B514C6"/>
    <w:p w14:paraId="77CB78EF" w14:textId="6015FDF5" w:rsidR="00291325" w:rsidRDefault="00291325" w:rsidP="00B514C6"/>
    <w:p w14:paraId="46BC83BC" w14:textId="376DB796" w:rsidR="00291325" w:rsidRDefault="00291325" w:rsidP="00B514C6"/>
    <w:p w14:paraId="0728BCC1" w14:textId="4785FA68" w:rsidR="00291325" w:rsidRDefault="00291325" w:rsidP="00B514C6"/>
    <w:p w14:paraId="79E450D4" w14:textId="327A34BD" w:rsidR="00291325" w:rsidRDefault="00291325" w:rsidP="00B514C6"/>
    <w:p w14:paraId="15460C4E" w14:textId="5E3E02BE" w:rsidR="00291325" w:rsidRDefault="00291325" w:rsidP="00B514C6"/>
    <w:p w14:paraId="0BFC2A8A" w14:textId="0C593437" w:rsidR="00291325" w:rsidRDefault="00291325" w:rsidP="00B514C6"/>
    <w:p w14:paraId="5534E03F" w14:textId="0D54EC16" w:rsidR="00291325" w:rsidRDefault="00291325" w:rsidP="00B514C6"/>
    <w:p w14:paraId="0DF1CB5B" w14:textId="55760FEE" w:rsidR="00291325" w:rsidRDefault="00291325" w:rsidP="00B514C6"/>
    <w:p w14:paraId="2D4DFDE5" w14:textId="3499C9F3" w:rsidR="00291325" w:rsidRDefault="00291325" w:rsidP="00B514C6"/>
    <w:p w14:paraId="0AE53809" w14:textId="6989AAF4" w:rsidR="00291325" w:rsidRDefault="00291325" w:rsidP="00B514C6"/>
    <w:p w14:paraId="6170420F" w14:textId="03596C67" w:rsidR="00291325" w:rsidRDefault="00291325" w:rsidP="00B514C6"/>
    <w:p w14:paraId="18A06664" w14:textId="58005259" w:rsidR="00291325" w:rsidRDefault="00291325" w:rsidP="00B514C6"/>
    <w:p w14:paraId="1F640B8F" w14:textId="4E002D80" w:rsidR="00291325" w:rsidRDefault="00291325" w:rsidP="00B514C6"/>
    <w:p w14:paraId="3AD1E9CE" w14:textId="7B74DA55" w:rsidR="00291325" w:rsidRPr="00CC4707" w:rsidRDefault="00291325" w:rsidP="00291325">
      <w:pPr>
        <w:pStyle w:val="Ttulo1"/>
        <w:rPr>
          <w:noProof/>
        </w:rPr>
      </w:pPr>
      <w:r>
        <w:rPr>
          <w:noProof/>
        </w:rPr>
        <w:lastRenderedPageBreak/>
        <w:t xml:space="preserve">OBJETIVO GENERAL </w:t>
      </w:r>
    </w:p>
    <w:p w14:paraId="77DE6E39" w14:textId="62594777" w:rsidR="00291325" w:rsidRDefault="00291325" w:rsidP="00B514C6"/>
    <w:p w14:paraId="16178144" w14:textId="77777777" w:rsidR="00C04C4C" w:rsidRDefault="00C04C4C" w:rsidP="00B514C6"/>
    <w:p w14:paraId="4D386199" w14:textId="78F1D210" w:rsidR="00291325" w:rsidRDefault="00291325" w:rsidP="00B514C6">
      <w:r w:rsidRPr="00291325">
        <w:t>El objetivo general de este manual es brindar a los usuarios una referencia completa y confiable que les permita comprender y utilizar el sistema de manera efectiva, asegurando así una experiencia fluida y satisfactoria al interactuar con todas sus funcionalidades y características.</w:t>
      </w:r>
    </w:p>
    <w:p w14:paraId="70149650" w14:textId="4A596C17" w:rsidR="00291325" w:rsidRDefault="00291325" w:rsidP="00B514C6"/>
    <w:p w14:paraId="6394924F" w14:textId="0EBD0813" w:rsidR="00291325" w:rsidRDefault="00291325" w:rsidP="00B514C6"/>
    <w:p w14:paraId="04EB75BB" w14:textId="3BCE9391" w:rsidR="00291325" w:rsidRDefault="00291325" w:rsidP="00B514C6"/>
    <w:p w14:paraId="7EFFEFAC" w14:textId="5C5BFB96" w:rsidR="00291325" w:rsidRDefault="00291325" w:rsidP="00B514C6"/>
    <w:p w14:paraId="4FCF7ED6" w14:textId="63F2C40B" w:rsidR="00291325" w:rsidRDefault="00291325" w:rsidP="00B514C6"/>
    <w:p w14:paraId="7357C870" w14:textId="5C48F28D" w:rsidR="00291325" w:rsidRDefault="00291325" w:rsidP="00B514C6"/>
    <w:p w14:paraId="758DE4FC" w14:textId="5D9A7DB3" w:rsidR="00291325" w:rsidRDefault="00291325" w:rsidP="00B514C6"/>
    <w:p w14:paraId="0AD52DD9" w14:textId="4FC861C0" w:rsidR="00291325" w:rsidRDefault="00291325" w:rsidP="00B514C6"/>
    <w:p w14:paraId="555AE847" w14:textId="1C89FE8B" w:rsidR="00291325" w:rsidRDefault="00291325" w:rsidP="00B514C6"/>
    <w:p w14:paraId="74F6CF18" w14:textId="27904E96" w:rsidR="00291325" w:rsidRDefault="00291325" w:rsidP="00B514C6"/>
    <w:p w14:paraId="66239D24" w14:textId="6FC75647" w:rsidR="00291325" w:rsidRDefault="00291325" w:rsidP="00B514C6"/>
    <w:p w14:paraId="4D45E25F" w14:textId="0F37C918" w:rsidR="00291325" w:rsidRDefault="00291325" w:rsidP="00B514C6"/>
    <w:p w14:paraId="6A2A4A86" w14:textId="2107064D" w:rsidR="00291325" w:rsidRDefault="00291325" w:rsidP="00B514C6"/>
    <w:p w14:paraId="25896AA0" w14:textId="447E5CE3" w:rsidR="00291325" w:rsidRDefault="00291325" w:rsidP="00B514C6"/>
    <w:p w14:paraId="3EBE5757" w14:textId="16F14B6F" w:rsidR="00291325" w:rsidRDefault="00291325" w:rsidP="00B514C6"/>
    <w:p w14:paraId="41E7A73C" w14:textId="78987B74" w:rsidR="00291325" w:rsidRDefault="00291325" w:rsidP="00B514C6"/>
    <w:p w14:paraId="0CC506EE" w14:textId="46338C0D" w:rsidR="00291325" w:rsidRDefault="00291325" w:rsidP="00B514C6"/>
    <w:p w14:paraId="4290ACAF" w14:textId="6C3377DB" w:rsidR="00291325" w:rsidRDefault="00291325" w:rsidP="00B514C6"/>
    <w:p w14:paraId="0D8A0FC3" w14:textId="65877BAE" w:rsidR="00291325" w:rsidRDefault="00291325" w:rsidP="00B514C6"/>
    <w:p w14:paraId="19A0BF45" w14:textId="190CAF28" w:rsidR="00291325" w:rsidRDefault="00291325" w:rsidP="00B514C6"/>
    <w:p w14:paraId="16A857BE" w14:textId="6E8C7754" w:rsidR="00291325" w:rsidRDefault="00291325" w:rsidP="00B514C6"/>
    <w:p w14:paraId="1DCAC595" w14:textId="319EBD3D" w:rsidR="00291325" w:rsidRDefault="00291325" w:rsidP="00B514C6"/>
    <w:p w14:paraId="31CE9458" w14:textId="31747C1D" w:rsidR="00291325" w:rsidRDefault="00291325" w:rsidP="00B514C6"/>
    <w:p w14:paraId="5CCA2AD1" w14:textId="332DAE8E" w:rsidR="00291325" w:rsidRDefault="00291325" w:rsidP="00B514C6"/>
    <w:p w14:paraId="7A8E47D6" w14:textId="6C1DAE4B" w:rsidR="00291325" w:rsidRDefault="00291325" w:rsidP="00B514C6"/>
    <w:p w14:paraId="49B460B7" w14:textId="026E6C0D" w:rsidR="00291325" w:rsidRDefault="00291325" w:rsidP="00B514C6"/>
    <w:p w14:paraId="6133D289" w14:textId="6B167C83" w:rsidR="00291325" w:rsidRDefault="00291325" w:rsidP="00B514C6"/>
    <w:p w14:paraId="58B3A7A6" w14:textId="139BF1D5" w:rsidR="00291325" w:rsidRDefault="00291325" w:rsidP="00B514C6"/>
    <w:p w14:paraId="60993272" w14:textId="6F2AC0CB" w:rsidR="00291325" w:rsidRDefault="00291325" w:rsidP="00B514C6"/>
    <w:p w14:paraId="563321D5" w14:textId="5F8DA3F9" w:rsidR="00291325" w:rsidRDefault="00291325" w:rsidP="00B514C6"/>
    <w:p w14:paraId="57D87946" w14:textId="7A72C2F7" w:rsidR="00291325" w:rsidRDefault="00291325" w:rsidP="00B514C6"/>
    <w:p w14:paraId="1FAE87D3" w14:textId="68952DEC" w:rsidR="00291325" w:rsidRDefault="00291325" w:rsidP="00B514C6"/>
    <w:p w14:paraId="5255B660" w14:textId="7549F14B" w:rsidR="00291325" w:rsidRDefault="00291325" w:rsidP="00B514C6"/>
    <w:p w14:paraId="758B4BA5" w14:textId="31E677C0" w:rsidR="00291325" w:rsidRPr="00CC4707" w:rsidRDefault="00291325" w:rsidP="00291325">
      <w:pPr>
        <w:pStyle w:val="Ttulo1"/>
        <w:pBdr>
          <w:bottom w:val="single" w:sz="24" w:space="3" w:color="F0CDA1" w:themeColor="accent1"/>
        </w:pBdr>
        <w:rPr>
          <w:noProof/>
        </w:rPr>
      </w:pPr>
      <w:r>
        <w:rPr>
          <w:noProof/>
        </w:rPr>
        <w:lastRenderedPageBreak/>
        <w:t>OBJETIVO ESPECIFICO</w:t>
      </w:r>
    </w:p>
    <w:p w14:paraId="5DFB6C47" w14:textId="35481981" w:rsidR="00291325" w:rsidRDefault="00291325" w:rsidP="00B514C6"/>
    <w:p w14:paraId="2A074427" w14:textId="016C2C15" w:rsidR="00291325" w:rsidRDefault="00291325" w:rsidP="00B514C6"/>
    <w:p w14:paraId="2DE3DE52" w14:textId="08B0188A" w:rsidR="00291325" w:rsidRDefault="00291325" w:rsidP="00B514C6">
      <w:r>
        <w:t>E</w:t>
      </w:r>
      <w:r w:rsidRPr="00291325">
        <w:t>ste manual es proporcionar instrucciones claras y detalladas sobre el proceso de registro en el sistema, incluyendo los pasos necesarios para crear una cuenta de usuario, la información requerida para el registro y los procedimientos para verificar la autenticidad de la cuenta. Esto permitirá a los usuarios acceder de manera rápida y segura a todas las funcionalidades del sistema.</w:t>
      </w:r>
    </w:p>
    <w:p w14:paraId="66AA1A35" w14:textId="0CB89CA1" w:rsidR="00291325" w:rsidRDefault="00291325" w:rsidP="00B514C6"/>
    <w:p w14:paraId="215D72C7" w14:textId="60D20333" w:rsidR="00291325" w:rsidRDefault="00291325" w:rsidP="00B514C6"/>
    <w:p w14:paraId="73D1AA58" w14:textId="5C71824A" w:rsidR="00291325" w:rsidRDefault="00291325" w:rsidP="00B514C6"/>
    <w:p w14:paraId="09A02C86" w14:textId="183AFBBD" w:rsidR="00291325" w:rsidRDefault="00291325" w:rsidP="00B514C6"/>
    <w:p w14:paraId="29D845EC" w14:textId="5B49A50D" w:rsidR="00291325" w:rsidRDefault="00291325" w:rsidP="00B514C6"/>
    <w:p w14:paraId="334DCA27" w14:textId="1E8B776F" w:rsidR="00291325" w:rsidRDefault="00291325" w:rsidP="00B514C6"/>
    <w:p w14:paraId="6771A88D" w14:textId="1325C20D" w:rsidR="00291325" w:rsidRDefault="00291325" w:rsidP="00B514C6"/>
    <w:p w14:paraId="2A9232C8" w14:textId="1F1F5120" w:rsidR="00291325" w:rsidRDefault="00291325" w:rsidP="00B514C6"/>
    <w:p w14:paraId="0F77FC83" w14:textId="6A98537A" w:rsidR="00291325" w:rsidRDefault="00291325" w:rsidP="00B514C6"/>
    <w:p w14:paraId="70C766E7" w14:textId="115FF1C6" w:rsidR="00291325" w:rsidRDefault="00291325" w:rsidP="00B514C6"/>
    <w:p w14:paraId="28CAEF8E" w14:textId="6F124225" w:rsidR="00291325" w:rsidRDefault="00291325" w:rsidP="00B514C6"/>
    <w:p w14:paraId="2A807D1B" w14:textId="6C627299" w:rsidR="00291325" w:rsidRDefault="00291325" w:rsidP="00B514C6"/>
    <w:p w14:paraId="17D3359F" w14:textId="3EE587F5" w:rsidR="00291325" w:rsidRDefault="00291325" w:rsidP="00B514C6"/>
    <w:p w14:paraId="069D88BD" w14:textId="6306231D" w:rsidR="00291325" w:rsidRDefault="00291325" w:rsidP="00B514C6"/>
    <w:p w14:paraId="7D7DEAF2" w14:textId="475B3E9B" w:rsidR="00291325" w:rsidRDefault="00291325" w:rsidP="00B514C6"/>
    <w:p w14:paraId="127D8AB7" w14:textId="00F864A7" w:rsidR="00291325" w:rsidRDefault="00291325" w:rsidP="00B514C6"/>
    <w:p w14:paraId="543A0394" w14:textId="6B8B09F2" w:rsidR="00291325" w:rsidRDefault="00291325" w:rsidP="00B514C6"/>
    <w:p w14:paraId="50096826" w14:textId="0852E9DD" w:rsidR="00291325" w:rsidRDefault="00291325" w:rsidP="00B514C6"/>
    <w:p w14:paraId="6FE27808" w14:textId="312F18BA" w:rsidR="00291325" w:rsidRDefault="00291325" w:rsidP="00B514C6"/>
    <w:p w14:paraId="76D4700F" w14:textId="4B1AD700" w:rsidR="00291325" w:rsidRDefault="00291325" w:rsidP="00B514C6"/>
    <w:p w14:paraId="5FB6FFC7" w14:textId="66C2B967" w:rsidR="00291325" w:rsidRDefault="00291325" w:rsidP="00B514C6"/>
    <w:p w14:paraId="574F8719" w14:textId="52F13AD1" w:rsidR="00291325" w:rsidRDefault="00291325" w:rsidP="00B514C6"/>
    <w:p w14:paraId="0B6A3620" w14:textId="57A59BBF" w:rsidR="00291325" w:rsidRDefault="00291325" w:rsidP="00B514C6"/>
    <w:p w14:paraId="0754C814" w14:textId="7077D453" w:rsidR="00291325" w:rsidRDefault="00291325" w:rsidP="00B514C6"/>
    <w:p w14:paraId="40196D50" w14:textId="5CD59035" w:rsidR="00291325" w:rsidRDefault="00291325" w:rsidP="00B514C6"/>
    <w:p w14:paraId="080A2583" w14:textId="22C20F41" w:rsidR="00291325" w:rsidRDefault="00291325" w:rsidP="00B514C6"/>
    <w:p w14:paraId="09D00596" w14:textId="46A3B2B0" w:rsidR="00291325" w:rsidRDefault="00291325" w:rsidP="00B514C6"/>
    <w:p w14:paraId="110AD46B" w14:textId="1A3FECEC" w:rsidR="00291325" w:rsidRDefault="00291325" w:rsidP="00B514C6"/>
    <w:p w14:paraId="2170DE85" w14:textId="4311CC7F" w:rsidR="00291325" w:rsidRDefault="00291325" w:rsidP="00B514C6"/>
    <w:p w14:paraId="1CDEFF05" w14:textId="5E69F296" w:rsidR="00291325" w:rsidRDefault="00291325" w:rsidP="00B514C6"/>
    <w:p w14:paraId="218C4C1F" w14:textId="49858092" w:rsidR="00291325" w:rsidRDefault="00291325" w:rsidP="00B514C6"/>
    <w:p w14:paraId="21A230FD" w14:textId="1C71CF3B" w:rsidR="00291325" w:rsidRDefault="00291325" w:rsidP="00B514C6"/>
    <w:p w14:paraId="5527DAAE" w14:textId="71D54716" w:rsidR="00291325" w:rsidRDefault="00291325" w:rsidP="00B514C6"/>
    <w:p w14:paraId="79B9B0F7" w14:textId="054F6079" w:rsidR="00291325" w:rsidRDefault="00291325" w:rsidP="00291325">
      <w:pPr>
        <w:pStyle w:val="Ttulo1"/>
        <w:pBdr>
          <w:bottom w:val="single" w:sz="24" w:space="3" w:color="F0CDA1" w:themeColor="accent1"/>
        </w:pBdr>
        <w:rPr>
          <w:noProof/>
        </w:rPr>
      </w:pPr>
      <w:r>
        <w:rPr>
          <w:noProof/>
        </w:rPr>
        <w:lastRenderedPageBreak/>
        <w:t xml:space="preserve">REQUISITOS DEL SISTEMA </w:t>
      </w:r>
    </w:p>
    <w:p w14:paraId="5134B9DA" w14:textId="7F4B3389" w:rsidR="00291325" w:rsidRDefault="00291325" w:rsidP="00291325"/>
    <w:p w14:paraId="030517D1" w14:textId="77777777" w:rsidR="00B61973" w:rsidRDefault="00B61973" w:rsidP="00291325"/>
    <w:p w14:paraId="165C61B0" w14:textId="573E2BB4" w:rsidR="00291325" w:rsidRDefault="00291325" w:rsidP="00291325"/>
    <w:p w14:paraId="071F760E" w14:textId="14162361" w:rsidR="00291325" w:rsidRPr="00B61973" w:rsidRDefault="00291325" w:rsidP="00291325">
      <w:pPr>
        <w:rPr>
          <w:b/>
          <w:u w:val="single"/>
        </w:rPr>
      </w:pPr>
      <w:r w:rsidRPr="00B61973">
        <w:rPr>
          <w:b/>
          <w:u w:val="single"/>
        </w:rPr>
        <w:t>SISTEMA OPERATIVO SOFTWARE</w:t>
      </w:r>
    </w:p>
    <w:p w14:paraId="1E15067D" w14:textId="251861E8" w:rsidR="00291325" w:rsidRDefault="00291325" w:rsidP="00B514C6"/>
    <w:p w14:paraId="3370D2E1" w14:textId="606EEAA8" w:rsidR="00291325" w:rsidRDefault="00291325" w:rsidP="00B514C6"/>
    <w:p w14:paraId="1A2D239F" w14:textId="59FFF606" w:rsidR="00B61973" w:rsidRDefault="00B61973" w:rsidP="00B514C6"/>
    <w:p w14:paraId="4B8E1B05" w14:textId="77777777" w:rsidR="00B61973" w:rsidRDefault="00B61973" w:rsidP="00B514C6"/>
    <w:p w14:paraId="54E0804C" w14:textId="77777777" w:rsidR="00B61973" w:rsidRDefault="00B61973" w:rsidP="00B514C6"/>
    <w:p w14:paraId="6C5D6258" w14:textId="73C6820A" w:rsidR="00B61973" w:rsidRDefault="00B61973" w:rsidP="00B61973">
      <w:pPr>
        <w:pStyle w:val="Prrafodelista"/>
        <w:numPr>
          <w:ilvl w:val="0"/>
          <w:numId w:val="42"/>
        </w:numPr>
      </w:pPr>
      <w:r w:rsidRPr="0020421F">
        <w:t>Microsoft Windows, Mac OS X y Linux.</w:t>
      </w:r>
    </w:p>
    <w:p w14:paraId="67776601" w14:textId="77777777" w:rsidR="00B61973" w:rsidRPr="0020421F" w:rsidRDefault="00B61973" w:rsidP="00B61973"/>
    <w:p w14:paraId="5592C9B8" w14:textId="134875B8" w:rsidR="00B61973" w:rsidRDefault="00B61973" w:rsidP="00B61973">
      <w:pPr>
        <w:pStyle w:val="Prrafodelista"/>
        <w:numPr>
          <w:ilvl w:val="0"/>
          <w:numId w:val="42"/>
        </w:numPr>
      </w:pPr>
      <w:r w:rsidRPr="0020421F">
        <w:t>Gestor base de datos MYSQL.</w:t>
      </w:r>
    </w:p>
    <w:p w14:paraId="12269F0F" w14:textId="77777777" w:rsidR="00B61973" w:rsidRDefault="00B61973" w:rsidP="00B61973">
      <w:pPr>
        <w:pStyle w:val="Prrafodelista"/>
      </w:pPr>
    </w:p>
    <w:p w14:paraId="57F82224" w14:textId="77777777" w:rsidR="00B61973" w:rsidRPr="0020421F" w:rsidRDefault="00B61973" w:rsidP="00B61973"/>
    <w:p w14:paraId="7B518C81" w14:textId="78B454BD" w:rsidR="00B61973" w:rsidRDefault="00B61973" w:rsidP="00B61973">
      <w:pPr>
        <w:pStyle w:val="Prrafodelista"/>
        <w:numPr>
          <w:ilvl w:val="0"/>
          <w:numId w:val="42"/>
        </w:numPr>
      </w:pPr>
      <w:r w:rsidRPr="0020421F">
        <w:t>Apache</w:t>
      </w:r>
      <w:r>
        <w:t xml:space="preserve"> </w:t>
      </w:r>
      <w:r w:rsidRPr="0020421F">
        <w:t>Hardware</w:t>
      </w:r>
    </w:p>
    <w:p w14:paraId="5A3894B8" w14:textId="77777777" w:rsidR="00B61973" w:rsidRPr="0020421F" w:rsidRDefault="00B61973" w:rsidP="00B61973"/>
    <w:p w14:paraId="028829F4" w14:textId="549CA436" w:rsidR="00B61973" w:rsidRDefault="00B61973" w:rsidP="00B61973">
      <w:pPr>
        <w:pStyle w:val="Prrafodelista"/>
        <w:numPr>
          <w:ilvl w:val="0"/>
          <w:numId w:val="42"/>
        </w:numPr>
      </w:pPr>
      <w:r w:rsidRPr="0020421F">
        <w:t>Procesador: Intel Core i3 o superior, AMD phenom.</w:t>
      </w:r>
    </w:p>
    <w:p w14:paraId="3B6A8315" w14:textId="77777777" w:rsidR="00B61973" w:rsidRDefault="00B61973" w:rsidP="00B61973">
      <w:pPr>
        <w:pStyle w:val="Prrafodelista"/>
      </w:pPr>
    </w:p>
    <w:p w14:paraId="101B8886" w14:textId="77777777" w:rsidR="00B61973" w:rsidRPr="0020421F" w:rsidRDefault="00B61973" w:rsidP="00B61973"/>
    <w:p w14:paraId="3CBE1722" w14:textId="5ADC1056" w:rsidR="00B61973" w:rsidRDefault="00B61973" w:rsidP="00B61973">
      <w:pPr>
        <w:pStyle w:val="Prrafodelista"/>
        <w:numPr>
          <w:ilvl w:val="0"/>
          <w:numId w:val="42"/>
        </w:numPr>
      </w:pPr>
      <w:r w:rsidRPr="0020421F">
        <w:t>Memoria: 4 RAM mínimo.</w:t>
      </w:r>
    </w:p>
    <w:p w14:paraId="75347356" w14:textId="77777777" w:rsidR="00B61973" w:rsidRPr="0020421F" w:rsidRDefault="00B61973" w:rsidP="00B61973"/>
    <w:p w14:paraId="638A549C" w14:textId="75150BDF" w:rsidR="00B61973" w:rsidRDefault="00B61973" w:rsidP="00B61973">
      <w:pPr>
        <w:pStyle w:val="Prrafodelista"/>
        <w:numPr>
          <w:ilvl w:val="0"/>
          <w:numId w:val="42"/>
        </w:numPr>
      </w:pPr>
      <w:r w:rsidRPr="0020421F">
        <w:t>Disco duro: mínimo 500 Gb de espacio libre.</w:t>
      </w:r>
    </w:p>
    <w:p w14:paraId="35ABA663" w14:textId="77777777" w:rsidR="00B61973" w:rsidRDefault="00B61973" w:rsidP="00B61973">
      <w:pPr>
        <w:pStyle w:val="Prrafodelista"/>
      </w:pPr>
    </w:p>
    <w:p w14:paraId="67A2DC32" w14:textId="77777777" w:rsidR="00B61973" w:rsidRPr="0020421F" w:rsidRDefault="00B61973" w:rsidP="00B61973"/>
    <w:p w14:paraId="4CDCCCAC" w14:textId="4C7770D4" w:rsidR="00B61973" w:rsidRDefault="00B61973" w:rsidP="00B61973">
      <w:pPr>
        <w:pStyle w:val="Prrafodelista"/>
        <w:numPr>
          <w:ilvl w:val="0"/>
          <w:numId w:val="42"/>
        </w:numPr>
      </w:pPr>
      <w:r w:rsidRPr="0020421F">
        <w:t>Pantalla: resolución mínima de 800*600 píxeles</w:t>
      </w:r>
    </w:p>
    <w:p w14:paraId="1801A37F" w14:textId="4E5488B3" w:rsidR="00B61973" w:rsidRDefault="00B61973" w:rsidP="00B61973"/>
    <w:p w14:paraId="1C0D2162" w14:textId="5C7E65CC" w:rsidR="00B61973" w:rsidRDefault="00B61973" w:rsidP="00B61973"/>
    <w:p w14:paraId="7814288F" w14:textId="24B013A6" w:rsidR="00B61973" w:rsidRDefault="00B61973" w:rsidP="00B61973"/>
    <w:p w14:paraId="11EE862C" w14:textId="07E98055" w:rsidR="00B61973" w:rsidRDefault="00B61973" w:rsidP="00B61973"/>
    <w:p w14:paraId="23ECE412" w14:textId="67B2A41F" w:rsidR="00B61973" w:rsidRDefault="00B61973" w:rsidP="00B61973"/>
    <w:p w14:paraId="4B4F2D7A" w14:textId="1501327C" w:rsidR="00B61973" w:rsidRDefault="00B61973" w:rsidP="00B61973"/>
    <w:p w14:paraId="69FA7ECF" w14:textId="5ADF8978" w:rsidR="00B61973" w:rsidRDefault="00B61973" w:rsidP="00B61973"/>
    <w:p w14:paraId="4CA9B09C" w14:textId="23DDB3CA" w:rsidR="00B61973" w:rsidRDefault="00B61973" w:rsidP="00B61973"/>
    <w:p w14:paraId="0B47118C" w14:textId="279B1044" w:rsidR="00B61973" w:rsidRDefault="00B61973" w:rsidP="00B61973"/>
    <w:p w14:paraId="02CBBC6D" w14:textId="1DA03DCF" w:rsidR="00B61973" w:rsidRDefault="00B61973" w:rsidP="00B61973"/>
    <w:p w14:paraId="276FED24" w14:textId="36C0E19F" w:rsidR="00B61973" w:rsidRDefault="00B61973" w:rsidP="00B61973"/>
    <w:p w14:paraId="209C546D" w14:textId="5C643C84" w:rsidR="00B61973" w:rsidRDefault="00B61973" w:rsidP="00B61973"/>
    <w:p w14:paraId="0C728B2B" w14:textId="4CFEFD0C" w:rsidR="00B61973" w:rsidRDefault="00B61973" w:rsidP="00B61973"/>
    <w:p w14:paraId="6D3E9EB5" w14:textId="0C2D6BB0" w:rsidR="00B61973" w:rsidRDefault="00B61973" w:rsidP="00B61973"/>
    <w:p w14:paraId="4588E560" w14:textId="2BE924BF" w:rsidR="00B61973" w:rsidRDefault="00B61973" w:rsidP="00B61973"/>
    <w:p w14:paraId="56DB5332" w14:textId="70C8EF0C" w:rsidR="00B61973" w:rsidRDefault="00B61973" w:rsidP="00B61973">
      <w:pPr>
        <w:pStyle w:val="Ttulo1"/>
        <w:pBdr>
          <w:bottom w:val="single" w:sz="24" w:space="3" w:color="F0CDA1" w:themeColor="accent1"/>
        </w:pBdr>
        <w:rPr>
          <w:noProof/>
        </w:rPr>
      </w:pPr>
      <w:r>
        <w:rPr>
          <w:noProof/>
        </w:rPr>
        <w:lastRenderedPageBreak/>
        <w:t>DESCRIPCION</w:t>
      </w:r>
      <w:r>
        <w:rPr>
          <w:noProof/>
        </w:rPr>
        <w:t xml:space="preserve"> DEL SISTEMA </w:t>
      </w:r>
    </w:p>
    <w:p w14:paraId="6787A0C2" w14:textId="52DBC3D8" w:rsidR="00B61973" w:rsidRDefault="00B61973" w:rsidP="00B61973"/>
    <w:p w14:paraId="53F515E7" w14:textId="77777777" w:rsidR="00B61973" w:rsidRDefault="00B61973" w:rsidP="00B61973"/>
    <w:p w14:paraId="2B8196B3" w14:textId="63BC4766" w:rsidR="00B61973" w:rsidRDefault="00B61973" w:rsidP="00B61973"/>
    <w:p w14:paraId="490BECD8" w14:textId="30FCEC23" w:rsidR="00B61973" w:rsidRDefault="00B61973" w:rsidP="00B61973">
      <w:pPr>
        <w:rPr>
          <w:b/>
        </w:rPr>
      </w:pPr>
      <w:r w:rsidRPr="00B61973">
        <w:rPr>
          <w:b/>
        </w:rPr>
        <w:t>INGRESO</w:t>
      </w:r>
      <w:r>
        <w:rPr>
          <w:b/>
        </w:rPr>
        <w:t>:</w:t>
      </w:r>
    </w:p>
    <w:p w14:paraId="71FBD081" w14:textId="02423D87" w:rsidR="00B61973" w:rsidRDefault="00B61973" w:rsidP="00B61973">
      <w:pPr>
        <w:rPr>
          <w:b/>
        </w:rPr>
      </w:pPr>
    </w:p>
    <w:p w14:paraId="423F24B5" w14:textId="2466EF7F" w:rsidR="0025565E" w:rsidRDefault="0025565E" w:rsidP="00B61973">
      <w:pPr>
        <w:rPr>
          <w:b/>
        </w:rPr>
      </w:pPr>
    </w:p>
    <w:p w14:paraId="1BFE8EC4" w14:textId="77777777" w:rsidR="0025565E" w:rsidRDefault="0025565E" w:rsidP="00B61973">
      <w:pPr>
        <w:rPr>
          <w:b/>
        </w:rPr>
      </w:pPr>
    </w:p>
    <w:p w14:paraId="0FD518DA" w14:textId="728110C5" w:rsidR="00B61973" w:rsidRDefault="00B61973" w:rsidP="00B61973">
      <w:pPr>
        <w:rPr>
          <w:b/>
        </w:rPr>
      </w:pPr>
    </w:p>
    <w:p w14:paraId="0D5F3ED4" w14:textId="690AD4B4" w:rsidR="00B61973" w:rsidRDefault="00B61973" w:rsidP="00B61973">
      <w:r>
        <w:t>En el momento que el usuario desee ingresar al sistema se solicitara un “</w:t>
      </w:r>
      <w:r w:rsidR="0025565E">
        <w:rPr>
          <w:b/>
        </w:rPr>
        <w:t>NOMBRE</w:t>
      </w:r>
      <w:r>
        <w:t>” y una “</w:t>
      </w:r>
      <w:r w:rsidR="0025565E">
        <w:rPr>
          <w:b/>
        </w:rPr>
        <w:t>CONTRASEÑA</w:t>
      </w:r>
      <w:r>
        <w:rPr>
          <w:b/>
        </w:rPr>
        <w:t>”</w:t>
      </w:r>
      <w:r>
        <w:t xml:space="preserve"> la cual ya debió crear anteriormente que tendrá el rol de cliente para ingresar a dicha información debe dar click en la parte superior derecha en </w:t>
      </w:r>
      <w:r w:rsidRPr="00B61973">
        <w:rPr>
          <w:b/>
        </w:rPr>
        <w:t>“LOGIN”</w:t>
      </w:r>
      <w:r>
        <w:t xml:space="preserve"> como se aprecia en la imagen.</w:t>
      </w:r>
    </w:p>
    <w:p w14:paraId="42EB42D2" w14:textId="77777777" w:rsidR="00B61973" w:rsidRDefault="00B61973" w:rsidP="00B61973"/>
    <w:p w14:paraId="16352C27" w14:textId="77777777" w:rsidR="00B61973" w:rsidRDefault="00B61973" w:rsidP="00B61973"/>
    <w:p w14:paraId="5C6D377F" w14:textId="55961721" w:rsidR="00B61973" w:rsidRPr="00B61973" w:rsidRDefault="00B61973" w:rsidP="00B61973">
      <w:r>
        <w:t xml:space="preserve">  </w:t>
      </w:r>
    </w:p>
    <w:p w14:paraId="2A338C2E" w14:textId="6A619790" w:rsidR="00B61973" w:rsidRDefault="00B61973" w:rsidP="00B61973"/>
    <w:p w14:paraId="10B8DF65" w14:textId="04A06CD6" w:rsidR="00B61973" w:rsidRDefault="00B61973" w:rsidP="00B61973"/>
    <w:p w14:paraId="197C014C" w14:textId="69D41136" w:rsidR="00B61973" w:rsidRDefault="0025565E" w:rsidP="00B61973">
      <w:r>
        <w:rPr>
          <w:noProof/>
          <w:lang w:val="es-CO" w:eastAsia="es-CO"/>
        </w:rPr>
        <w:drawing>
          <wp:inline distT="0" distB="0" distL="0" distR="0" wp14:anchorId="07A543A0" wp14:editId="6A200007">
            <wp:extent cx="5968590" cy="28409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312313.png"/>
                    <pic:cNvPicPr/>
                  </pic:nvPicPr>
                  <pic:blipFill>
                    <a:blip r:embed="rId20">
                      <a:extLst>
                        <a:ext uri="{28A0092B-C50C-407E-A947-70E740481C1C}">
                          <a14:useLocalDpi xmlns:a14="http://schemas.microsoft.com/office/drawing/2010/main" val="0"/>
                        </a:ext>
                      </a:extLst>
                    </a:blip>
                    <a:stretch>
                      <a:fillRect/>
                    </a:stretch>
                  </pic:blipFill>
                  <pic:spPr>
                    <a:xfrm>
                      <a:off x="0" y="0"/>
                      <a:ext cx="5969354" cy="2841354"/>
                    </a:xfrm>
                    <a:prstGeom prst="rect">
                      <a:avLst/>
                    </a:prstGeom>
                  </pic:spPr>
                </pic:pic>
              </a:graphicData>
            </a:graphic>
          </wp:inline>
        </w:drawing>
      </w:r>
    </w:p>
    <w:p w14:paraId="2C3404CC" w14:textId="6B0682BC" w:rsidR="0025565E" w:rsidRDefault="0025565E" w:rsidP="00B61973"/>
    <w:p w14:paraId="73D25890" w14:textId="540FF34F" w:rsidR="0025565E" w:rsidRDefault="0025565E" w:rsidP="00B61973"/>
    <w:p w14:paraId="02F5FC0A" w14:textId="52FFC477" w:rsidR="0025565E" w:rsidRDefault="0025565E" w:rsidP="00B61973"/>
    <w:p w14:paraId="3920DEE0" w14:textId="6C5C2F98" w:rsidR="0025565E" w:rsidRDefault="0025565E" w:rsidP="00B61973"/>
    <w:p w14:paraId="279AD1BB" w14:textId="1D8DF23B" w:rsidR="0025565E" w:rsidRDefault="0025565E" w:rsidP="00B61973"/>
    <w:p w14:paraId="69928E02" w14:textId="6A478013" w:rsidR="0025565E" w:rsidRDefault="0025565E" w:rsidP="00B61973"/>
    <w:p w14:paraId="5409549C" w14:textId="375744F6" w:rsidR="0025565E" w:rsidRDefault="0025565E" w:rsidP="00B61973"/>
    <w:p w14:paraId="29FD709A" w14:textId="3E1D14BC" w:rsidR="0025565E" w:rsidRDefault="0025565E" w:rsidP="00B61973"/>
    <w:p w14:paraId="7CB1584C" w14:textId="77777777" w:rsidR="0025565E" w:rsidRDefault="0025565E" w:rsidP="00B61973"/>
    <w:p w14:paraId="5CAFACC9" w14:textId="583E7198" w:rsidR="00B61973" w:rsidRDefault="00B61973" w:rsidP="00B61973"/>
    <w:p w14:paraId="0BB1230C" w14:textId="2F6E673C" w:rsidR="0025565E" w:rsidRDefault="00B2241D" w:rsidP="00B514C6">
      <w:pPr>
        <w:rPr>
          <w:b/>
        </w:rPr>
      </w:pPr>
      <w:r w:rsidRPr="00B2241D">
        <w:t xml:space="preserve">Posteriormente se visualizará un recuadro con los datos anteriormente mencionados. Esta opción nos permitirá ingresar con el rol del usuario o el de administrador, según sea el caso. Después de seleccionar el usuario y haber puesto los datos, damos clic en la opción inferior de </w:t>
      </w:r>
      <w:r w:rsidRPr="00B2241D">
        <w:rPr>
          <w:b/>
        </w:rPr>
        <w:t>"INICIAR SESIÓN"</w:t>
      </w:r>
      <w:r>
        <w:rPr>
          <w:b/>
        </w:rPr>
        <w:t>.</w:t>
      </w:r>
    </w:p>
    <w:p w14:paraId="397B30A7" w14:textId="720AFC6A" w:rsidR="00B2241D" w:rsidRDefault="00B2241D" w:rsidP="00B514C6">
      <w:pPr>
        <w:rPr>
          <w:b/>
        </w:rPr>
      </w:pPr>
    </w:p>
    <w:p w14:paraId="2A827335" w14:textId="77777777" w:rsidR="00B2241D" w:rsidRDefault="00B2241D" w:rsidP="00B514C6"/>
    <w:p w14:paraId="42FCA9DB" w14:textId="74A855FD" w:rsidR="0025565E" w:rsidRDefault="0025565E" w:rsidP="00B514C6">
      <w:r w:rsidRPr="0025565E">
        <w:drawing>
          <wp:inline distT="0" distB="0" distL="0" distR="0" wp14:anchorId="7FE7D9C7" wp14:editId="7C9AA219">
            <wp:extent cx="4639322" cy="5430008"/>
            <wp:effectExtent l="0" t="0" r="889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9322" cy="5430008"/>
                    </a:xfrm>
                    <a:prstGeom prst="rect">
                      <a:avLst/>
                    </a:prstGeom>
                  </pic:spPr>
                </pic:pic>
              </a:graphicData>
            </a:graphic>
          </wp:inline>
        </w:drawing>
      </w:r>
    </w:p>
    <w:p w14:paraId="78F7CBDC" w14:textId="1DDE46F5" w:rsidR="00B2241D" w:rsidRDefault="00B2241D" w:rsidP="00B514C6"/>
    <w:p w14:paraId="7354F027" w14:textId="238F4DD2" w:rsidR="00B2241D" w:rsidRDefault="00B2241D" w:rsidP="00B514C6"/>
    <w:p w14:paraId="4BA93480" w14:textId="2759DE03" w:rsidR="00B2241D" w:rsidRDefault="00B2241D" w:rsidP="00B514C6"/>
    <w:p w14:paraId="3DA6DA34" w14:textId="1A048757" w:rsidR="00B2241D" w:rsidRDefault="00B2241D" w:rsidP="00B514C6"/>
    <w:p w14:paraId="3AC8C53C" w14:textId="4064A44E" w:rsidR="00B2241D" w:rsidRDefault="00B2241D" w:rsidP="00B514C6"/>
    <w:p w14:paraId="700022D1" w14:textId="6553670C" w:rsidR="00B2241D" w:rsidRDefault="00B2241D" w:rsidP="00B514C6"/>
    <w:p w14:paraId="4BA53577" w14:textId="13270BBD" w:rsidR="00B2241D" w:rsidRDefault="00B2241D" w:rsidP="00B514C6"/>
    <w:p w14:paraId="5BFA0CED" w14:textId="2CEC425F" w:rsidR="00B2241D" w:rsidRDefault="00B2241D" w:rsidP="00B514C6"/>
    <w:p w14:paraId="7EBB13A5" w14:textId="37EC6606" w:rsidR="00B2241D" w:rsidRDefault="00B2241D" w:rsidP="00B514C6"/>
    <w:p w14:paraId="0312B632" w14:textId="0230FEE6" w:rsidR="00B2241D" w:rsidRDefault="00B2241D" w:rsidP="00B514C6"/>
    <w:p w14:paraId="2BECD640" w14:textId="1A2FF69F" w:rsidR="00B2241D" w:rsidRDefault="00B2241D" w:rsidP="00B2241D">
      <w:pPr>
        <w:rPr>
          <w:b/>
        </w:rPr>
      </w:pPr>
      <w:r>
        <w:rPr>
          <w:b/>
        </w:rPr>
        <w:lastRenderedPageBreak/>
        <w:t>REGISTRAR USUARIO</w:t>
      </w:r>
      <w:r>
        <w:rPr>
          <w:b/>
        </w:rPr>
        <w:t>:</w:t>
      </w:r>
    </w:p>
    <w:p w14:paraId="3D14E8C2" w14:textId="5B2805F4" w:rsidR="00B2241D" w:rsidRDefault="00B2241D" w:rsidP="00B2241D">
      <w:pPr>
        <w:rPr>
          <w:b/>
        </w:rPr>
      </w:pPr>
    </w:p>
    <w:p w14:paraId="29794EE3" w14:textId="2B3A52D5" w:rsidR="00B2241D" w:rsidRDefault="00B2241D" w:rsidP="00B2241D">
      <w:pPr>
        <w:rPr>
          <w:b/>
        </w:rPr>
      </w:pPr>
    </w:p>
    <w:p w14:paraId="77887C7C" w14:textId="77777777" w:rsidR="00B2241D" w:rsidRDefault="00B2241D" w:rsidP="00B2241D">
      <w:pPr>
        <w:rPr>
          <w:b/>
        </w:rPr>
      </w:pPr>
    </w:p>
    <w:p w14:paraId="7FFA2192" w14:textId="77777777" w:rsidR="00C04C4C" w:rsidRDefault="00C04C4C" w:rsidP="00C04C4C"/>
    <w:p w14:paraId="374B5311" w14:textId="161A590F" w:rsidR="00B2241D" w:rsidRDefault="00C04C4C" w:rsidP="00C04C4C">
      <w:r>
        <w:t>Para registrar un nuevo usuario, debemos hacer clic en la parte superior derecha donde se indica "Registro". Tenemos que tener claro qué tipo de usuario vamos a registrar, ya sea un administrador o un usuario normal.</w:t>
      </w:r>
    </w:p>
    <w:p w14:paraId="0BD75FD5" w14:textId="3D4B6303" w:rsidR="00C04C4C" w:rsidRDefault="00C04C4C" w:rsidP="00C04C4C"/>
    <w:p w14:paraId="10222F8D" w14:textId="77777777" w:rsidR="00C04C4C" w:rsidRDefault="00C04C4C" w:rsidP="00C04C4C"/>
    <w:p w14:paraId="6A9A03B0" w14:textId="075B5963" w:rsidR="00B2241D" w:rsidRPr="00B2241D" w:rsidRDefault="00B2241D" w:rsidP="00B2241D">
      <w:r>
        <w:rPr>
          <w:noProof/>
          <w:lang w:val="es-CO" w:eastAsia="es-CO"/>
        </w:rPr>
        <w:drawing>
          <wp:inline distT="0" distB="0" distL="0" distR="0" wp14:anchorId="5680E841" wp14:editId="59BE4F67">
            <wp:extent cx="6188710" cy="1637665"/>
            <wp:effectExtent l="0" t="0" r="254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22">
                      <a:extLst>
                        <a:ext uri="{28A0092B-C50C-407E-A947-70E740481C1C}">
                          <a14:useLocalDpi xmlns:a14="http://schemas.microsoft.com/office/drawing/2010/main" val="0"/>
                        </a:ext>
                      </a:extLst>
                    </a:blip>
                    <a:stretch>
                      <a:fillRect/>
                    </a:stretch>
                  </pic:blipFill>
                  <pic:spPr>
                    <a:xfrm>
                      <a:off x="0" y="0"/>
                      <a:ext cx="6188710" cy="1637665"/>
                    </a:xfrm>
                    <a:prstGeom prst="rect">
                      <a:avLst/>
                    </a:prstGeom>
                  </pic:spPr>
                </pic:pic>
              </a:graphicData>
            </a:graphic>
          </wp:inline>
        </w:drawing>
      </w:r>
      <w:r>
        <w:t xml:space="preserve"> </w:t>
      </w:r>
    </w:p>
    <w:p w14:paraId="2CAF7082" w14:textId="203004F5" w:rsidR="00B2241D" w:rsidRDefault="00B2241D" w:rsidP="00B514C6"/>
    <w:p w14:paraId="6D3AF69B" w14:textId="60F62FD1" w:rsidR="00B2241D" w:rsidRDefault="00B2241D" w:rsidP="00B514C6"/>
    <w:p w14:paraId="2F4FB0D8" w14:textId="4B221731" w:rsidR="00CB538B" w:rsidRDefault="00C04C4C" w:rsidP="00B514C6">
      <w:r w:rsidRPr="00C04C4C">
        <w:t>Al dar clic allí, seremos redirigidos a la siguiente sección de la página, donde se nos solicitarán algunos de los siguientes datos para crear un usuario y contraseña dentro del sitio web.</w:t>
      </w:r>
    </w:p>
    <w:p w14:paraId="5B8CBB8F" w14:textId="77777777" w:rsidR="00CB538B" w:rsidRDefault="00CB538B" w:rsidP="00B514C6"/>
    <w:p w14:paraId="5F954043" w14:textId="70E3D0F6" w:rsidR="00B2241D" w:rsidRDefault="00CB538B" w:rsidP="00B514C6">
      <w:r>
        <w:t xml:space="preserve"> </w:t>
      </w:r>
      <w:r w:rsidRPr="00CB538B">
        <w:drawing>
          <wp:inline distT="0" distB="0" distL="0" distR="0" wp14:anchorId="6ED469E5" wp14:editId="6F2D521B">
            <wp:extent cx="6188710" cy="297370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2973705"/>
                    </a:xfrm>
                    <a:prstGeom prst="rect">
                      <a:avLst/>
                    </a:prstGeom>
                  </pic:spPr>
                </pic:pic>
              </a:graphicData>
            </a:graphic>
          </wp:inline>
        </w:drawing>
      </w:r>
    </w:p>
    <w:p w14:paraId="5D1940DC" w14:textId="061E4EBD" w:rsidR="00CB538B" w:rsidRDefault="00CB538B" w:rsidP="00B514C6"/>
    <w:p w14:paraId="53BF51F2" w14:textId="2BD609CF" w:rsidR="00CB538B" w:rsidRDefault="00CB538B" w:rsidP="00B514C6"/>
    <w:p w14:paraId="4D431D72" w14:textId="3FAC93B9" w:rsidR="00CB538B" w:rsidRDefault="00CB538B" w:rsidP="00B514C6"/>
    <w:p w14:paraId="5AABF865" w14:textId="6F2EFA13" w:rsidR="00CB538B" w:rsidRDefault="00CB538B" w:rsidP="00B514C6"/>
    <w:p w14:paraId="783C979F" w14:textId="19938737" w:rsidR="00CB538B" w:rsidRDefault="00CB538B" w:rsidP="00B514C6"/>
    <w:p w14:paraId="43453B06" w14:textId="53CA49F8" w:rsidR="00CB538B" w:rsidRDefault="00C04C4C" w:rsidP="00B514C6">
      <w:r w:rsidRPr="00C04C4C">
        <w:t>Los siguientes datos deben llenarse de manera precisa para poder crear el usuario. Debe indicarse cada dato que se solicita para evitar cualquier error.</w:t>
      </w:r>
    </w:p>
    <w:p w14:paraId="3EAC47C7" w14:textId="279A0A3C" w:rsidR="00CB538B" w:rsidRDefault="00CB538B" w:rsidP="00B514C6"/>
    <w:p w14:paraId="5B8761E2" w14:textId="5F10F977" w:rsidR="00CB538B" w:rsidRDefault="00CB538B" w:rsidP="00B514C6">
      <w:r w:rsidRPr="00CB538B">
        <w:drawing>
          <wp:inline distT="0" distB="0" distL="0" distR="0" wp14:anchorId="293F2DF6" wp14:editId="77D30723">
            <wp:extent cx="5172797" cy="5944430"/>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72797" cy="5944430"/>
                    </a:xfrm>
                    <a:prstGeom prst="rect">
                      <a:avLst/>
                    </a:prstGeom>
                  </pic:spPr>
                </pic:pic>
              </a:graphicData>
            </a:graphic>
          </wp:inline>
        </w:drawing>
      </w:r>
    </w:p>
    <w:p w14:paraId="2B586CD7" w14:textId="01CB7F84" w:rsidR="00CB538B" w:rsidRDefault="00CB538B" w:rsidP="00B514C6"/>
    <w:p w14:paraId="76E7ABD7" w14:textId="386C43F1" w:rsidR="00CB538B" w:rsidRDefault="00CB538B" w:rsidP="00B514C6"/>
    <w:p w14:paraId="2C7754FC" w14:textId="1F018682" w:rsidR="00CB538B" w:rsidRDefault="00CB538B" w:rsidP="00B514C6"/>
    <w:p w14:paraId="1891F97A" w14:textId="104778FB" w:rsidR="00C04C4C" w:rsidRDefault="00C04C4C" w:rsidP="00B514C6"/>
    <w:p w14:paraId="20F8F759" w14:textId="268636A5" w:rsidR="00C04C4C" w:rsidRDefault="00C04C4C" w:rsidP="00B514C6"/>
    <w:p w14:paraId="05EB23FF" w14:textId="3BA7CF33" w:rsidR="00C04C4C" w:rsidRDefault="00C04C4C" w:rsidP="00B514C6"/>
    <w:p w14:paraId="2FC49F16" w14:textId="1ECA4578" w:rsidR="00C04C4C" w:rsidRDefault="00C04C4C" w:rsidP="00B514C6"/>
    <w:p w14:paraId="50D7BF18" w14:textId="4CE01A06" w:rsidR="00C04C4C" w:rsidRDefault="00C04C4C" w:rsidP="00B514C6"/>
    <w:p w14:paraId="4C5328F4" w14:textId="335E32CE" w:rsidR="00C04C4C" w:rsidRDefault="00C04C4C" w:rsidP="00B514C6"/>
    <w:p w14:paraId="3FCFD470" w14:textId="77777777" w:rsidR="00C04C4C" w:rsidRDefault="00C04C4C" w:rsidP="00B514C6"/>
    <w:p w14:paraId="2A9A67BA" w14:textId="77777777" w:rsidR="00272FF0" w:rsidRDefault="00272FF0" w:rsidP="00B514C6"/>
    <w:p w14:paraId="64EBF1C1" w14:textId="7EAD7601" w:rsidR="00CB538B" w:rsidRDefault="00C04C4C" w:rsidP="00B514C6">
      <w:r w:rsidRPr="00C04C4C">
        <w:t>Una vez que hayas terminado de llenar los datos solicitados, haz clic en la opción inferior que indica "Registrarse" para crear el usuario.</w:t>
      </w:r>
    </w:p>
    <w:p w14:paraId="5F950563" w14:textId="6DE7BCC2" w:rsidR="00272FF0" w:rsidRDefault="00272FF0" w:rsidP="00B514C6"/>
    <w:p w14:paraId="6E4152EA" w14:textId="2437FD22" w:rsidR="00272FF0" w:rsidRDefault="00272FF0" w:rsidP="00B514C6"/>
    <w:p w14:paraId="12F6BEF2" w14:textId="7069CCBE" w:rsidR="00272FF0" w:rsidRDefault="00272FF0" w:rsidP="00B514C6"/>
    <w:p w14:paraId="25E07DED" w14:textId="345A3A25" w:rsidR="00272FF0" w:rsidRDefault="00272FF0" w:rsidP="00B514C6"/>
    <w:p w14:paraId="04756CB8" w14:textId="77777777" w:rsidR="00272FF0" w:rsidRDefault="00272FF0" w:rsidP="00B514C6"/>
    <w:p w14:paraId="4DB2E01D" w14:textId="78F143C2" w:rsidR="00C04C4C" w:rsidRDefault="00C04C4C" w:rsidP="00B514C6"/>
    <w:p w14:paraId="5AC169D4" w14:textId="35294531" w:rsidR="00C04C4C" w:rsidRDefault="00C04C4C" w:rsidP="00B514C6">
      <w:r>
        <w:rPr>
          <w:noProof/>
          <w:lang w:val="es-CO" w:eastAsia="es-CO"/>
        </w:rPr>
        <w:drawing>
          <wp:inline distT="0" distB="0" distL="0" distR="0" wp14:anchorId="0B503814" wp14:editId="2899741E">
            <wp:extent cx="6048375" cy="3786901"/>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25">
                      <a:extLst>
                        <a:ext uri="{28A0092B-C50C-407E-A947-70E740481C1C}">
                          <a14:useLocalDpi xmlns:a14="http://schemas.microsoft.com/office/drawing/2010/main" val="0"/>
                        </a:ext>
                      </a:extLst>
                    </a:blip>
                    <a:stretch>
                      <a:fillRect/>
                    </a:stretch>
                  </pic:blipFill>
                  <pic:spPr>
                    <a:xfrm>
                      <a:off x="0" y="0"/>
                      <a:ext cx="6059355" cy="3793776"/>
                    </a:xfrm>
                    <a:prstGeom prst="rect">
                      <a:avLst/>
                    </a:prstGeom>
                  </pic:spPr>
                </pic:pic>
              </a:graphicData>
            </a:graphic>
          </wp:inline>
        </w:drawing>
      </w:r>
    </w:p>
    <w:p w14:paraId="02329B32" w14:textId="4DD1F360" w:rsidR="00CB538B" w:rsidRDefault="00CB538B" w:rsidP="00B514C6"/>
    <w:p w14:paraId="0A72970D" w14:textId="3B492072" w:rsidR="00CB538B" w:rsidRDefault="00CB538B" w:rsidP="00B514C6"/>
    <w:p w14:paraId="7F6E8702" w14:textId="67095990" w:rsidR="00272FF0" w:rsidRDefault="00272FF0" w:rsidP="00B514C6"/>
    <w:p w14:paraId="6CBDDF2C" w14:textId="34FAAF33" w:rsidR="00272FF0" w:rsidRDefault="00272FF0" w:rsidP="00B514C6"/>
    <w:p w14:paraId="101FF68C" w14:textId="5020D9D8" w:rsidR="00272FF0" w:rsidRDefault="00272FF0" w:rsidP="00B514C6"/>
    <w:p w14:paraId="17522058" w14:textId="239F3F81" w:rsidR="00272FF0" w:rsidRDefault="00272FF0" w:rsidP="00B514C6"/>
    <w:p w14:paraId="4190E789" w14:textId="1939DE48" w:rsidR="00272FF0" w:rsidRDefault="00272FF0" w:rsidP="00B514C6"/>
    <w:p w14:paraId="5C111FF6" w14:textId="77777777" w:rsidR="00272FF0" w:rsidRDefault="00272FF0" w:rsidP="00B514C6"/>
    <w:p w14:paraId="1AEB4E72" w14:textId="3FF0A1CF" w:rsidR="00272FF0" w:rsidRDefault="00272FF0" w:rsidP="00B514C6"/>
    <w:p w14:paraId="0D7C590B" w14:textId="11D44FC3" w:rsidR="00272FF0" w:rsidRDefault="00272FF0" w:rsidP="00B514C6"/>
    <w:p w14:paraId="1904B1FA" w14:textId="40B8A2AC" w:rsidR="00272FF0" w:rsidRDefault="00272FF0" w:rsidP="00B514C6"/>
    <w:p w14:paraId="064571B6" w14:textId="610CCCBB" w:rsidR="00272FF0" w:rsidRDefault="00272FF0" w:rsidP="00B514C6"/>
    <w:p w14:paraId="43171B8B" w14:textId="35E17DEE" w:rsidR="00272FF0" w:rsidRDefault="00272FF0" w:rsidP="00B514C6"/>
    <w:p w14:paraId="3CC0E0D6" w14:textId="3D214EE5" w:rsidR="00272FF0" w:rsidRDefault="00272FF0" w:rsidP="00B514C6"/>
    <w:p w14:paraId="41DC73C5" w14:textId="77777777" w:rsidR="00272FF0" w:rsidRDefault="00272FF0" w:rsidP="00B514C6"/>
    <w:p w14:paraId="6A37F75A" w14:textId="3915CED3" w:rsidR="00C04C4C" w:rsidRDefault="00C04C4C" w:rsidP="00B514C6"/>
    <w:p w14:paraId="0F81D069" w14:textId="3B115B5C" w:rsidR="00C04C4C" w:rsidRDefault="00272FF0" w:rsidP="00C04C4C">
      <w:pPr>
        <w:rPr>
          <w:b/>
        </w:rPr>
      </w:pPr>
      <w:r>
        <w:rPr>
          <w:b/>
        </w:rPr>
        <w:lastRenderedPageBreak/>
        <w:t>BUSCAR PRODUCTOS</w:t>
      </w:r>
      <w:r w:rsidR="00C04C4C">
        <w:rPr>
          <w:b/>
        </w:rPr>
        <w:t>:</w:t>
      </w:r>
    </w:p>
    <w:p w14:paraId="23EA9FAE" w14:textId="44525CB3" w:rsidR="00272FF0" w:rsidRDefault="00272FF0" w:rsidP="00C04C4C">
      <w:pPr>
        <w:rPr>
          <w:b/>
        </w:rPr>
      </w:pPr>
    </w:p>
    <w:p w14:paraId="6B355853" w14:textId="77777777" w:rsidR="00272FF0" w:rsidRDefault="00272FF0" w:rsidP="00C04C4C"/>
    <w:p w14:paraId="1D67891D" w14:textId="77777777" w:rsidR="00272FF0" w:rsidRDefault="00272FF0" w:rsidP="00C04C4C"/>
    <w:p w14:paraId="14AC54B7" w14:textId="2F639C01" w:rsidR="00C04C4C" w:rsidRDefault="00272FF0" w:rsidP="00B514C6">
      <w:r w:rsidRPr="00272FF0">
        <w:t>Para acceder a esta opción, nos dirigimos a la parte superior donde encontramos la opción "Productos". Tendremos la posibilidad de seleccionar una categoría deseada por el usuario. A la derecha, aparecerá un ícono de una lupa que nos permitirá realizar búsquedas. Allí podremos ingresar lo que deseamos buscar y, una vez que hayamos seleccionado qué buscar, hacemos clic en la opción "Buscar".</w:t>
      </w:r>
    </w:p>
    <w:p w14:paraId="1B64ABC1" w14:textId="49F2F97C" w:rsidR="00272FF0" w:rsidRDefault="00272FF0" w:rsidP="00B514C6"/>
    <w:p w14:paraId="0959F366" w14:textId="59D29EFB" w:rsidR="00272FF0" w:rsidRDefault="00272FF0" w:rsidP="00B514C6"/>
    <w:p w14:paraId="0029D83B" w14:textId="3587AFCD" w:rsidR="00272FF0" w:rsidRDefault="00272FF0" w:rsidP="00B514C6">
      <w:r>
        <w:rPr>
          <w:noProof/>
          <w:lang w:val="es-CO" w:eastAsia="es-CO"/>
        </w:rPr>
        <w:drawing>
          <wp:inline distT="0" distB="0" distL="0" distR="0" wp14:anchorId="041EC401" wp14:editId="6387C89C">
            <wp:extent cx="6188710" cy="261747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26">
                      <a:extLst>
                        <a:ext uri="{28A0092B-C50C-407E-A947-70E740481C1C}">
                          <a14:useLocalDpi xmlns:a14="http://schemas.microsoft.com/office/drawing/2010/main" val="0"/>
                        </a:ext>
                      </a:extLst>
                    </a:blip>
                    <a:stretch>
                      <a:fillRect/>
                    </a:stretch>
                  </pic:blipFill>
                  <pic:spPr>
                    <a:xfrm>
                      <a:off x="0" y="0"/>
                      <a:ext cx="6188710" cy="2617470"/>
                    </a:xfrm>
                    <a:prstGeom prst="rect">
                      <a:avLst/>
                    </a:prstGeom>
                  </pic:spPr>
                </pic:pic>
              </a:graphicData>
            </a:graphic>
          </wp:inline>
        </w:drawing>
      </w:r>
    </w:p>
    <w:p w14:paraId="317019D9" w14:textId="1F8A1F44" w:rsidR="00272FF0" w:rsidRDefault="00272FF0" w:rsidP="00B514C6"/>
    <w:p w14:paraId="10DE2DB3" w14:textId="4AF93124" w:rsidR="00272FF0" w:rsidRDefault="00272FF0" w:rsidP="00B514C6"/>
    <w:p w14:paraId="1EAE2CDD" w14:textId="6DA86E8B" w:rsidR="00272FF0" w:rsidRDefault="00272FF0" w:rsidP="00B514C6">
      <w:r w:rsidRPr="00272FF0">
        <w:t>Se realiza una búsqueda de ejemplo para demostrar cómo se vería la búsqueda realizada. En este caso, buscamos "chaqueta beisbolera hombre".</w:t>
      </w:r>
    </w:p>
    <w:p w14:paraId="45DBF537" w14:textId="43CB3D0D" w:rsidR="00272FF0" w:rsidRDefault="00272FF0" w:rsidP="00B514C6">
      <w:r w:rsidRPr="00272FF0">
        <w:drawing>
          <wp:inline distT="0" distB="0" distL="0" distR="0" wp14:anchorId="538F9DFB" wp14:editId="69FE6C10">
            <wp:extent cx="5950585" cy="28971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1468" cy="2897570"/>
                    </a:xfrm>
                    <a:prstGeom prst="rect">
                      <a:avLst/>
                    </a:prstGeom>
                  </pic:spPr>
                </pic:pic>
              </a:graphicData>
            </a:graphic>
          </wp:inline>
        </w:drawing>
      </w:r>
    </w:p>
    <w:p w14:paraId="66F1E813" w14:textId="34C722EA" w:rsidR="00DB4DAE" w:rsidRDefault="00DB4DAE" w:rsidP="00B514C6"/>
    <w:p w14:paraId="56934AD7" w14:textId="395D4107" w:rsidR="00DB4DAE" w:rsidRDefault="00DB4DAE" w:rsidP="00B514C6">
      <w:pPr>
        <w:rPr>
          <w:b/>
        </w:rPr>
      </w:pPr>
      <w:r>
        <w:rPr>
          <w:b/>
        </w:rPr>
        <w:lastRenderedPageBreak/>
        <w:t>HOME:</w:t>
      </w:r>
    </w:p>
    <w:p w14:paraId="4994712D" w14:textId="4776007E" w:rsidR="00DB4DAE" w:rsidRDefault="00DB4DAE" w:rsidP="00B514C6">
      <w:pPr>
        <w:rPr>
          <w:b/>
        </w:rPr>
      </w:pPr>
    </w:p>
    <w:p w14:paraId="596329EF" w14:textId="77777777" w:rsidR="00DB4DAE" w:rsidRDefault="00DB4DAE" w:rsidP="00B514C6"/>
    <w:p w14:paraId="54FF2AF5" w14:textId="0FA27ED1" w:rsidR="00DB4DAE" w:rsidRDefault="00DB4DAE" w:rsidP="00B514C6">
      <w:r w:rsidRPr="00DB4DAE">
        <w:t xml:space="preserve">Finalmente, cuando la persona ya se haya registrado, podrá visualizar y buscar la ropa que desee en el </w:t>
      </w:r>
      <w:r>
        <w:t>inicio</w:t>
      </w:r>
      <w:r w:rsidRPr="00DB4DAE">
        <w:t>. Puede mirar más productos que también puedan llamarle la atención. En la parte inferior de la página, podemos visualizar la información de contacto, direcciones y demás información útil al momento de estar en el sitio web.</w:t>
      </w:r>
    </w:p>
    <w:p w14:paraId="58CC9543" w14:textId="49B53FD3" w:rsidR="00DB4DAE" w:rsidRDefault="00DB4DAE" w:rsidP="00B514C6"/>
    <w:p w14:paraId="495E642F" w14:textId="503B5015" w:rsidR="00DB4DAE" w:rsidRDefault="00DB4DAE" w:rsidP="00B514C6">
      <w:r w:rsidRPr="00DB4DAE">
        <w:drawing>
          <wp:inline distT="0" distB="0" distL="0" distR="0" wp14:anchorId="0E7C1AB6" wp14:editId="2B146904">
            <wp:extent cx="6188710" cy="3477895"/>
            <wp:effectExtent l="0" t="0" r="254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3477895"/>
                    </a:xfrm>
                    <a:prstGeom prst="rect">
                      <a:avLst/>
                    </a:prstGeom>
                  </pic:spPr>
                </pic:pic>
              </a:graphicData>
            </a:graphic>
          </wp:inline>
        </w:drawing>
      </w:r>
    </w:p>
    <w:p w14:paraId="78E70122" w14:textId="77777777" w:rsidR="00DB4DAE" w:rsidRDefault="00DB4DAE" w:rsidP="00B514C6"/>
    <w:p w14:paraId="14FDAA28" w14:textId="15C9E3FC" w:rsidR="00DB4DAE" w:rsidRPr="00DB4DAE" w:rsidRDefault="00DB4DAE" w:rsidP="00B514C6">
      <w:r>
        <w:t xml:space="preserve"> </w:t>
      </w:r>
      <w:r w:rsidRPr="00DB4DAE">
        <w:drawing>
          <wp:inline distT="0" distB="0" distL="0" distR="0" wp14:anchorId="7D3BFF41" wp14:editId="4347A178">
            <wp:extent cx="6188710" cy="2144395"/>
            <wp:effectExtent l="0" t="0" r="254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2144395"/>
                    </a:xfrm>
                    <a:prstGeom prst="rect">
                      <a:avLst/>
                    </a:prstGeom>
                  </pic:spPr>
                </pic:pic>
              </a:graphicData>
            </a:graphic>
          </wp:inline>
        </w:drawing>
      </w:r>
      <w:bookmarkStart w:id="0" w:name="_GoBack"/>
      <w:bookmarkEnd w:id="0"/>
    </w:p>
    <w:sectPr w:rsidR="00DB4DAE" w:rsidRPr="00DB4DAE" w:rsidSect="007979C9">
      <w:footerReference w:type="default" r:id="rId30"/>
      <w:footerReference w:type="first" r:id="rId31"/>
      <w:pgSz w:w="11906" w:h="16838" w:code="9"/>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03B3F3" w14:textId="77777777" w:rsidR="00C532F7" w:rsidRDefault="00C532F7" w:rsidP="005A20E2">
      <w:r>
        <w:separator/>
      </w:r>
    </w:p>
    <w:p w14:paraId="761B32B0" w14:textId="77777777" w:rsidR="00C532F7" w:rsidRDefault="00C532F7"/>
    <w:p w14:paraId="0C7479BC" w14:textId="77777777" w:rsidR="00C532F7" w:rsidRDefault="00C532F7" w:rsidP="009B4773"/>
    <w:p w14:paraId="6B6ED512" w14:textId="77777777" w:rsidR="00C532F7" w:rsidRDefault="00C532F7" w:rsidP="00513832"/>
  </w:endnote>
  <w:endnote w:type="continuationSeparator" w:id="0">
    <w:p w14:paraId="59C3720C" w14:textId="77777777" w:rsidR="00C532F7" w:rsidRDefault="00C532F7" w:rsidP="005A20E2">
      <w:r>
        <w:continuationSeparator/>
      </w:r>
    </w:p>
    <w:p w14:paraId="39FB1405" w14:textId="77777777" w:rsidR="00C532F7" w:rsidRDefault="00C532F7"/>
    <w:p w14:paraId="703BDF9A" w14:textId="77777777" w:rsidR="00C532F7" w:rsidRDefault="00C532F7" w:rsidP="009B4773"/>
    <w:p w14:paraId="43FE0457" w14:textId="77777777" w:rsidR="00C532F7" w:rsidRDefault="00C532F7" w:rsidP="005138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A4663B" w14:textId="77777777" w:rsidR="00DB4DAE" w:rsidRDefault="00DB4DA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4655F" w14:textId="51789303" w:rsidR="00DB4DAE" w:rsidRDefault="00DB4DAE">
    <w:pPr>
      <w:pStyle w:val="Piedepgina"/>
    </w:pPr>
    <w:r>
      <w:rPr>
        <w:noProof/>
        <w:lang w:val="es-CO" w:eastAsia="es-CO"/>
      </w:rPr>
      <mc:AlternateContent>
        <mc:Choice Requires="wps">
          <w:drawing>
            <wp:anchor distT="0" distB="0" distL="114300" distR="114300" simplePos="0" relativeHeight="251676672" behindDoc="0" locked="0" layoutInCell="0" allowOverlap="1" wp14:anchorId="19ACC10B" wp14:editId="559438F0">
              <wp:simplePos x="0" y="0"/>
              <wp:positionH relativeFrom="page">
                <wp:posOffset>0</wp:posOffset>
              </wp:positionH>
              <wp:positionV relativeFrom="page">
                <wp:posOffset>10008870</wp:posOffset>
              </wp:positionV>
              <wp:extent cx="7560310" cy="492125"/>
              <wp:effectExtent l="0" t="0" r="0" b="3175"/>
              <wp:wrapNone/>
              <wp:docPr id="19" name="MSIPCM0f91453096c6869e5eb6ff85" descr="{&quot;HashCode&quot;:-207275287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49212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AD0B469" w14:textId="77777777" w:rsidR="00DB4DAE" w:rsidRPr="00DB4DAE" w:rsidRDefault="00DB4DAE" w:rsidP="00DB4DAE">
                          <w:pPr>
                            <w:rPr>
                              <w:rFonts w:ascii="Arial" w:hAnsi="Arial" w:cs="Arial"/>
                              <w:color w:val="000000"/>
                              <w:sz w:val="14"/>
                            </w:rPr>
                          </w:pPr>
                          <w:r w:rsidRPr="00DB4DAE">
                            <w:rPr>
                              <w:rFonts w:ascii="Arial" w:hAnsi="Arial" w:cs="Arial"/>
                              <w:color w:val="000000"/>
                              <w:sz w:val="14"/>
                            </w:rPr>
                            <w:t>***Este documento está clasificado como PUBLICO por TELEFÓNICA.</w:t>
                          </w:r>
                        </w:p>
                        <w:p w14:paraId="45BD1542" w14:textId="43A60F30" w:rsidR="00DB4DAE" w:rsidRPr="00DB4DAE" w:rsidRDefault="00DB4DAE" w:rsidP="00DB4DAE">
                          <w:pPr>
                            <w:rPr>
                              <w:rFonts w:ascii="Arial" w:hAnsi="Arial" w:cs="Arial"/>
                              <w:color w:val="000000"/>
                              <w:sz w:val="14"/>
                            </w:rPr>
                          </w:pPr>
                          <w:r w:rsidRPr="00DB4DAE">
                            <w:rPr>
                              <w:rFonts w:ascii="Arial" w:hAnsi="Arial" w:cs="Arial"/>
                              <w:color w:val="000000"/>
                              <w:sz w:val="14"/>
                            </w:rPr>
                            <w:t>***This document is classified as PUBLIC by TELEFÓNICA.</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19ACC10B" id="_x0000_t202" coordsize="21600,21600" o:spt="202" path="m,l,21600r21600,l21600,xe">
              <v:stroke joinstyle="miter"/>
              <v:path gradientshapeok="t" o:connecttype="rect"/>
            </v:shapetype>
            <v:shape id="MSIPCM0f91453096c6869e5eb6ff85" o:spid="_x0000_s1026" type="#_x0000_t202" alt="{&quot;HashCode&quot;:-2072752876,&quot;Height&quot;:841.0,&quot;Width&quot;:595.0,&quot;Placement&quot;:&quot;Footer&quot;,&quot;Index&quot;:&quot;Primary&quot;,&quot;Section&quot;:1,&quot;Top&quot;:0.0,&quot;Left&quot;:0.0}" style="position:absolute;margin-left:0;margin-top:788.1pt;width:595.3pt;height:38.75pt;z-index:25167667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" o:allowincell="f" filled="f" stroked="f" strokeweight=".5pt">
              <v:fill o:detectmouseclick="t"/>
              <v:textbox inset="20pt,0,,0">
                <w:txbxContent>
                  <w:p w14:paraId="4AD0B469" w14:textId="77777777" w:rsidR="00DB4DAE" w:rsidRPr="00DB4DAE" w:rsidRDefault="00DB4DAE" w:rsidP="00DB4DAE">
                    <w:pPr>
                      <w:rPr>
                        <w:rFonts w:ascii="Arial" w:hAnsi="Arial" w:cs="Arial"/>
                        <w:color w:val="000000"/>
                        <w:sz w:val="14"/>
                      </w:rPr>
                    </w:pPr>
                    <w:r w:rsidRPr="00DB4DAE">
                      <w:rPr>
                        <w:rFonts w:ascii="Arial" w:hAnsi="Arial" w:cs="Arial"/>
                        <w:color w:val="000000"/>
                        <w:sz w:val="14"/>
                      </w:rPr>
                      <w:t>***Este documento está clasificado como PUBLICO por TELEFÓNICA.</w:t>
                    </w:r>
                  </w:p>
                  <w:p w14:paraId="45BD1542" w14:textId="43A60F30" w:rsidR="00DB4DAE" w:rsidRPr="00DB4DAE" w:rsidRDefault="00DB4DAE" w:rsidP="00DB4DAE">
                    <w:pPr>
                      <w:rPr>
                        <w:rFonts w:ascii="Arial" w:hAnsi="Arial" w:cs="Arial"/>
                        <w:color w:val="000000"/>
                        <w:sz w:val="14"/>
                      </w:rPr>
                    </w:pPr>
                    <w:r w:rsidRPr="00DB4DAE">
                      <w:rPr>
                        <w:rFonts w:ascii="Arial" w:hAnsi="Arial" w:cs="Arial"/>
                        <w:color w:val="000000"/>
                        <w:sz w:val="14"/>
                      </w:rPr>
                      <w:t>***This document is classified as PUBLIC by TELEFÓNICA.</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213C51B" w14:textId="1483A405" w:rsidR="00D271A6" w:rsidRDefault="00DB4DAE" w:rsidP="00F8411A">
            <w:pPr>
              <w:pStyle w:val="Piedepgina"/>
            </w:pPr>
            <w:r>
              <w:rPr>
                <w:noProof/>
                <w:lang w:val="es-CO" w:eastAsia="es-CO"/>
              </w:rPr>
              <mc:AlternateContent>
                <mc:Choice Requires="wps">
                  <w:drawing>
                    <wp:anchor distT="0" distB="0" distL="114300" distR="114300" simplePos="1" relativeHeight="251677696" behindDoc="0" locked="0" layoutInCell="0" allowOverlap="1" wp14:anchorId="19381C20" wp14:editId="29383CC2">
                      <wp:simplePos x="0" y="10008910"/>
                      <wp:positionH relativeFrom="page">
                        <wp:posOffset>0</wp:posOffset>
                      </wp:positionH>
                      <wp:positionV relativeFrom="page">
                        <wp:posOffset>10008870</wp:posOffset>
                      </wp:positionV>
                      <wp:extent cx="7560310" cy="492125"/>
                      <wp:effectExtent l="0" t="0" r="0" b="3175"/>
                      <wp:wrapNone/>
                      <wp:docPr id="20" name="MSIPCMd9bc4a42a3af823e1c932a63" descr="{&quot;HashCode&quot;:-2072752876,&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49212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75ECDF5" w14:textId="77777777" w:rsidR="00DB4DAE" w:rsidRPr="00DB4DAE" w:rsidRDefault="00DB4DAE" w:rsidP="00DB4DAE">
                                  <w:pPr>
                                    <w:rPr>
                                      <w:rFonts w:ascii="Arial" w:hAnsi="Arial" w:cs="Arial"/>
                                      <w:color w:val="000000"/>
                                      <w:sz w:val="14"/>
                                    </w:rPr>
                                  </w:pPr>
                                  <w:r w:rsidRPr="00DB4DAE">
                                    <w:rPr>
                                      <w:rFonts w:ascii="Arial" w:hAnsi="Arial" w:cs="Arial"/>
                                      <w:color w:val="000000"/>
                                      <w:sz w:val="14"/>
                                    </w:rPr>
                                    <w:t>***Este documento está clasificado como PUBLICO por TELEFÓNICA.</w:t>
                                  </w:r>
                                </w:p>
                                <w:p w14:paraId="35A8106F" w14:textId="6B1001C0" w:rsidR="00DB4DAE" w:rsidRPr="00DB4DAE" w:rsidRDefault="00DB4DAE" w:rsidP="00DB4DAE">
                                  <w:pPr>
                                    <w:rPr>
                                      <w:rFonts w:ascii="Arial" w:hAnsi="Arial" w:cs="Arial"/>
                                      <w:color w:val="000000"/>
                                      <w:sz w:val="14"/>
                                    </w:rPr>
                                  </w:pPr>
                                  <w:r w:rsidRPr="00DB4DAE">
                                    <w:rPr>
                                      <w:rFonts w:ascii="Arial" w:hAnsi="Arial" w:cs="Arial"/>
                                      <w:color w:val="000000"/>
                                      <w:sz w:val="14"/>
                                    </w:rPr>
                                    <w:t>***This document is classified as PUBLIC by TELEFÓNICA.</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19381C20" id="_x0000_t202" coordsize="21600,21600" o:spt="202" path="m,l,21600r21600,l21600,xe">
                      <v:stroke joinstyle="miter"/>
                      <v:path gradientshapeok="t" o:connecttype="rect"/>
                    </v:shapetype>
                    <v:shape id="MSIPCMd9bc4a42a3af823e1c932a63" o:spid="_x0000_s1027" type="#_x0000_t202" alt="{&quot;HashCode&quot;:-2072752876,&quot;Height&quot;:841.0,&quot;Width&quot;:595.0,&quot;Placement&quot;:&quot;Footer&quot;,&quot;Index&quot;:&quot;FirstPage&quot;,&quot;Section&quot;:1,&quot;Top&quot;:0.0,&quot;Left&quot;:0.0}" style="position:absolute;margin-left:0;margin-top:788.1pt;width:595.3pt;height:38.75pt;z-index:25167769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" o:allowincell="f" filled="f" stroked="f" strokeweight=".5pt">
                      <v:fill o:detectmouseclick="t"/>
                      <v:textbox inset="20pt,0,,0">
                        <w:txbxContent>
                          <w:p w14:paraId="575ECDF5" w14:textId="77777777" w:rsidR="00DB4DAE" w:rsidRPr="00DB4DAE" w:rsidRDefault="00DB4DAE" w:rsidP="00DB4DAE">
                            <w:pPr>
                              <w:rPr>
                                <w:rFonts w:ascii="Arial" w:hAnsi="Arial" w:cs="Arial"/>
                                <w:color w:val="000000"/>
                                <w:sz w:val="14"/>
                              </w:rPr>
                            </w:pPr>
                            <w:r w:rsidRPr="00DB4DAE">
                              <w:rPr>
                                <w:rFonts w:ascii="Arial" w:hAnsi="Arial" w:cs="Arial"/>
                                <w:color w:val="000000"/>
                                <w:sz w:val="14"/>
                              </w:rPr>
                              <w:t>***Este documento está clasificado como PUBLICO por TELEFÓNICA.</w:t>
                            </w:r>
                          </w:p>
                          <w:p w14:paraId="35A8106F" w14:textId="6B1001C0" w:rsidR="00DB4DAE" w:rsidRPr="00DB4DAE" w:rsidRDefault="00DB4DAE" w:rsidP="00DB4DAE">
                            <w:pPr>
                              <w:rPr>
                                <w:rFonts w:ascii="Arial" w:hAnsi="Arial" w:cs="Arial"/>
                                <w:color w:val="000000"/>
                                <w:sz w:val="14"/>
                              </w:rPr>
                            </w:pPr>
                            <w:r w:rsidRPr="00DB4DAE">
                              <w:rPr>
                                <w:rFonts w:ascii="Arial" w:hAnsi="Arial" w:cs="Arial"/>
                                <w:color w:val="000000"/>
                                <w:sz w:val="14"/>
                              </w:rPr>
                              <w:t>***This document is classified as PUBLIC by TELEFÓNICA.</w:t>
                            </w:r>
                          </w:p>
                        </w:txbxContent>
                      </v:textbox>
                      <w10:wrap anchorx="page" anchory="page"/>
                    </v:shape>
                  </w:pict>
                </mc:Fallback>
              </mc:AlternateContent>
            </w:r>
            <w:r w:rsidR="00D271A6" w:rsidRPr="002135FB">
              <w:rPr>
                <w:lang w:bidi="es-ES"/>
              </w:rPr>
              <w:fldChar w:fldCharType="begin"/>
            </w:r>
            <w:r w:rsidR="00D271A6" w:rsidRPr="002135FB">
              <w:rPr>
                <w:lang w:bidi="es-ES"/>
              </w:rPr>
              <w:instrText xml:space="preserve"> PAGE   \* MERGEFORMAT </w:instrText>
            </w:r>
            <w:r w:rsidR="00D271A6" w:rsidRPr="002135FB">
              <w:rPr>
                <w:lang w:bidi="es-ES"/>
              </w:rPr>
              <w:fldChar w:fldCharType="separate"/>
            </w:r>
            <w:r w:rsidR="00D271A6">
              <w:rPr>
                <w:lang w:bidi="es-ES"/>
              </w:rPr>
              <w:t>1</w:t>
            </w:r>
            <w:r w:rsidR="00D271A6" w:rsidRPr="002135FB">
              <w:rPr>
                <w:noProof/>
                <w:lang w:bidi="es-ES"/>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579032"/>
      <w:docPartObj>
        <w:docPartGallery w:val="Page Numbers (Bottom of Page)"/>
        <w:docPartUnique/>
      </w:docPartObj>
    </w:sdtPr>
    <w:sdtEndPr>
      <w:rPr>
        <w:noProof/>
      </w:rPr>
    </w:sdtEndPr>
    <w:sdtContent>
      <w:sdt>
        <w:sdtPr>
          <w:id w:val="1011107972"/>
          <w:docPartObj>
            <w:docPartGallery w:val="Page Numbers (Bottom of Page)"/>
            <w:docPartUnique/>
          </w:docPartObj>
        </w:sdtPr>
        <w:sdtEndPr>
          <w:rPr>
            <w:noProof/>
          </w:rPr>
        </w:sdtEndPr>
        <w:sdtContent>
          <w:p w14:paraId="21FF2C60" w14:textId="68AF9256" w:rsidR="00D271A6" w:rsidRDefault="00D271A6" w:rsidP="00D94688">
            <w:pPr>
              <w:pStyle w:val="Piedepgina"/>
              <w:jc w:val="right"/>
            </w:pPr>
            <w:r w:rsidRPr="002135FB">
              <w:rPr>
                <w:lang w:bidi="es-ES"/>
              </w:rPr>
              <w:fldChar w:fldCharType="begin"/>
            </w:r>
            <w:r w:rsidRPr="002135FB">
              <w:rPr>
                <w:lang w:bidi="es-ES"/>
              </w:rPr>
              <w:instrText xml:space="preserve"> PAGE   \* MERGEFORMAT </w:instrText>
            </w:r>
            <w:r w:rsidRPr="002135FB">
              <w:rPr>
                <w:lang w:bidi="es-ES"/>
              </w:rPr>
              <w:fldChar w:fldCharType="separate"/>
            </w:r>
            <w:r w:rsidR="00DB4DAE">
              <w:rPr>
                <w:noProof/>
                <w:lang w:bidi="es-ES"/>
              </w:rPr>
              <w:t>ii</w:t>
            </w:r>
            <w:r w:rsidRPr="002135FB">
              <w:rPr>
                <w:noProof/>
                <w:lang w:bidi="es-ES"/>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7F0B24" w14:textId="71013943" w:rsidR="00D271A6" w:rsidRPr="00F8411A" w:rsidRDefault="00DB4DAE" w:rsidP="00F8411A">
    <w:pPr>
      <w:pStyle w:val="Piedepgina"/>
    </w:pPr>
    <w:r>
      <w:rPr>
        <w:noProof/>
        <w:lang w:val="es-CO" w:eastAsia="es-CO"/>
      </w:rPr>
      <mc:AlternateContent>
        <mc:Choice Requires="wps">
          <w:drawing>
            <wp:anchor distT="0" distB="0" distL="114300" distR="114300" simplePos="0" relativeHeight="251678720" behindDoc="0" locked="0" layoutInCell="0" allowOverlap="1" wp14:anchorId="7EF8F582" wp14:editId="1EFAAA38">
              <wp:simplePos x="0" y="0"/>
              <wp:positionH relativeFrom="page">
                <wp:posOffset>0</wp:posOffset>
              </wp:positionH>
              <wp:positionV relativeFrom="page">
                <wp:posOffset>10008870</wp:posOffset>
              </wp:positionV>
              <wp:extent cx="7560310" cy="492125"/>
              <wp:effectExtent l="0" t="0" r="0" b="3175"/>
              <wp:wrapNone/>
              <wp:docPr id="21" name="MSIPCMab674f13b2eefe1d7601b30c" descr="{&quot;HashCode&quot;:-2072752876,&quot;Height&quot;:841.0,&quot;Width&quot;:595.0,&quot;Placement&quot;:&quot;Footer&quot;,&quot;Index&quot;:&quot;Primary&quot;,&quot;Section&quot;:3,&quot;Top&quot;:0.0,&quot;Left&quot;:0.0}"/>
              <wp:cNvGraphicFramePr/>
              <a:graphic xmlns:a="http://schemas.openxmlformats.org/drawingml/2006/main">
                <a:graphicData uri="http://schemas.microsoft.com/office/word/2010/wordprocessingShape">
                  <wps:wsp>
                    <wps:cNvSpPr txBox="1"/>
                    <wps:spPr>
                      <a:xfrm>
                        <a:off x="0" y="0"/>
                        <a:ext cx="7560310" cy="49212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D92B882" w14:textId="77777777" w:rsidR="00DB4DAE" w:rsidRPr="00DB4DAE" w:rsidRDefault="00DB4DAE" w:rsidP="00DB4DAE">
                          <w:pPr>
                            <w:rPr>
                              <w:rFonts w:ascii="Arial" w:hAnsi="Arial" w:cs="Arial"/>
                              <w:color w:val="000000"/>
                              <w:sz w:val="14"/>
                            </w:rPr>
                          </w:pPr>
                          <w:r w:rsidRPr="00DB4DAE">
                            <w:rPr>
                              <w:rFonts w:ascii="Arial" w:hAnsi="Arial" w:cs="Arial"/>
                              <w:color w:val="000000"/>
                              <w:sz w:val="14"/>
                            </w:rPr>
                            <w:t>***Este documento está clasificado como PUBLICO por TELEFÓNICA.</w:t>
                          </w:r>
                        </w:p>
                        <w:p w14:paraId="4023CE6B" w14:textId="20BD0E0C" w:rsidR="00DB4DAE" w:rsidRPr="00DB4DAE" w:rsidRDefault="00DB4DAE" w:rsidP="00DB4DAE">
                          <w:pPr>
                            <w:rPr>
                              <w:rFonts w:ascii="Arial" w:hAnsi="Arial" w:cs="Arial"/>
                              <w:color w:val="000000"/>
                              <w:sz w:val="14"/>
                            </w:rPr>
                          </w:pPr>
                          <w:r w:rsidRPr="00DB4DAE">
                            <w:rPr>
                              <w:rFonts w:ascii="Arial" w:hAnsi="Arial" w:cs="Arial"/>
                              <w:color w:val="000000"/>
                              <w:sz w:val="14"/>
                            </w:rPr>
                            <w:t>***This document is classified as PUBLIC by TELEFÓNICA.</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7EF8F582" id="_x0000_t202" coordsize="21600,21600" o:spt="202" path="m,l,21600r21600,l21600,xe">
              <v:stroke joinstyle="miter"/>
              <v:path gradientshapeok="t" o:connecttype="rect"/>
            </v:shapetype>
            <v:shape id="MSIPCMab674f13b2eefe1d7601b30c" o:spid="_x0000_s1028" type="#_x0000_t202" alt="{&quot;HashCode&quot;:-2072752876,&quot;Height&quot;:841.0,&quot;Width&quot;:595.0,&quot;Placement&quot;:&quot;Footer&quot;,&quot;Index&quot;:&quot;Primary&quot;,&quot;Section&quot;:3,&quot;Top&quot;:0.0,&quot;Left&quot;:0.0}" style="position:absolute;margin-left:0;margin-top:788.1pt;width:595.3pt;height:38.75pt;z-index:25167872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" o:allowincell="f" filled="f" stroked="f" strokeweight=".5pt">
              <v:fill o:detectmouseclick="t"/>
              <v:textbox inset="20pt,0,,0">
                <w:txbxContent>
                  <w:p w14:paraId="1D92B882" w14:textId="77777777" w:rsidR="00DB4DAE" w:rsidRPr="00DB4DAE" w:rsidRDefault="00DB4DAE" w:rsidP="00DB4DAE">
                    <w:pPr>
                      <w:rPr>
                        <w:rFonts w:ascii="Arial" w:hAnsi="Arial" w:cs="Arial"/>
                        <w:color w:val="000000"/>
                        <w:sz w:val="14"/>
                      </w:rPr>
                    </w:pPr>
                    <w:r w:rsidRPr="00DB4DAE">
                      <w:rPr>
                        <w:rFonts w:ascii="Arial" w:hAnsi="Arial" w:cs="Arial"/>
                        <w:color w:val="000000"/>
                        <w:sz w:val="14"/>
                      </w:rPr>
                      <w:t>***Este documento está clasificado como PUBLICO por TELEFÓNICA.</w:t>
                    </w:r>
                  </w:p>
                  <w:p w14:paraId="4023CE6B" w14:textId="20BD0E0C" w:rsidR="00DB4DAE" w:rsidRPr="00DB4DAE" w:rsidRDefault="00DB4DAE" w:rsidP="00DB4DAE">
                    <w:pPr>
                      <w:rPr>
                        <w:rFonts w:ascii="Arial" w:hAnsi="Arial" w:cs="Arial"/>
                        <w:color w:val="000000"/>
                        <w:sz w:val="14"/>
                      </w:rPr>
                    </w:pPr>
                    <w:r w:rsidRPr="00DB4DAE">
                      <w:rPr>
                        <w:rFonts w:ascii="Arial" w:hAnsi="Arial" w:cs="Arial"/>
                        <w:color w:val="000000"/>
                        <w:sz w:val="14"/>
                      </w:rPr>
                      <w:t>***This document is classified as PUBLIC by TELEFÓNICA.</w:t>
                    </w:r>
                  </w:p>
                </w:txbxContent>
              </v:textbox>
              <w10:wrap anchorx="page" anchory="page"/>
            </v:shape>
          </w:pict>
        </mc:Fallback>
      </mc:AlternateContent>
    </w:r>
    <w:r w:rsidR="00D271A6" w:rsidRPr="00F8411A">
      <w:rPr>
        <w:lang w:bidi="es-ES"/>
      </w:rPr>
      <w:tab/>
    </w:r>
    <w:r w:rsidR="00D271A6" w:rsidRPr="00F8411A">
      <w:rPr>
        <w:lang w:bidi="es-ES"/>
      </w:rPr>
      <w:fldChar w:fldCharType="begin"/>
    </w:r>
    <w:r w:rsidR="00D271A6" w:rsidRPr="00F8411A">
      <w:rPr>
        <w:lang w:bidi="es-ES"/>
      </w:rPr>
      <w:instrText xml:space="preserve"> PAGE   \* MERGEFORMAT </w:instrText>
    </w:r>
    <w:r w:rsidR="00D271A6" w:rsidRPr="00F8411A">
      <w:rPr>
        <w:lang w:bidi="es-ES"/>
      </w:rPr>
      <w:fldChar w:fldCharType="separate"/>
    </w:r>
    <w:r>
      <w:rPr>
        <w:noProof/>
        <w:lang w:bidi="es-ES"/>
      </w:rPr>
      <w:t>3</w:t>
    </w:r>
    <w:r w:rsidR="00D271A6" w:rsidRPr="00F8411A">
      <w:rPr>
        <w:lang w:bidi="es-E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4ADFCFA4" w14:textId="534D71D3" w:rsidR="00D271A6" w:rsidRDefault="00DB4DAE" w:rsidP="00F8411A">
            <w:pPr>
              <w:pStyle w:val="Piedepgina"/>
            </w:pPr>
            <w:r>
              <w:rPr>
                <w:noProof/>
                <w:lang w:val="es-CO" w:eastAsia="es-CO"/>
              </w:rPr>
              <mc:AlternateContent>
                <mc:Choice Requires="wps">
                  <w:drawing>
                    <wp:anchor distT="0" distB="0" distL="114300" distR="114300" simplePos="1" relativeHeight="251679744" behindDoc="0" locked="0" layoutInCell="0" allowOverlap="1" wp14:anchorId="5D147EE5" wp14:editId="6E1E2390">
                      <wp:simplePos x="0" y="10008910"/>
                      <wp:positionH relativeFrom="page">
                        <wp:posOffset>0</wp:posOffset>
                      </wp:positionH>
                      <wp:positionV relativeFrom="page">
                        <wp:posOffset>10008870</wp:posOffset>
                      </wp:positionV>
                      <wp:extent cx="7560310" cy="492125"/>
                      <wp:effectExtent l="0" t="0" r="0" b="3175"/>
                      <wp:wrapNone/>
                      <wp:docPr id="22" name="MSIPCM2e0341ac854a366d89fdf844" descr="{&quot;HashCode&quot;:-2072752876,&quot;Height&quot;:841.0,&quot;Width&quot;:595.0,&quot;Placement&quot;:&quot;Footer&quot;,&quot;Index&quot;:&quot;FirstPage&quot;,&quot;Section&quot;:3,&quot;Top&quot;:0.0,&quot;Left&quot;:0.0}"/>
                      <wp:cNvGraphicFramePr/>
                      <a:graphic xmlns:a="http://schemas.openxmlformats.org/drawingml/2006/main">
                        <a:graphicData uri="http://schemas.microsoft.com/office/word/2010/wordprocessingShape">
                          <wps:wsp>
                            <wps:cNvSpPr txBox="1"/>
                            <wps:spPr>
                              <a:xfrm>
                                <a:off x="0" y="0"/>
                                <a:ext cx="7560310" cy="49212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3ED9061" w14:textId="77777777" w:rsidR="00DB4DAE" w:rsidRPr="00DB4DAE" w:rsidRDefault="00DB4DAE" w:rsidP="00DB4DAE">
                                  <w:pPr>
                                    <w:rPr>
                                      <w:rFonts w:ascii="Arial" w:hAnsi="Arial" w:cs="Arial"/>
                                      <w:color w:val="000000"/>
                                      <w:sz w:val="14"/>
                                    </w:rPr>
                                  </w:pPr>
                                  <w:r w:rsidRPr="00DB4DAE">
                                    <w:rPr>
                                      <w:rFonts w:ascii="Arial" w:hAnsi="Arial" w:cs="Arial"/>
                                      <w:color w:val="000000"/>
                                      <w:sz w:val="14"/>
                                    </w:rPr>
                                    <w:t>***Este documento está clasificado como PUBLICO por TELEFÓNICA.</w:t>
                                  </w:r>
                                </w:p>
                                <w:p w14:paraId="1DC4F946" w14:textId="6BC89B66" w:rsidR="00DB4DAE" w:rsidRPr="00DB4DAE" w:rsidRDefault="00DB4DAE" w:rsidP="00DB4DAE">
                                  <w:pPr>
                                    <w:rPr>
                                      <w:rFonts w:ascii="Arial" w:hAnsi="Arial" w:cs="Arial"/>
                                      <w:color w:val="000000"/>
                                      <w:sz w:val="14"/>
                                    </w:rPr>
                                  </w:pPr>
                                  <w:r w:rsidRPr="00DB4DAE">
                                    <w:rPr>
                                      <w:rFonts w:ascii="Arial" w:hAnsi="Arial" w:cs="Arial"/>
                                      <w:color w:val="000000"/>
                                      <w:sz w:val="14"/>
                                    </w:rPr>
                                    <w:t>***This document is classified as PUBLIC by TELEFÓNICA.</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5D147EE5" id="_x0000_t202" coordsize="21600,21600" o:spt="202" path="m,l,21600r21600,l21600,xe">
                      <v:stroke joinstyle="miter"/>
                      <v:path gradientshapeok="t" o:connecttype="rect"/>
                    </v:shapetype>
                    <v:shape id="MSIPCM2e0341ac854a366d89fdf844" o:spid="_x0000_s1029" type="#_x0000_t202" alt="{&quot;HashCode&quot;:-2072752876,&quot;Height&quot;:841.0,&quot;Width&quot;:595.0,&quot;Placement&quot;:&quot;Footer&quot;,&quot;Index&quot;:&quot;FirstPage&quot;,&quot;Section&quot;:3,&quot;Top&quot;:0.0,&quot;Left&quot;:0.0}" style="position:absolute;margin-left:0;margin-top:788.1pt;width:595.3pt;height:38.75pt;z-index:25167974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" o:allowincell="f" filled="f" stroked="f" strokeweight=".5pt">
                      <v:fill o:detectmouseclick="t"/>
                      <v:textbox inset="20pt,0,,0">
                        <w:txbxContent>
                          <w:p w14:paraId="23ED9061" w14:textId="77777777" w:rsidR="00DB4DAE" w:rsidRPr="00DB4DAE" w:rsidRDefault="00DB4DAE" w:rsidP="00DB4DAE">
                            <w:pPr>
                              <w:rPr>
                                <w:rFonts w:ascii="Arial" w:hAnsi="Arial" w:cs="Arial"/>
                                <w:color w:val="000000"/>
                                <w:sz w:val="14"/>
                              </w:rPr>
                            </w:pPr>
                            <w:r w:rsidRPr="00DB4DAE">
                              <w:rPr>
                                <w:rFonts w:ascii="Arial" w:hAnsi="Arial" w:cs="Arial"/>
                                <w:color w:val="000000"/>
                                <w:sz w:val="14"/>
                              </w:rPr>
                              <w:t>***Este documento está clasificado como PUBLICO por TELEFÓNICA.</w:t>
                            </w:r>
                          </w:p>
                          <w:p w14:paraId="1DC4F946" w14:textId="6BC89B66" w:rsidR="00DB4DAE" w:rsidRPr="00DB4DAE" w:rsidRDefault="00DB4DAE" w:rsidP="00DB4DAE">
                            <w:pPr>
                              <w:rPr>
                                <w:rFonts w:ascii="Arial" w:hAnsi="Arial" w:cs="Arial"/>
                                <w:color w:val="000000"/>
                                <w:sz w:val="14"/>
                              </w:rPr>
                            </w:pPr>
                            <w:r w:rsidRPr="00DB4DAE">
                              <w:rPr>
                                <w:rFonts w:ascii="Arial" w:hAnsi="Arial" w:cs="Arial"/>
                                <w:color w:val="000000"/>
                                <w:sz w:val="14"/>
                              </w:rPr>
                              <w:t>***This document is classified as PUBLIC by TELEFÓNICA.</w:t>
                            </w:r>
                          </w:p>
                        </w:txbxContent>
                      </v:textbox>
                      <w10:wrap anchorx="page" anchory="page"/>
                    </v:shape>
                  </w:pict>
                </mc:Fallback>
              </mc:AlternateContent>
            </w:r>
            <w:r w:rsidR="00D271A6" w:rsidRPr="002135FB">
              <w:rPr>
                <w:lang w:bidi="es-ES"/>
              </w:rPr>
              <w:t xml:space="preserve">24 de enero de 20XX                                                                                                                                                  </w:t>
            </w:r>
            <w:r w:rsidR="00D271A6" w:rsidRPr="002135FB">
              <w:rPr>
                <w:lang w:bidi="es-ES"/>
              </w:rPr>
              <w:fldChar w:fldCharType="begin"/>
            </w:r>
            <w:r w:rsidR="00D271A6" w:rsidRPr="002135FB">
              <w:rPr>
                <w:lang w:bidi="es-ES"/>
              </w:rPr>
              <w:instrText xml:space="preserve"> PAGE   \* MERGEFORMAT </w:instrText>
            </w:r>
            <w:r w:rsidR="00D271A6" w:rsidRPr="002135FB">
              <w:rPr>
                <w:lang w:bidi="es-ES"/>
              </w:rPr>
              <w:fldChar w:fldCharType="separate"/>
            </w:r>
            <w:r w:rsidR="00D271A6">
              <w:rPr>
                <w:lang w:bidi="es-ES"/>
              </w:rPr>
              <w:t>1</w:t>
            </w:r>
            <w:r w:rsidR="00D271A6" w:rsidRPr="002135FB">
              <w:rPr>
                <w:noProof/>
                <w:lang w:bidi="es-ES"/>
              </w:rPr>
              <w:fldChar w:fldCharType="end"/>
            </w:r>
          </w:p>
        </w:sdtContent>
      </w:sdt>
      <w:p w14:paraId="072DB04E" w14:textId="77777777" w:rsidR="00D271A6" w:rsidRDefault="00C532F7" w:rsidP="00F8411A">
        <w:pPr>
          <w:pStyle w:val="Piedepgina"/>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4ED1EB" w14:textId="77777777" w:rsidR="00C532F7" w:rsidRDefault="00C532F7" w:rsidP="005A20E2">
      <w:r>
        <w:separator/>
      </w:r>
    </w:p>
    <w:p w14:paraId="0ED82866" w14:textId="77777777" w:rsidR="00C532F7" w:rsidRDefault="00C532F7"/>
    <w:p w14:paraId="159286A2" w14:textId="77777777" w:rsidR="00C532F7" w:rsidRDefault="00C532F7" w:rsidP="009B4773"/>
    <w:p w14:paraId="3143A375" w14:textId="77777777" w:rsidR="00C532F7" w:rsidRDefault="00C532F7" w:rsidP="00513832"/>
  </w:footnote>
  <w:footnote w:type="continuationSeparator" w:id="0">
    <w:p w14:paraId="3204D7EF" w14:textId="77777777" w:rsidR="00C532F7" w:rsidRDefault="00C532F7" w:rsidP="005A20E2">
      <w:r>
        <w:continuationSeparator/>
      </w:r>
    </w:p>
    <w:p w14:paraId="7EDCC80F" w14:textId="77777777" w:rsidR="00C532F7" w:rsidRDefault="00C532F7"/>
    <w:p w14:paraId="76F3D84A" w14:textId="77777777" w:rsidR="00C532F7" w:rsidRDefault="00C532F7" w:rsidP="009B4773"/>
    <w:p w14:paraId="03BD7E01" w14:textId="77777777" w:rsidR="00C532F7" w:rsidRDefault="00C532F7" w:rsidP="00513832"/>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30F0C8" w14:textId="77777777" w:rsidR="00DB4DAE" w:rsidRDefault="00DB4DA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BA8561" w14:textId="77777777" w:rsidR="00D271A6" w:rsidRDefault="00D271A6" w:rsidP="005A20E2">
    <w:pPr>
      <w:pStyle w:val="Encabezado"/>
      <w:tabs>
        <w:tab w:val="right" w:pos="11057"/>
      </w:tabs>
      <w:ind w:left="-1134" w:right="-1085"/>
    </w:pPr>
    <w:r>
      <w:rPr>
        <w:noProof/>
        <w:lang w:val="es-CO" w:eastAsia="es-CO"/>
      </w:rPr>
      <w:drawing>
        <wp:anchor distT="0" distB="0" distL="114300" distR="114300" simplePos="0" relativeHeight="251670528" behindDoc="1" locked="0" layoutInCell="1" allowOverlap="1" wp14:anchorId="16C860C1" wp14:editId="220E3DC6">
          <wp:simplePos x="0" y="0"/>
          <wp:positionH relativeFrom="page">
            <wp:align>center</wp:align>
          </wp:positionH>
          <wp:positionV relativeFrom="page">
            <wp:align>center</wp:align>
          </wp:positionV>
          <wp:extent cx="7132320" cy="9427464"/>
          <wp:effectExtent l="0" t="0" r="0" b="2540"/>
          <wp:wrapNone/>
          <wp:docPr id="2" name="Imagen 2" descr="Mujer con portátil y documentos de nego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ettyImages-731742045_super.jpg"/>
                  <pic:cNvPicPr preferRelativeResize="0"/>
                </pic:nvPicPr>
                <pic:blipFill rotWithShape="1">
                  <a:blip r:embed="rId1">
                    <a:alphaModFix amt="50000"/>
                    <a:extLst>
                      <a:ext uri="{BEBA8EAE-BF5A-486C-A8C5-ECC9F3942E4B}">
                        <a14:imgProps xmlns:a14="http://schemas.microsoft.com/office/drawing/2010/main">
                          <a14:imgLayer r:embed="rId2">
                            <a14:imgEffect>
                              <a14:colorTemperature colorTemp="1500"/>
                            </a14:imgEffect>
                            <a14:imgEffect>
                              <a14:saturation sat="182000"/>
                            </a14:imgEffect>
                          </a14:imgLayer>
                        </a14:imgProps>
                      </a:ext>
                      <a:ext uri="{28A0092B-C50C-407E-A947-70E740481C1C}">
                        <a14:useLocalDpi xmlns:a14="http://schemas.microsoft.com/office/drawing/2010/main" val="0"/>
                      </a:ext>
                    </a:extLst>
                  </a:blip>
                  <a:srcRect l="37008" t="5698" r="27787" b="24543"/>
                  <a:stretch/>
                </pic:blipFill>
                <pic:spPr bwMode="auto">
                  <a:xfrm>
                    <a:off x="0" y="0"/>
                    <a:ext cx="7132320" cy="94274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9BCD40" w14:textId="77777777" w:rsidR="00D271A6" w:rsidRDefault="00D271A6"/>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18FCA" w14:textId="77777777" w:rsidR="00D271A6" w:rsidRDefault="00D271A6">
    <w:r>
      <w:rPr>
        <w:noProof/>
        <w:lang w:val="es-CO" w:eastAsia="es-CO"/>
      </w:rPr>
      <w:drawing>
        <wp:anchor distT="0" distB="0" distL="114300" distR="114300" simplePos="0" relativeHeight="251675648" behindDoc="1" locked="0" layoutInCell="1" allowOverlap="1" wp14:anchorId="1B17DE1F" wp14:editId="7DB113A4">
          <wp:simplePos x="0" y="0"/>
          <wp:positionH relativeFrom="page">
            <wp:posOffset>347345</wp:posOffset>
          </wp:positionH>
          <wp:positionV relativeFrom="page">
            <wp:align>center</wp:align>
          </wp:positionV>
          <wp:extent cx="3300984" cy="9427464"/>
          <wp:effectExtent l="0" t="0" r="0" b="2540"/>
          <wp:wrapNone/>
          <wp:docPr id="3" name="Imagen 3" descr="Mujer con algunos docu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47115" t="11270" r="35057" b="12436"/>
                  <a:stretch/>
                </pic:blipFill>
                <pic:spPr bwMode="auto">
                  <a:xfrm flipH="1">
                    <a:off x="0" y="0"/>
                    <a:ext cx="3300984" cy="94274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98A0C43C"/>
    <w:lvl w:ilvl="0">
      <w:start w:val="1"/>
      <w:numFmt w:val="decimal"/>
      <w:lvlText w:val="%1."/>
      <w:lvlJc w:val="left"/>
      <w:pPr>
        <w:tabs>
          <w:tab w:val="num" w:pos="720"/>
        </w:tabs>
        <w:ind w:left="720" w:hanging="360"/>
      </w:pPr>
    </w:lvl>
  </w:abstractNum>
  <w:abstractNum w:abstractNumId="1"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107082" w:themeColor="accent2"/>
      </w:rPr>
    </w:lvl>
  </w:abstractNum>
  <w:abstractNum w:abstractNumId="2" w15:restartNumberingAfterBreak="0">
    <w:nsid w:val="FFFFFF88"/>
    <w:multiLevelType w:val="singleLevel"/>
    <w:tmpl w:val="A080F52C"/>
    <w:lvl w:ilvl="0">
      <w:start w:val="1"/>
      <w:numFmt w:val="decimal"/>
      <w:lvlText w:val="%1."/>
      <w:lvlJc w:val="left"/>
      <w:pPr>
        <w:tabs>
          <w:tab w:val="num" w:pos="360"/>
        </w:tabs>
        <w:ind w:left="360" w:hanging="360"/>
      </w:pPr>
    </w:lvl>
  </w:abstractNum>
  <w:abstractNum w:abstractNumId="3" w15:restartNumberingAfterBreak="0">
    <w:nsid w:val="FFFFFF89"/>
    <w:multiLevelType w:val="singleLevel"/>
    <w:tmpl w:val="DA2A00FC"/>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0E91F2A"/>
    <w:multiLevelType w:val="hybridMultilevel"/>
    <w:tmpl w:val="6DC0BC34"/>
    <w:lvl w:ilvl="0" w:tplc="633C562A">
      <w:start w:val="1"/>
      <w:numFmt w:val="lowerLetter"/>
      <w:lvlText w:val="%1."/>
      <w:lvlJc w:val="left"/>
      <w:pPr>
        <w:ind w:left="720" w:hanging="360"/>
      </w:pPr>
      <w:rPr>
        <w:rFonts w:hint="default"/>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0675B0"/>
    <w:multiLevelType w:val="hybridMultilevel"/>
    <w:tmpl w:val="442A5648"/>
    <w:lvl w:ilvl="0" w:tplc="A4946864">
      <w:start w:val="1"/>
      <w:numFmt w:val="bullet"/>
      <w:pStyle w:val="Vietadegrfico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1B0354"/>
    <w:multiLevelType w:val="hybridMultilevel"/>
    <w:tmpl w:val="0464C5E2"/>
    <w:lvl w:ilvl="0" w:tplc="13A87BB0">
      <w:start w:val="1"/>
      <w:numFmt w:val="bullet"/>
      <w:pStyle w:val="Vietadegrfico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A86343"/>
    <w:multiLevelType w:val="hybridMultilevel"/>
    <w:tmpl w:val="DCAC3568"/>
    <w:lvl w:ilvl="0" w:tplc="2AFA4338">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533D15"/>
    <w:multiLevelType w:val="hybridMultilevel"/>
    <w:tmpl w:val="C234D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 w15:restartNumberingAfterBreak="0">
    <w:nsid w:val="09941A06"/>
    <w:multiLevelType w:val="hybridMultilevel"/>
    <w:tmpl w:val="3CB430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B62834"/>
    <w:multiLevelType w:val="hybridMultilevel"/>
    <w:tmpl w:val="C08C66B0"/>
    <w:lvl w:ilvl="0" w:tplc="CFD2494C">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566B04"/>
    <w:multiLevelType w:val="hybridMultilevel"/>
    <w:tmpl w:val="7E7A932C"/>
    <w:lvl w:ilvl="0" w:tplc="7B30580C">
      <w:start w:val="1"/>
      <w:numFmt w:val="bullet"/>
      <w:lvlText w:val=""/>
      <w:lvlJc w:val="left"/>
      <w:pPr>
        <w:ind w:left="720" w:hanging="360"/>
      </w:pPr>
      <w:rPr>
        <w:rFonts w:ascii="Symbol" w:hAnsi="Symbol" w:hint="default"/>
        <w:color w:val="107082" w:themeColor="accent2"/>
        <w:u w:color="F0CDA1" w:themeColor="accent1"/>
      </w:rPr>
    </w:lvl>
    <w:lvl w:ilvl="1" w:tplc="21DA163A">
      <w:start w:val="1"/>
      <w:numFmt w:val="bullet"/>
      <w:lvlText w:val="o"/>
      <w:lvlJc w:val="left"/>
      <w:pPr>
        <w:ind w:left="1440" w:hanging="360"/>
      </w:pPr>
      <w:rPr>
        <w:rFonts w:ascii="Courier New" w:hAnsi="Courier New" w:hint="default"/>
        <w:color w:val="107082" w:themeColor="accent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920324"/>
    <w:multiLevelType w:val="hybridMultilevel"/>
    <w:tmpl w:val="6AF83516"/>
    <w:lvl w:ilvl="0" w:tplc="633C562A">
      <w:start w:val="1"/>
      <w:numFmt w:val="lowerLetter"/>
      <w:lvlText w:val="%1."/>
      <w:lvlJc w:val="left"/>
      <w:pPr>
        <w:ind w:left="720" w:hanging="360"/>
      </w:pPr>
      <w:rPr>
        <w:rFonts w:hint="default"/>
        <w:color w:val="107082" w:themeColor="accen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832639"/>
    <w:multiLevelType w:val="hybridMultilevel"/>
    <w:tmpl w:val="B2560376"/>
    <w:lvl w:ilvl="0" w:tplc="633C562A">
      <w:start w:val="1"/>
      <w:numFmt w:val="lowerLetter"/>
      <w:lvlText w:val="%1."/>
      <w:lvlJc w:val="left"/>
      <w:pPr>
        <w:ind w:left="720" w:hanging="360"/>
      </w:pPr>
      <w:rPr>
        <w:rFonts w:hint="default"/>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277AFC"/>
    <w:multiLevelType w:val="hybridMultilevel"/>
    <w:tmpl w:val="251E707C"/>
    <w:lvl w:ilvl="0" w:tplc="C7BC33B2">
      <w:start w:val="1"/>
      <w:numFmt w:val="bullet"/>
      <w:pStyle w:val="Vietadegrfico"/>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DB6146"/>
    <w:multiLevelType w:val="hybridMultilevel"/>
    <w:tmpl w:val="1DF0CA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0CF62E2"/>
    <w:multiLevelType w:val="hybridMultilevel"/>
    <w:tmpl w:val="AEB2546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21770656"/>
    <w:multiLevelType w:val="hybridMultilevel"/>
    <w:tmpl w:val="7D54691E"/>
    <w:lvl w:ilvl="0" w:tplc="54D25B9A">
      <w:start w:val="1"/>
      <w:numFmt w:val="bullet"/>
      <w:lvlText w:val=""/>
      <w:lvlJc w:val="left"/>
      <w:pPr>
        <w:ind w:left="1080" w:hanging="72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7B872C6"/>
    <w:multiLevelType w:val="hybridMultilevel"/>
    <w:tmpl w:val="B2560376"/>
    <w:lvl w:ilvl="0" w:tplc="633C562A">
      <w:start w:val="1"/>
      <w:numFmt w:val="lowerLetter"/>
      <w:lvlText w:val="%1."/>
      <w:lvlJc w:val="left"/>
      <w:pPr>
        <w:ind w:left="720" w:hanging="360"/>
      </w:pPr>
      <w:rPr>
        <w:rFonts w:hint="default"/>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9448EF"/>
    <w:multiLevelType w:val="hybridMultilevel"/>
    <w:tmpl w:val="A92A2166"/>
    <w:lvl w:ilvl="0" w:tplc="A4583C36">
      <w:start w:val="1"/>
      <w:numFmt w:val="bullet"/>
      <w:pStyle w:val="Vietadegrfico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E867BE"/>
    <w:multiLevelType w:val="hybridMultilevel"/>
    <w:tmpl w:val="80663A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E331351"/>
    <w:multiLevelType w:val="hybridMultilevel"/>
    <w:tmpl w:val="72966E82"/>
    <w:lvl w:ilvl="0" w:tplc="2AFA4338">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CF1929"/>
    <w:multiLevelType w:val="hybridMultilevel"/>
    <w:tmpl w:val="BB044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21351B2"/>
    <w:multiLevelType w:val="hybridMultilevel"/>
    <w:tmpl w:val="C2A23606"/>
    <w:lvl w:ilvl="0" w:tplc="04090001">
      <w:start w:val="1"/>
      <w:numFmt w:val="bullet"/>
      <w:lvlText w:val=""/>
      <w:lvlJc w:val="left"/>
      <w:pPr>
        <w:ind w:left="360" w:hanging="360"/>
      </w:pPr>
      <w:rPr>
        <w:rFonts w:ascii="Symbol" w:hAnsi="Symbol" w:hint="default"/>
      </w:rPr>
    </w:lvl>
    <w:lvl w:ilvl="1" w:tplc="4D344304">
      <w:start w:val="1"/>
      <w:numFmt w:val="bullet"/>
      <w:lvlText w:val="o"/>
      <w:lvlJc w:val="center"/>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30B7AF6"/>
    <w:multiLevelType w:val="hybridMultilevel"/>
    <w:tmpl w:val="F46C5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E6C7223"/>
    <w:multiLevelType w:val="hybridMultilevel"/>
    <w:tmpl w:val="D6FAB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8F198D"/>
    <w:multiLevelType w:val="hybridMultilevel"/>
    <w:tmpl w:val="03680CDA"/>
    <w:lvl w:ilvl="0" w:tplc="8376AAF6">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2013B8"/>
    <w:multiLevelType w:val="hybridMultilevel"/>
    <w:tmpl w:val="7BF042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F425193"/>
    <w:multiLevelType w:val="hybridMultilevel"/>
    <w:tmpl w:val="2B4662AC"/>
    <w:lvl w:ilvl="0" w:tplc="F27AD300">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582546"/>
    <w:multiLevelType w:val="hybridMultilevel"/>
    <w:tmpl w:val="B2D29FB4"/>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F92F8B"/>
    <w:multiLevelType w:val="hybridMultilevel"/>
    <w:tmpl w:val="4552D1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A2926AB"/>
    <w:multiLevelType w:val="hybridMultilevel"/>
    <w:tmpl w:val="74EAD57A"/>
    <w:lvl w:ilvl="0" w:tplc="21DA163A">
      <w:start w:val="1"/>
      <w:numFmt w:val="bullet"/>
      <w:lvlText w:val="o"/>
      <w:lvlJc w:val="left"/>
      <w:pPr>
        <w:ind w:left="720" w:hanging="360"/>
      </w:pPr>
      <w:rPr>
        <w:rFonts w:ascii="Courier New" w:hAnsi="Courier New" w:hint="default"/>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26156C"/>
    <w:multiLevelType w:val="hybridMultilevel"/>
    <w:tmpl w:val="C656764A"/>
    <w:lvl w:ilvl="0" w:tplc="9020A65A">
      <w:start w:val="1"/>
      <w:numFmt w:val="decimal"/>
      <w:lvlText w:val="%1."/>
      <w:lvlJc w:val="left"/>
      <w:pPr>
        <w:ind w:left="121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D02171"/>
    <w:multiLevelType w:val="hybridMultilevel"/>
    <w:tmpl w:val="68700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FE6E66"/>
    <w:multiLevelType w:val="hybridMultilevel"/>
    <w:tmpl w:val="040A3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DB023C"/>
    <w:multiLevelType w:val="hybridMultilevel"/>
    <w:tmpl w:val="02829B4A"/>
    <w:lvl w:ilvl="0" w:tplc="CB6ECA12">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1F4F44"/>
    <w:multiLevelType w:val="hybridMultilevel"/>
    <w:tmpl w:val="7F5EAAF0"/>
    <w:lvl w:ilvl="0" w:tplc="302A11E8">
      <w:start w:val="1"/>
      <w:numFmt w:val="decimal"/>
      <w:lvlText w:val="%1."/>
      <w:lvlJc w:val="left"/>
      <w:pPr>
        <w:ind w:left="720" w:hanging="360"/>
      </w:pPr>
      <w:rPr>
        <w:rFonts w:hint="default"/>
        <w:b/>
        <w:i/>
        <w:color w:val="107082" w:themeColor="accen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961309"/>
    <w:multiLevelType w:val="hybridMultilevel"/>
    <w:tmpl w:val="C656764A"/>
    <w:lvl w:ilvl="0" w:tplc="9020A65A">
      <w:start w:val="1"/>
      <w:numFmt w:val="decimal"/>
      <w:lvlText w:val="%1."/>
      <w:lvlJc w:val="left"/>
      <w:pPr>
        <w:ind w:left="121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B667A2"/>
    <w:multiLevelType w:val="hybridMultilevel"/>
    <w:tmpl w:val="5AD6152A"/>
    <w:lvl w:ilvl="0" w:tplc="240A0011">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D101D07"/>
    <w:multiLevelType w:val="hybridMultilevel"/>
    <w:tmpl w:val="79DC4B2A"/>
    <w:lvl w:ilvl="0" w:tplc="124C5DAE">
      <w:start w:val="1"/>
      <w:numFmt w:val="decimal"/>
      <w:lvlText w:val="%1."/>
      <w:lvlJc w:val="left"/>
      <w:pPr>
        <w:ind w:left="1080" w:hanging="72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38"/>
  </w:num>
  <w:num w:numId="3">
    <w:abstractNumId w:val="19"/>
  </w:num>
  <w:num w:numId="4">
    <w:abstractNumId w:val="27"/>
  </w:num>
  <w:num w:numId="5">
    <w:abstractNumId w:val="14"/>
  </w:num>
  <w:num w:numId="6">
    <w:abstractNumId w:val="8"/>
  </w:num>
  <w:num w:numId="7">
    <w:abstractNumId w:val="37"/>
  </w:num>
  <w:num w:numId="8">
    <w:abstractNumId w:val="13"/>
  </w:num>
  <w:num w:numId="9">
    <w:abstractNumId w:val="39"/>
  </w:num>
  <w:num w:numId="10">
    <w:abstractNumId w:val="34"/>
  </w:num>
  <w:num w:numId="11">
    <w:abstractNumId w:val="4"/>
  </w:num>
  <w:num w:numId="12">
    <w:abstractNumId w:val="11"/>
  </w:num>
  <w:num w:numId="13">
    <w:abstractNumId w:val="16"/>
  </w:num>
  <w:num w:numId="14">
    <w:abstractNumId w:val="26"/>
  </w:num>
  <w:num w:numId="15">
    <w:abstractNumId w:val="22"/>
  </w:num>
  <w:num w:numId="16">
    <w:abstractNumId w:val="7"/>
  </w:num>
  <w:num w:numId="17">
    <w:abstractNumId w:val="28"/>
  </w:num>
  <w:num w:numId="18">
    <w:abstractNumId w:val="41"/>
  </w:num>
  <w:num w:numId="19">
    <w:abstractNumId w:val="10"/>
  </w:num>
  <w:num w:numId="20">
    <w:abstractNumId w:val="32"/>
  </w:num>
  <w:num w:numId="21">
    <w:abstractNumId w:val="12"/>
  </w:num>
  <w:num w:numId="22">
    <w:abstractNumId w:val="23"/>
  </w:num>
  <w:num w:numId="23">
    <w:abstractNumId w:val="25"/>
  </w:num>
  <w:num w:numId="24">
    <w:abstractNumId w:val="21"/>
  </w:num>
  <w:num w:numId="25">
    <w:abstractNumId w:val="24"/>
  </w:num>
  <w:num w:numId="26">
    <w:abstractNumId w:val="9"/>
  </w:num>
  <w:num w:numId="27">
    <w:abstractNumId w:val="35"/>
  </w:num>
  <w:num w:numId="28">
    <w:abstractNumId w:val="15"/>
  </w:num>
  <w:num w:numId="29">
    <w:abstractNumId w:val="6"/>
  </w:num>
  <w:num w:numId="30">
    <w:abstractNumId w:val="20"/>
  </w:num>
  <w:num w:numId="31">
    <w:abstractNumId w:val="5"/>
  </w:num>
  <w:num w:numId="32">
    <w:abstractNumId w:val="31"/>
  </w:num>
  <w:num w:numId="33">
    <w:abstractNumId w:val="33"/>
  </w:num>
  <w:num w:numId="34">
    <w:abstractNumId w:val="3"/>
  </w:num>
  <w:num w:numId="35">
    <w:abstractNumId w:val="1"/>
  </w:num>
  <w:num w:numId="36">
    <w:abstractNumId w:val="2"/>
  </w:num>
  <w:num w:numId="37">
    <w:abstractNumId w:val="0"/>
  </w:num>
  <w:num w:numId="38">
    <w:abstractNumId w:val="36"/>
  </w:num>
  <w:num w:numId="39">
    <w:abstractNumId w:val="30"/>
  </w:num>
  <w:num w:numId="40">
    <w:abstractNumId w:val="17"/>
  </w:num>
  <w:num w:numId="41">
    <w:abstractNumId w:val="40"/>
  </w:num>
  <w:num w:numId="42">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1D0"/>
    <w:rsid w:val="0000092E"/>
    <w:rsid w:val="00012A83"/>
    <w:rsid w:val="00017C3C"/>
    <w:rsid w:val="00021F2E"/>
    <w:rsid w:val="00023F87"/>
    <w:rsid w:val="00024243"/>
    <w:rsid w:val="00026EAE"/>
    <w:rsid w:val="0003123C"/>
    <w:rsid w:val="00032A10"/>
    <w:rsid w:val="00043FFE"/>
    <w:rsid w:val="00044074"/>
    <w:rsid w:val="0004430C"/>
    <w:rsid w:val="00066DE2"/>
    <w:rsid w:val="00073D7A"/>
    <w:rsid w:val="00077931"/>
    <w:rsid w:val="00084E91"/>
    <w:rsid w:val="000900B6"/>
    <w:rsid w:val="000A649E"/>
    <w:rsid w:val="000A7626"/>
    <w:rsid w:val="000A7EB2"/>
    <w:rsid w:val="000B5DA2"/>
    <w:rsid w:val="000C1C28"/>
    <w:rsid w:val="000C5872"/>
    <w:rsid w:val="000C6F61"/>
    <w:rsid w:val="000E0979"/>
    <w:rsid w:val="000E1544"/>
    <w:rsid w:val="001155CE"/>
    <w:rsid w:val="0012086B"/>
    <w:rsid w:val="001225D9"/>
    <w:rsid w:val="00124370"/>
    <w:rsid w:val="00160392"/>
    <w:rsid w:val="00164282"/>
    <w:rsid w:val="0018425C"/>
    <w:rsid w:val="001937D3"/>
    <w:rsid w:val="001A5429"/>
    <w:rsid w:val="001B1DAF"/>
    <w:rsid w:val="001C7F44"/>
    <w:rsid w:val="001D1C22"/>
    <w:rsid w:val="001E11F1"/>
    <w:rsid w:val="001E1E58"/>
    <w:rsid w:val="001F5E9D"/>
    <w:rsid w:val="00206719"/>
    <w:rsid w:val="00210365"/>
    <w:rsid w:val="00212B1B"/>
    <w:rsid w:val="002174E4"/>
    <w:rsid w:val="00232897"/>
    <w:rsid w:val="0023424E"/>
    <w:rsid w:val="00240312"/>
    <w:rsid w:val="00247B17"/>
    <w:rsid w:val="00252E4A"/>
    <w:rsid w:val="0025565E"/>
    <w:rsid w:val="00257CD6"/>
    <w:rsid w:val="002642A8"/>
    <w:rsid w:val="0026637B"/>
    <w:rsid w:val="00272FF0"/>
    <w:rsid w:val="00277907"/>
    <w:rsid w:val="002848C4"/>
    <w:rsid w:val="00291325"/>
    <w:rsid w:val="002A137B"/>
    <w:rsid w:val="002A1486"/>
    <w:rsid w:val="002A385A"/>
    <w:rsid w:val="0031130D"/>
    <w:rsid w:val="00314A6F"/>
    <w:rsid w:val="00314EAE"/>
    <w:rsid w:val="0031733E"/>
    <w:rsid w:val="003223FB"/>
    <w:rsid w:val="00325401"/>
    <w:rsid w:val="00334394"/>
    <w:rsid w:val="00345880"/>
    <w:rsid w:val="00347AF5"/>
    <w:rsid w:val="00360F98"/>
    <w:rsid w:val="00362478"/>
    <w:rsid w:val="00374421"/>
    <w:rsid w:val="00385D4D"/>
    <w:rsid w:val="003B5758"/>
    <w:rsid w:val="003B7BAE"/>
    <w:rsid w:val="003D04F0"/>
    <w:rsid w:val="003D59A7"/>
    <w:rsid w:val="003E78A7"/>
    <w:rsid w:val="003F0714"/>
    <w:rsid w:val="003F13B0"/>
    <w:rsid w:val="003F54C9"/>
    <w:rsid w:val="003F5F4A"/>
    <w:rsid w:val="00400698"/>
    <w:rsid w:val="00403423"/>
    <w:rsid w:val="004211AF"/>
    <w:rsid w:val="00423A18"/>
    <w:rsid w:val="004262DD"/>
    <w:rsid w:val="0042646F"/>
    <w:rsid w:val="0043266C"/>
    <w:rsid w:val="0043304E"/>
    <w:rsid w:val="00435096"/>
    <w:rsid w:val="00440BF7"/>
    <w:rsid w:val="004411FB"/>
    <w:rsid w:val="00443212"/>
    <w:rsid w:val="004567E6"/>
    <w:rsid w:val="00480BB0"/>
    <w:rsid w:val="00493EC0"/>
    <w:rsid w:val="0049409D"/>
    <w:rsid w:val="00495909"/>
    <w:rsid w:val="004A3042"/>
    <w:rsid w:val="004A4B91"/>
    <w:rsid w:val="004A4D8C"/>
    <w:rsid w:val="004A56A1"/>
    <w:rsid w:val="004B23EE"/>
    <w:rsid w:val="004B5251"/>
    <w:rsid w:val="004C7B3E"/>
    <w:rsid w:val="004D4ACF"/>
    <w:rsid w:val="00513832"/>
    <w:rsid w:val="00526C37"/>
    <w:rsid w:val="00533047"/>
    <w:rsid w:val="00556DE6"/>
    <w:rsid w:val="00577B45"/>
    <w:rsid w:val="00582502"/>
    <w:rsid w:val="005919AF"/>
    <w:rsid w:val="0059768D"/>
    <w:rsid w:val="005A20E2"/>
    <w:rsid w:val="005B5A68"/>
    <w:rsid w:val="005B5B61"/>
    <w:rsid w:val="005B5E54"/>
    <w:rsid w:val="005B6A1A"/>
    <w:rsid w:val="005C7835"/>
    <w:rsid w:val="005D2146"/>
    <w:rsid w:val="005D3457"/>
    <w:rsid w:val="005E3AC4"/>
    <w:rsid w:val="005F6388"/>
    <w:rsid w:val="00614293"/>
    <w:rsid w:val="00614452"/>
    <w:rsid w:val="006329E1"/>
    <w:rsid w:val="00633E73"/>
    <w:rsid w:val="00647428"/>
    <w:rsid w:val="00655308"/>
    <w:rsid w:val="006620C8"/>
    <w:rsid w:val="00664450"/>
    <w:rsid w:val="00690D52"/>
    <w:rsid w:val="006936EB"/>
    <w:rsid w:val="006B1ADF"/>
    <w:rsid w:val="006B2383"/>
    <w:rsid w:val="006D0144"/>
    <w:rsid w:val="006D510F"/>
    <w:rsid w:val="006E3FC8"/>
    <w:rsid w:val="006E523A"/>
    <w:rsid w:val="006F35BA"/>
    <w:rsid w:val="0070321D"/>
    <w:rsid w:val="00707756"/>
    <w:rsid w:val="007157EF"/>
    <w:rsid w:val="00730BAF"/>
    <w:rsid w:val="0073670F"/>
    <w:rsid w:val="00740FCE"/>
    <w:rsid w:val="00744010"/>
    <w:rsid w:val="00753E67"/>
    <w:rsid w:val="007979C9"/>
    <w:rsid w:val="007B17C4"/>
    <w:rsid w:val="007B1B26"/>
    <w:rsid w:val="007B1F5A"/>
    <w:rsid w:val="007B3AB6"/>
    <w:rsid w:val="007B5AFF"/>
    <w:rsid w:val="007B7E2D"/>
    <w:rsid w:val="007C136F"/>
    <w:rsid w:val="007C5AF4"/>
    <w:rsid w:val="007D5767"/>
    <w:rsid w:val="007E2DD6"/>
    <w:rsid w:val="007F36E9"/>
    <w:rsid w:val="007F793B"/>
    <w:rsid w:val="00807B66"/>
    <w:rsid w:val="00810DF6"/>
    <w:rsid w:val="00813EC8"/>
    <w:rsid w:val="00817F8C"/>
    <w:rsid w:val="0083428B"/>
    <w:rsid w:val="00876F99"/>
    <w:rsid w:val="00877A44"/>
    <w:rsid w:val="008820B3"/>
    <w:rsid w:val="00886169"/>
    <w:rsid w:val="0089169E"/>
    <w:rsid w:val="008925FC"/>
    <w:rsid w:val="00896539"/>
    <w:rsid w:val="008965F6"/>
    <w:rsid w:val="008A2B5E"/>
    <w:rsid w:val="008D3386"/>
    <w:rsid w:val="008D3518"/>
    <w:rsid w:val="008D3554"/>
    <w:rsid w:val="008F704C"/>
    <w:rsid w:val="0090206C"/>
    <w:rsid w:val="00902998"/>
    <w:rsid w:val="00912C1B"/>
    <w:rsid w:val="0092125E"/>
    <w:rsid w:val="00924319"/>
    <w:rsid w:val="00942126"/>
    <w:rsid w:val="00952A7A"/>
    <w:rsid w:val="00974BF8"/>
    <w:rsid w:val="00983B88"/>
    <w:rsid w:val="00987164"/>
    <w:rsid w:val="00994F95"/>
    <w:rsid w:val="009A3B33"/>
    <w:rsid w:val="009A45A0"/>
    <w:rsid w:val="009B1DCB"/>
    <w:rsid w:val="009B35B5"/>
    <w:rsid w:val="009B4773"/>
    <w:rsid w:val="009C018F"/>
    <w:rsid w:val="009C4066"/>
    <w:rsid w:val="009D2556"/>
    <w:rsid w:val="009E55E1"/>
    <w:rsid w:val="009F0FC9"/>
    <w:rsid w:val="00A076C6"/>
    <w:rsid w:val="00A31A73"/>
    <w:rsid w:val="00A34F68"/>
    <w:rsid w:val="00A36045"/>
    <w:rsid w:val="00A44EEF"/>
    <w:rsid w:val="00A630FD"/>
    <w:rsid w:val="00A66D23"/>
    <w:rsid w:val="00A74908"/>
    <w:rsid w:val="00A91213"/>
    <w:rsid w:val="00A960DC"/>
    <w:rsid w:val="00A9621B"/>
    <w:rsid w:val="00AA29B1"/>
    <w:rsid w:val="00AA66D7"/>
    <w:rsid w:val="00AC3653"/>
    <w:rsid w:val="00AD09DB"/>
    <w:rsid w:val="00AE0241"/>
    <w:rsid w:val="00AE5008"/>
    <w:rsid w:val="00AF69D2"/>
    <w:rsid w:val="00AF6A31"/>
    <w:rsid w:val="00AF6AE7"/>
    <w:rsid w:val="00B1169C"/>
    <w:rsid w:val="00B2241D"/>
    <w:rsid w:val="00B26302"/>
    <w:rsid w:val="00B358A7"/>
    <w:rsid w:val="00B37B3B"/>
    <w:rsid w:val="00B43058"/>
    <w:rsid w:val="00B44C47"/>
    <w:rsid w:val="00B514C6"/>
    <w:rsid w:val="00B524A3"/>
    <w:rsid w:val="00B5571D"/>
    <w:rsid w:val="00B57756"/>
    <w:rsid w:val="00B57F4F"/>
    <w:rsid w:val="00B61973"/>
    <w:rsid w:val="00B665E1"/>
    <w:rsid w:val="00B74939"/>
    <w:rsid w:val="00B7636D"/>
    <w:rsid w:val="00B80CF1"/>
    <w:rsid w:val="00B82C54"/>
    <w:rsid w:val="00B91745"/>
    <w:rsid w:val="00BA2A38"/>
    <w:rsid w:val="00BA31C4"/>
    <w:rsid w:val="00BA3E51"/>
    <w:rsid w:val="00BB02E6"/>
    <w:rsid w:val="00BB18F7"/>
    <w:rsid w:val="00BD0C60"/>
    <w:rsid w:val="00BE32A4"/>
    <w:rsid w:val="00C04C4C"/>
    <w:rsid w:val="00C16D26"/>
    <w:rsid w:val="00C17BCF"/>
    <w:rsid w:val="00C3246A"/>
    <w:rsid w:val="00C51076"/>
    <w:rsid w:val="00C532F7"/>
    <w:rsid w:val="00C65564"/>
    <w:rsid w:val="00C721F8"/>
    <w:rsid w:val="00CA223E"/>
    <w:rsid w:val="00CA61D8"/>
    <w:rsid w:val="00CB538B"/>
    <w:rsid w:val="00CC4707"/>
    <w:rsid w:val="00CD1D98"/>
    <w:rsid w:val="00CF1267"/>
    <w:rsid w:val="00CF4581"/>
    <w:rsid w:val="00D13200"/>
    <w:rsid w:val="00D219D2"/>
    <w:rsid w:val="00D26769"/>
    <w:rsid w:val="00D271A6"/>
    <w:rsid w:val="00D27AF8"/>
    <w:rsid w:val="00D6543F"/>
    <w:rsid w:val="00D74E0C"/>
    <w:rsid w:val="00D86A0A"/>
    <w:rsid w:val="00D94688"/>
    <w:rsid w:val="00DB4DAE"/>
    <w:rsid w:val="00DB5A2E"/>
    <w:rsid w:val="00DC0528"/>
    <w:rsid w:val="00DC1104"/>
    <w:rsid w:val="00DC3A45"/>
    <w:rsid w:val="00DC7466"/>
    <w:rsid w:val="00DC7E1C"/>
    <w:rsid w:val="00DE65A2"/>
    <w:rsid w:val="00DF2DCC"/>
    <w:rsid w:val="00E01D0E"/>
    <w:rsid w:val="00E16215"/>
    <w:rsid w:val="00E31650"/>
    <w:rsid w:val="00E321D0"/>
    <w:rsid w:val="00E35169"/>
    <w:rsid w:val="00E36A2B"/>
    <w:rsid w:val="00E404DF"/>
    <w:rsid w:val="00E53724"/>
    <w:rsid w:val="00E552C8"/>
    <w:rsid w:val="00E57672"/>
    <w:rsid w:val="00E733D7"/>
    <w:rsid w:val="00E75006"/>
    <w:rsid w:val="00E757A0"/>
    <w:rsid w:val="00E84350"/>
    <w:rsid w:val="00E857E2"/>
    <w:rsid w:val="00E85863"/>
    <w:rsid w:val="00E91AE4"/>
    <w:rsid w:val="00E96581"/>
    <w:rsid w:val="00EA431D"/>
    <w:rsid w:val="00EB47F9"/>
    <w:rsid w:val="00EC4BCD"/>
    <w:rsid w:val="00F0388F"/>
    <w:rsid w:val="00F20CA8"/>
    <w:rsid w:val="00F273EA"/>
    <w:rsid w:val="00F33F5E"/>
    <w:rsid w:val="00F53A40"/>
    <w:rsid w:val="00F60840"/>
    <w:rsid w:val="00F64F89"/>
    <w:rsid w:val="00F75B86"/>
    <w:rsid w:val="00F77933"/>
    <w:rsid w:val="00F8411A"/>
    <w:rsid w:val="00F94BAB"/>
    <w:rsid w:val="00FA0D95"/>
    <w:rsid w:val="00FC1405"/>
    <w:rsid w:val="00FC51DF"/>
    <w:rsid w:val="00FE1B1C"/>
    <w:rsid w:val="00FF0913"/>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53884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4"/>
        <w:szCs w:val="24"/>
        <w:lang w:val="es-E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4DAE"/>
    <w:pPr>
      <w:spacing w:before="0" w:after="0"/>
    </w:pPr>
    <w:rPr>
      <w:sz w:val="23"/>
    </w:rPr>
  </w:style>
  <w:style w:type="paragraph" w:styleId="Ttulo1">
    <w:name w:val="heading 1"/>
    <w:basedOn w:val="Normal"/>
    <w:next w:val="Normal"/>
    <w:link w:val="Ttulo1Car"/>
    <w:uiPriority w:val="9"/>
    <w:qFormat/>
    <w:rsid w:val="00E404DF"/>
    <w:pPr>
      <w:keepNext/>
      <w:keepLines/>
      <w:pageBreakBefore/>
      <w:pBdr>
        <w:bottom w:val="single" w:sz="24" w:space="4" w:color="F0CDA1" w:themeColor="accent1"/>
      </w:pBdr>
      <w:spacing w:after="400"/>
      <w:outlineLvl w:val="0"/>
    </w:pPr>
    <w:rPr>
      <w:rFonts w:asciiTheme="majorHAnsi" w:eastAsiaTheme="majorEastAsia" w:hAnsiTheme="majorHAnsi" w:cstheme="majorBidi"/>
      <w:b/>
      <w:caps/>
      <w:color w:val="107082" w:themeColor="accent2"/>
      <w:sz w:val="44"/>
      <w:szCs w:val="32"/>
    </w:rPr>
  </w:style>
  <w:style w:type="paragraph" w:styleId="Ttulo2">
    <w:name w:val="heading 2"/>
    <w:basedOn w:val="Normal"/>
    <w:next w:val="Normal"/>
    <w:link w:val="Ttulo2Car"/>
    <w:uiPriority w:val="9"/>
    <w:qFormat/>
    <w:rsid w:val="00C16D26"/>
    <w:pPr>
      <w:spacing w:after="60" w:line="240" w:lineRule="auto"/>
      <w:outlineLvl w:val="1"/>
    </w:pPr>
    <w:rPr>
      <w:rFonts w:asciiTheme="majorHAnsi" w:hAnsiTheme="majorHAnsi"/>
      <w:b/>
      <w:color w:val="D17406" w:themeColor="accent5" w:themeShade="BF"/>
      <w:sz w:val="40"/>
      <w:szCs w:val="36"/>
    </w:rPr>
  </w:style>
  <w:style w:type="paragraph" w:styleId="Ttulo3">
    <w:name w:val="heading 3"/>
    <w:basedOn w:val="Normal"/>
    <w:next w:val="Normal"/>
    <w:link w:val="Ttulo3Car"/>
    <w:uiPriority w:val="9"/>
    <w:semiHidden/>
    <w:qFormat/>
    <w:rsid w:val="001A5429"/>
    <w:pPr>
      <w:keepNext/>
      <w:keepLines/>
      <w:spacing w:before="40"/>
      <w:outlineLvl w:val="2"/>
    </w:pPr>
    <w:rPr>
      <w:rFonts w:asciiTheme="majorHAnsi" w:eastAsiaTheme="majorEastAsia" w:hAnsiTheme="majorHAnsi" w:cstheme="majorBidi"/>
      <w:color w:val="AC6C1B" w:themeColor="accent1" w:themeShade="7F"/>
    </w:rPr>
  </w:style>
  <w:style w:type="paragraph" w:styleId="Ttulo4">
    <w:name w:val="heading 4"/>
    <w:basedOn w:val="Normal"/>
    <w:next w:val="Normal"/>
    <w:link w:val="Ttulo4Car"/>
    <w:uiPriority w:val="9"/>
    <w:semiHidden/>
    <w:qFormat/>
    <w:rsid w:val="001A5429"/>
    <w:pPr>
      <w:keepNext/>
      <w:keepLines/>
      <w:spacing w:before="40"/>
      <w:outlineLvl w:val="3"/>
    </w:pPr>
    <w:rPr>
      <w:rFonts w:asciiTheme="majorHAnsi" w:eastAsiaTheme="majorEastAsia" w:hAnsiTheme="majorHAnsi" w:cstheme="majorBidi"/>
      <w:i/>
      <w:iCs/>
      <w:color w:val="E29E4A"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B47F9"/>
    <w:rPr>
      <w:rFonts w:asciiTheme="majorHAnsi" w:hAnsiTheme="majorHAnsi"/>
      <w:b/>
      <w:caps/>
      <w:color w:val="107082" w:themeColor="accent2"/>
      <w:sz w:val="28"/>
    </w:rPr>
  </w:style>
  <w:style w:type="character" w:customStyle="1" w:styleId="EncabezadoCar">
    <w:name w:val="Encabezado Car"/>
    <w:basedOn w:val="Fuentedeprrafopredeter"/>
    <w:link w:val="Encabezado"/>
    <w:uiPriority w:val="99"/>
    <w:rsid w:val="00EB47F9"/>
    <w:rPr>
      <w:rFonts w:asciiTheme="majorHAnsi" w:hAnsiTheme="majorHAnsi"/>
      <w:b/>
      <w:caps/>
      <w:color w:val="107082" w:themeColor="accent2"/>
      <w:sz w:val="28"/>
    </w:rPr>
  </w:style>
  <w:style w:type="paragraph" w:styleId="Piedepgina">
    <w:name w:val="footer"/>
    <w:basedOn w:val="Normal"/>
    <w:link w:val="PiedepginaCar"/>
    <w:uiPriority w:val="99"/>
    <w:rsid w:val="00F8411A"/>
    <w:pPr>
      <w:pBdr>
        <w:top w:val="single" w:sz="8" w:space="1" w:color="F0CDA1" w:themeColor="accent1"/>
      </w:pBdr>
      <w:tabs>
        <w:tab w:val="right" w:pos="10080"/>
      </w:tabs>
      <w:spacing w:line="240" w:lineRule="auto"/>
    </w:pPr>
    <w:rPr>
      <w:sz w:val="18"/>
    </w:rPr>
  </w:style>
  <w:style w:type="character" w:customStyle="1" w:styleId="PiedepginaCar">
    <w:name w:val="Pie de página Car"/>
    <w:basedOn w:val="Fuentedeprrafopredeter"/>
    <w:link w:val="Piedepgina"/>
    <w:uiPriority w:val="99"/>
    <w:rsid w:val="00347AF5"/>
    <w:rPr>
      <w:color w:val="595959" w:themeColor="text1" w:themeTint="A6"/>
      <w:sz w:val="18"/>
    </w:rPr>
  </w:style>
  <w:style w:type="character" w:styleId="Textodelmarcadordeposicin">
    <w:name w:val="Placeholder Text"/>
    <w:basedOn w:val="Fuentedeprrafopredeter"/>
    <w:uiPriority w:val="99"/>
    <w:semiHidden/>
    <w:rsid w:val="005A20E2"/>
    <w:rPr>
      <w:color w:val="808080"/>
    </w:rPr>
  </w:style>
  <w:style w:type="paragraph" w:styleId="Ttulo">
    <w:name w:val="Title"/>
    <w:basedOn w:val="Normal"/>
    <w:next w:val="Normal"/>
    <w:link w:val="TtuloCar"/>
    <w:uiPriority w:val="10"/>
    <w:qFormat/>
    <w:rsid w:val="00813EC8"/>
    <w:pPr>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tuloCar">
    <w:name w:val="Título Car"/>
    <w:basedOn w:val="Fuentedeprrafopredeter"/>
    <w:link w:val="Ttulo"/>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tulo">
    <w:name w:val="Subtitle"/>
    <w:basedOn w:val="Normal"/>
    <w:next w:val="Normal"/>
    <w:link w:val="SubttuloCar"/>
    <w:uiPriority w:val="11"/>
    <w:qFormat/>
    <w:rsid w:val="00F33F5E"/>
    <w:pPr>
      <w:numPr>
        <w:ilvl w:val="1"/>
      </w:numPr>
      <w:jc w:val="center"/>
    </w:pPr>
    <w:rPr>
      <w:rFonts w:eastAsiaTheme="minorEastAsia"/>
      <w:b/>
      <w:i/>
      <w:color w:val="F0CDA1" w:themeColor="accent1"/>
      <w:spacing w:val="15"/>
      <w:sz w:val="48"/>
    </w:rPr>
  </w:style>
  <w:style w:type="character" w:customStyle="1" w:styleId="SubttuloCar">
    <w:name w:val="Subtítulo Car"/>
    <w:basedOn w:val="Fuentedeprrafopredeter"/>
    <w:link w:val="Subttulo"/>
    <w:uiPriority w:val="11"/>
    <w:rsid w:val="00F33F5E"/>
    <w:rPr>
      <w:rFonts w:eastAsiaTheme="minorEastAsia"/>
      <w:b/>
      <w:i/>
      <w:color w:val="F0CDA1" w:themeColor="accent1"/>
      <w:spacing w:val="15"/>
      <w:sz w:val="48"/>
    </w:rPr>
  </w:style>
  <w:style w:type="character" w:customStyle="1" w:styleId="Ttulo1Car">
    <w:name w:val="Título 1 Car"/>
    <w:basedOn w:val="Fuentedeprrafopredeter"/>
    <w:link w:val="Ttulo1"/>
    <w:uiPriority w:val="9"/>
    <w:rsid w:val="00E404DF"/>
    <w:rPr>
      <w:rFonts w:asciiTheme="majorHAnsi" w:eastAsiaTheme="majorEastAsia" w:hAnsiTheme="majorHAnsi" w:cstheme="majorBidi"/>
      <w:b/>
      <w:caps/>
      <w:color w:val="107082" w:themeColor="accent2"/>
      <w:sz w:val="44"/>
      <w:szCs w:val="32"/>
    </w:rPr>
  </w:style>
  <w:style w:type="paragraph" w:customStyle="1" w:styleId="Predeterminado">
    <w:name w:val="Predeterminado"/>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Prrafodelista">
    <w:name w:val="List Paragraph"/>
    <w:basedOn w:val="Normal"/>
    <w:uiPriority w:val="34"/>
    <w:semiHidden/>
    <w:qFormat/>
    <w:rsid w:val="005D2146"/>
    <w:pPr>
      <w:ind w:left="720"/>
      <w:contextualSpacing/>
    </w:pPr>
  </w:style>
  <w:style w:type="character" w:styleId="nfasissutil">
    <w:name w:val="Subtle Emphasis"/>
    <w:uiPriority w:val="19"/>
    <w:qFormat/>
    <w:rsid w:val="00E85863"/>
    <w:rPr>
      <w:rFonts w:asciiTheme="majorHAnsi" w:hAnsiTheme="majorHAnsi"/>
      <w:b/>
      <w:i w:val="0"/>
      <w:color w:val="107082" w:themeColor="accent2"/>
      <w:sz w:val="28"/>
    </w:rPr>
  </w:style>
  <w:style w:type="character" w:styleId="nfasis">
    <w:name w:val="Emphasis"/>
    <w:uiPriority w:val="20"/>
    <w:qFormat/>
    <w:rsid w:val="00F33F5E"/>
    <w:rPr>
      <w:rFonts w:cstheme="minorHAnsi"/>
      <w:i/>
      <w:color w:val="331D01"/>
    </w:rPr>
  </w:style>
  <w:style w:type="character" w:styleId="nfasisintenso">
    <w:name w:val="Intense Emphasis"/>
    <w:uiPriority w:val="21"/>
    <w:semiHidden/>
    <w:qFormat/>
    <w:rsid w:val="00AE0241"/>
    <w:rPr>
      <w:color w:val="595959" w:themeColor="text1" w:themeTint="A6"/>
      <w:sz w:val="20"/>
    </w:rPr>
  </w:style>
  <w:style w:type="table" w:styleId="Tablaconcuadrcula">
    <w:name w:val="Table Grid"/>
    <w:basedOn w:val="Tabla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304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33047"/>
    <w:rPr>
      <w:rFonts w:ascii="Segoe UI" w:hAnsi="Segoe UI" w:cs="Segoe UI"/>
      <w:i/>
      <w:color w:val="595959" w:themeColor="text1" w:themeTint="A6"/>
      <w:sz w:val="18"/>
      <w:szCs w:val="18"/>
    </w:rPr>
  </w:style>
  <w:style w:type="character" w:customStyle="1" w:styleId="Ttulo2Car">
    <w:name w:val="Título 2 Car"/>
    <w:basedOn w:val="Fuentedeprrafopredeter"/>
    <w:link w:val="Ttulo2"/>
    <w:uiPriority w:val="9"/>
    <w:rsid w:val="00C16D26"/>
    <w:rPr>
      <w:rFonts w:asciiTheme="majorHAnsi" w:hAnsiTheme="majorHAnsi"/>
      <w:b/>
      <w:color w:val="D17406" w:themeColor="accent5" w:themeShade="BF"/>
      <w:sz w:val="40"/>
      <w:szCs w:val="36"/>
    </w:rPr>
  </w:style>
  <w:style w:type="character" w:customStyle="1" w:styleId="Ttulo3Car">
    <w:name w:val="Título 3 Car"/>
    <w:basedOn w:val="Fuentedeprrafopredeter"/>
    <w:link w:val="Ttulo3"/>
    <w:uiPriority w:val="9"/>
    <w:semiHidden/>
    <w:rsid w:val="00347AF5"/>
    <w:rPr>
      <w:rFonts w:asciiTheme="majorHAnsi" w:eastAsiaTheme="majorEastAsia" w:hAnsiTheme="majorHAnsi" w:cstheme="majorBidi"/>
      <w:color w:val="AC6C1B" w:themeColor="accent1" w:themeShade="7F"/>
      <w:sz w:val="24"/>
      <w:szCs w:val="24"/>
    </w:rPr>
  </w:style>
  <w:style w:type="character" w:customStyle="1" w:styleId="Ttulo4Car">
    <w:name w:val="Título 4 Car"/>
    <w:basedOn w:val="Fuentedeprrafopredeter"/>
    <w:link w:val="Ttulo4"/>
    <w:uiPriority w:val="9"/>
    <w:semiHidden/>
    <w:rsid w:val="00347AF5"/>
    <w:rPr>
      <w:rFonts w:asciiTheme="majorHAnsi" w:eastAsiaTheme="majorEastAsia" w:hAnsiTheme="majorHAnsi" w:cstheme="majorBidi"/>
      <w:i/>
      <w:iCs/>
      <w:color w:val="E29E4A" w:themeColor="accent1" w:themeShade="BF"/>
      <w:sz w:val="24"/>
    </w:rPr>
  </w:style>
  <w:style w:type="paragraph" w:styleId="TtuloTDC">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DC1">
    <w:name w:val="toc 1"/>
    <w:basedOn w:val="Normal"/>
    <w:next w:val="Normal"/>
    <w:autoRedefine/>
    <w:uiPriority w:val="39"/>
    <w:rsid w:val="001E1E58"/>
    <w:pPr>
      <w:spacing w:after="100"/>
    </w:pPr>
  </w:style>
  <w:style w:type="character" w:styleId="Hipervnculo">
    <w:name w:val="Hyperlink"/>
    <w:basedOn w:val="Fuentedeprrafopredeter"/>
    <w:uiPriority w:val="99"/>
    <w:unhideWhenUsed/>
    <w:rsid w:val="001E1E58"/>
    <w:rPr>
      <w:color w:val="000000" w:themeColor="hyperlink"/>
      <w:u w:val="single"/>
    </w:rPr>
  </w:style>
  <w:style w:type="paragraph" w:styleId="TDC2">
    <w:name w:val="toc 2"/>
    <w:basedOn w:val="Normal"/>
    <w:next w:val="Normal"/>
    <w:autoRedefine/>
    <w:uiPriority w:val="39"/>
    <w:rsid w:val="00D94688"/>
    <w:pPr>
      <w:tabs>
        <w:tab w:val="right" w:leader="dot" w:pos="5256"/>
      </w:tabs>
      <w:spacing w:after="100"/>
      <w:ind w:left="360"/>
    </w:pPr>
  </w:style>
  <w:style w:type="character" w:styleId="Refdecomentario">
    <w:name w:val="annotation reference"/>
    <w:basedOn w:val="Fuentedeprrafopredeter"/>
    <w:uiPriority w:val="99"/>
    <w:semiHidden/>
    <w:unhideWhenUsed/>
    <w:rsid w:val="007C136F"/>
    <w:rPr>
      <w:sz w:val="16"/>
      <w:szCs w:val="16"/>
    </w:rPr>
  </w:style>
  <w:style w:type="paragraph" w:styleId="Sinespaciado">
    <w:name w:val="No Spacing"/>
    <w:uiPriority w:val="1"/>
    <w:semiHidden/>
    <w:qFormat/>
    <w:rsid w:val="009B35B5"/>
    <w:pPr>
      <w:spacing w:after="0" w:line="240" w:lineRule="auto"/>
    </w:pPr>
    <w:rPr>
      <w:i/>
    </w:rPr>
  </w:style>
  <w:style w:type="paragraph" w:styleId="Listaconvietas">
    <w:name w:val="List Bullet"/>
    <w:basedOn w:val="Normal"/>
    <w:uiPriority w:val="99"/>
    <w:rsid w:val="0003123C"/>
    <w:pPr>
      <w:numPr>
        <w:numId w:val="16"/>
      </w:numPr>
      <w:spacing w:after="200" w:line="276" w:lineRule="auto"/>
      <w:ind w:left="340" w:hanging="340"/>
    </w:pPr>
  </w:style>
  <w:style w:type="paragraph" w:styleId="Listaconnmeros">
    <w:name w:val="List Number"/>
    <w:basedOn w:val="Normal"/>
    <w:uiPriority w:val="99"/>
    <w:rsid w:val="0003123C"/>
    <w:pPr>
      <w:numPr>
        <w:numId w:val="32"/>
      </w:numPr>
      <w:spacing w:after="200" w:line="276" w:lineRule="auto"/>
      <w:ind w:left="340" w:hanging="340"/>
    </w:pPr>
  </w:style>
  <w:style w:type="character" w:styleId="Textoennegrita">
    <w:name w:val="Strong"/>
    <w:basedOn w:val="Fuentedeprrafopredeter"/>
    <w:uiPriority w:val="22"/>
    <w:semiHidden/>
    <w:qFormat/>
    <w:rsid w:val="00BA31C4"/>
    <w:rPr>
      <w:b/>
      <w:bCs/>
    </w:rPr>
  </w:style>
  <w:style w:type="character" w:customStyle="1" w:styleId="Negrita">
    <w:name w:val="Negrita"/>
    <w:uiPriority w:val="1"/>
    <w:qFormat/>
    <w:rsid w:val="00BA31C4"/>
    <w:rPr>
      <w:b/>
      <w:bCs/>
    </w:rPr>
  </w:style>
  <w:style w:type="paragraph" w:styleId="Listaconvietas2">
    <w:name w:val="List Bullet 2"/>
    <w:basedOn w:val="Normal"/>
    <w:uiPriority w:val="99"/>
    <w:rsid w:val="00D27AF8"/>
    <w:pPr>
      <w:numPr>
        <w:numId w:val="35"/>
      </w:numPr>
    </w:pPr>
  </w:style>
  <w:style w:type="paragraph" w:customStyle="1" w:styleId="Ttulodegrfico1">
    <w:name w:val="Título de gráfico 1"/>
    <w:basedOn w:val="Normal"/>
    <w:qFormat/>
    <w:rsid w:val="008965F6"/>
    <w:pPr>
      <w:spacing w:after="60" w:line="240" w:lineRule="auto"/>
    </w:pPr>
    <w:rPr>
      <w:b/>
      <w:color w:val="054854" w:themeColor="accent3"/>
    </w:rPr>
  </w:style>
  <w:style w:type="paragraph" w:customStyle="1" w:styleId="Ttulodegrfico2">
    <w:name w:val="Título de gráfico 2"/>
    <w:basedOn w:val="Normal"/>
    <w:qFormat/>
    <w:rsid w:val="00664450"/>
    <w:pPr>
      <w:spacing w:after="60" w:line="240" w:lineRule="auto"/>
    </w:pPr>
    <w:rPr>
      <w:b/>
      <w:color w:val="F99927" w:themeColor="accent5"/>
    </w:rPr>
  </w:style>
  <w:style w:type="paragraph" w:customStyle="1" w:styleId="Ttulodegrfico3">
    <w:name w:val="Título de gráfico 3"/>
    <w:basedOn w:val="Normal"/>
    <w:qFormat/>
    <w:rsid w:val="00664450"/>
    <w:pPr>
      <w:spacing w:after="60" w:line="240" w:lineRule="auto"/>
    </w:pPr>
    <w:rPr>
      <w:b/>
      <w:color w:val="EC7216" w:themeColor="accent6"/>
    </w:rPr>
  </w:style>
  <w:style w:type="paragraph" w:customStyle="1" w:styleId="Ttulodegrfico4">
    <w:name w:val="Título de gráfico 4"/>
    <w:basedOn w:val="Normal"/>
    <w:qFormat/>
    <w:rsid w:val="008965F6"/>
    <w:pPr>
      <w:spacing w:after="60" w:line="240" w:lineRule="auto"/>
    </w:pPr>
    <w:rPr>
      <w:b/>
      <w:color w:val="107082" w:themeColor="accent2"/>
    </w:rPr>
  </w:style>
  <w:style w:type="paragraph" w:customStyle="1" w:styleId="Vietadegrfico">
    <w:name w:val="Viñeta de gráfico"/>
    <w:basedOn w:val="Normal"/>
    <w:qFormat/>
    <w:rsid w:val="008965F6"/>
    <w:pPr>
      <w:numPr>
        <w:numId w:val="28"/>
      </w:numPr>
      <w:spacing w:line="216" w:lineRule="auto"/>
      <w:ind w:left="284" w:hanging="284"/>
    </w:pPr>
    <w:rPr>
      <w:sz w:val="20"/>
    </w:rPr>
  </w:style>
  <w:style w:type="paragraph" w:customStyle="1" w:styleId="Vietadegrfico2">
    <w:name w:val="Viñeta de gráfico 2"/>
    <w:basedOn w:val="Normal"/>
    <w:qFormat/>
    <w:rsid w:val="008965F6"/>
    <w:pPr>
      <w:numPr>
        <w:numId w:val="30"/>
      </w:numPr>
      <w:spacing w:line="216" w:lineRule="auto"/>
      <w:ind w:left="284" w:hanging="284"/>
    </w:pPr>
    <w:rPr>
      <w:sz w:val="20"/>
    </w:rPr>
  </w:style>
  <w:style w:type="paragraph" w:customStyle="1" w:styleId="Vietadegrfico3">
    <w:name w:val="Viñeta de gráfico 3"/>
    <w:basedOn w:val="Normal"/>
    <w:qFormat/>
    <w:rsid w:val="008965F6"/>
    <w:pPr>
      <w:numPr>
        <w:numId w:val="29"/>
      </w:numPr>
      <w:spacing w:line="216" w:lineRule="auto"/>
      <w:ind w:left="284" w:hanging="284"/>
    </w:pPr>
    <w:rPr>
      <w:sz w:val="20"/>
    </w:rPr>
  </w:style>
  <w:style w:type="paragraph" w:customStyle="1" w:styleId="Vietadegrfico4">
    <w:name w:val="Viñeta de gráfico 4"/>
    <w:basedOn w:val="Normal"/>
    <w:qFormat/>
    <w:rsid w:val="008965F6"/>
    <w:pPr>
      <w:numPr>
        <w:numId w:val="31"/>
      </w:numPr>
      <w:spacing w:line="240" w:lineRule="auto"/>
      <w:ind w:left="284" w:hanging="284"/>
    </w:pPr>
    <w:rPr>
      <w:sz w:val="20"/>
    </w:rPr>
  </w:style>
  <w:style w:type="paragraph" w:customStyle="1" w:styleId="Textodelatabla">
    <w:name w:val="Texto de la tabla"/>
    <w:basedOn w:val="Normal"/>
    <w:next w:val="Normal"/>
    <w:qFormat/>
    <w:rsid w:val="00FC51DF"/>
    <w:pPr>
      <w:spacing w:line="240" w:lineRule="auto"/>
    </w:pPr>
    <w:rPr>
      <w:sz w:val="16"/>
    </w:rPr>
  </w:style>
  <w:style w:type="paragraph" w:customStyle="1" w:styleId="Encabezadodelatabla">
    <w:name w:val="Encabezado de la tabla"/>
    <w:basedOn w:val="Normal"/>
    <w:qFormat/>
    <w:rsid w:val="00D271A6"/>
    <w:pPr>
      <w:spacing w:line="216" w:lineRule="auto"/>
      <w:ind w:left="85"/>
    </w:pPr>
    <w:rPr>
      <w:b/>
      <w:color w:val="FFFFFF" w:themeColor="background1"/>
      <w:sz w:val="16"/>
      <w:szCs w:val="18"/>
    </w:rPr>
  </w:style>
  <w:style w:type="paragraph" w:customStyle="1" w:styleId="Encabezado2">
    <w:name w:val="Encabezado2"/>
    <w:basedOn w:val="Normal"/>
    <w:next w:val="Normal"/>
    <w:link w:val="Caracteresdelencabezado2"/>
    <w:qFormat/>
    <w:rsid w:val="00BA3E51"/>
    <w:rPr>
      <w:i/>
    </w:rPr>
  </w:style>
  <w:style w:type="paragraph" w:customStyle="1" w:styleId="Totaldelatabla">
    <w:name w:val="Total de la tabla"/>
    <w:basedOn w:val="Normal"/>
    <w:next w:val="Normal"/>
    <w:link w:val="Totaldecaracteresdelatabla"/>
    <w:qFormat/>
    <w:rsid w:val="00FC51DF"/>
    <w:pPr>
      <w:spacing w:line="256" w:lineRule="auto"/>
    </w:pPr>
    <w:rPr>
      <w:rFonts w:ascii="Arial" w:eastAsia="Arial" w:hAnsi="Arial" w:cs="Times New Roman"/>
      <w:b/>
      <w:bCs/>
      <w:caps/>
      <w:color w:val="404040" w:themeColor="text1" w:themeTint="BF"/>
      <w:sz w:val="16"/>
      <w:szCs w:val="22"/>
    </w:rPr>
  </w:style>
  <w:style w:type="character" w:customStyle="1" w:styleId="Caracteresdelencabezado2">
    <w:name w:val="Caracteres del encabezado2"/>
    <w:basedOn w:val="Fuentedeprrafopredeter"/>
    <w:link w:val="Encabezado2"/>
    <w:rsid w:val="00BA3E51"/>
    <w:rPr>
      <w:i/>
    </w:rPr>
  </w:style>
  <w:style w:type="character" w:customStyle="1" w:styleId="Totaldecaracteresdelatabla">
    <w:name w:val="Total de caracteres de la tabla"/>
    <w:basedOn w:val="Fuentedeprrafopredeter"/>
    <w:link w:val="Totaldelatabla"/>
    <w:rsid w:val="00FC51DF"/>
    <w:rPr>
      <w:rFonts w:ascii="Arial" w:eastAsia="Arial" w:hAnsi="Arial" w:cs="Times New Roman"/>
      <w:b/>
      <w:bCs/>
      <w:caps/>
      <w:color w:val="404040" w:themeColor="text1" w:themeTint="BF"/>
      <w:sz w:val="16"/>
      <w:szCs w:val="22"/>
    </w:rPr>
  </w:style>
  <w:style w:type="paragraph" w:customStyle="1" w:styleId="Textodetablaaladerecha">
    <w:name w:val="Texto de tabla a la derecha"/>
    <w:basedOn w:val="Normal"/>
    <w:next w:val="Normal"/>
    <w:link w:val="Textodetablacaracteresaladerecha"/>
    <w:qFormat/>
    <w:rsid w:val="00D271A6"/>
    <w:pPr>
      <w:spacing w:line="240" w:lineRule="auto"/>
      <w:jc w:val="right"/>
    </w:pPr>
    <w:rPr>
      <w:sz w:val="16"/>
    </w:rPr>
  </w:style>
  <w:style w:type="paragraph" w:customStyle="1" w:styleId="Textodetablaennegrita">
    <w:name w:val="Texto de tabla en negrita"/>
    <w:basedOn w:val="Normal"/>
    <w:next w:val="Normal"/>
    <w:link w:val="Textodetablacaracteresennegrita"/>
    <w:qFormat/>
    <w:rsid w:val="00D271A6"/>
    <w:pPr>
      <w:spacing w:line="240" w:lineRule="auto"/>
    </w:pPr>
    <w:rPr>
      <w:b/>
      <w:sz w:val="16"/>
    </w:rPr>
  </w:style>
  <w:style w:type="character" w:customStyle="1" w:styleId="Textodetablacaracteresaladerecha">
    <w:name w:val="Texto de tabla caracteres a la derecha"/>
    <w:basedOn w:val="Fuentedeprrafopredeter"/>
    <w:link w:val="Textodetablaaladerecha"/>
    <w:rsid w:val="00D271A6"/>
    <w:rPr>
      <w:sz w:val="16"/>
    </w:rPr>
  </w:style>
  <w:style w:type="character" w:customStyle="1" w:styleId="Textodetablacaracteresennegrita">
    <w:name w:val="Texto de tabla caracteres en negrita"/>
    <w:basedOn w:val="Fuentedeprrafopredeter"/>
    <w:link w:val="Textodetablaennegrita"/>
    <w:rsid w:val="00D271A6"/>
    <w:rPr>
      <w:b/>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footer" Target="footer4.xml"/><Relationship Id="rId31"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oter" Target="footer5.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ot1\AppData\Roaming\Microsoft\Templates\Plan%20de%20negocios%20dom&#233;st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04AEA664F744ABBB74BA6BA2BCE787C"/>
        <w:category>
          <w:name w:val="General"/>
          <w:gallery w:val="placeholder"/>
        </w:category>
        <w:types>
          <w:type w:val="bbPlcHdr"/>
        </w:types>
        <w:behaviors>
          <w:behavior w:val="content"/>
        </w:behaviors>
        <w:guid w:val="{9E0EAD4A-7BE6-4753-A141-45835ADD6342}"/>
      </w:docPartPr>
      <w:docPartBody>
        <w:p w:rsidR="00D4123D" w:rsidRDefault="006E5762" w:rsidP="006E5762">
          <w:pPr>
            <w:pStyle w:val="204AEA664F744ABBB74BA6BA2BCE787C"/>
          </w:pPr>
          <w:bookmarkStart w:id="0" w:name="_Hlk786744"/>
          <w:bookmarkStart w:id="1" w:name="_Hlk786768"/>
          <w:bookmarkEnd w:id="0"/>
          <w:bookmarkEnd w:id="1"/>
          <w:r w:rsidRPr="00C16D26">
            <w:rPr>
              <w:noProof/>
              <w:lang w:bidi="es-ES"/>
            </w:rPr>
            <w:t>DESDE CASA</w:t>
          </w:r>
        </w:p>
      </w:docPartBody>
    </w:docPart>
    <w:docPart>
      <w:docPartPr>
        <w:name w:val="FB2F184D0A984DA09841ACCD29C49052"/>
        <w:category>
          <w:name w:val="General"/>
          <w:gallery w:val="placeholder"/>
        </w:category>
        <w:types>
          <w:type w:val="bbPlcHdr"/>
        </w:types>
        <w:behaviors>
          <w:behavior w:val="content"/>
        </w:behaviors>
        <w:guid w:val="{A139C9FF-A998-4D2F-AB91-BFD949171D6B}"/>
      </w:docPartPr>
      <w:docPartBody>
        <w:p w:rsidR="00D4123D" w:rsidRDefault="006E5762" w:rsidP="006E5762">
          <w:pPr>
            <w:pStyle w:val="FB2F184D0A984DA09841ACCD29C49052"/>
          </w:pPr>
          <w:r w:rsidRPr="00C16D26">
            <w:rPr>
              <w:rStyle w:val="TtuloCar"/>
              <w:b w:val="0"/>
              <w:noProof/>
              <w:lang w:bidi="es-ES"/>
            </w:rPr>
            <w:t>SERVICIOS PROFESIONALES</w:t>
          </w:r>
        </w:p>
      </w:docPartBody>
    </w:docPart>
    <w:docPart>
      <w:docPartPr>
        <w:name w:val="171E31FBA734461E909DF80E0C83E1E1"/>
        <w:category>
          <w:name w:val="General"/>
          <w:gallery w:val="placeholder"/>
        </w:category>
        <w:types>
          <w:type w:val="bbPlcHdr"/>
        </w:types>
        <w:behaviors>
          <w:behavior w:val="content"/>
        </w:behaviors>
        <w:guid w:val="{4E1D6434-D9BE-46E4-862D-20655A55F82C}"/>
      </w:docPartPr>
      <w:docPartBody>
        <w:p w:rsidR="00D4123D" w:rsidRDefault="006E5762" w:rsidP="006E5762">
          <w:pPr>
            <w:pStyle w:val="171E31FBA734461E909DF80E0C83E1E1"/>
          </w:pPr>
          <w:r w:rsidRPr="00C16D26">
            <w:rPr>
              <w:noProof/>
              <w:lang w:bidi="es-ES"/>
            </w:rPr>
            <w:t>Plan de negocios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E049D40"/>
    <w:lvl w:ilvl="0">
      <w:start w:val="1"/>
      <w:numFmt w:val="bullet"/>
      <w:pStyle w:val="Listaconvietas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aconvietas"/>
      <w:lvlText w:val=""/>
      <w:lvlJc w:val="left"/>
      <w:pPr>
        <w:ind w:left="720" w:hanging="360"/>
      </w:pPr>
      <w:rPr>
        <w:rFonts w:ascii="Symbol" w:hAnsi="Symbol" w:hint="default"/>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4472C4" w:themeColor="accent5"/>
        <w:u w:color="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aconnmeros"/>
      <w:lvlText w:val="%1."/>
      <w:lvlJc w:val="left"/>
      <w:pPr>
        <w:ind w:left="720" w:hanging="360"/>
      </w:pPr>
      <w:rPr>
        <w:rFonts w:hint="default"/>
        <w:b/>
        <w:color w:val="ED7D31" w:themeColor="accent2"/>
        <w:u w:color="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5762"/>
    <w:rsid w:val="002907EB"/>
    <w:rsid w:val="006E5762"/>
    <w:rsid w:val="00B126A7"/>
    <w:rsid w:val="00BB4CB8"/>
    <w:rsid w:val="00D4123D"/>
    <w:rsid w:val="00EF2B02"/>
    <w:rsid w:val="00F2184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s-CO" w:eastAsia="es-CO"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21843"/>
    <w:pPr>
      <w:spacing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s-ES" w:eastAsia="en-US"/>
      <w14:ligatures w14:val="none"/>
    </w:rPr>
  </w:style>
  <w:style w:type="character" w:customStyle="1" w:styleId="TtuloCar">
    <w:name w:val="Título Car"/>
    <w:basedOn w:val="Fuentedeprrafopredeter"/>
    <w:link w:val="Ttulo"/>
    <w:uiPriority w:val="10"/>
    <w:rsid w:val="00F21843"/>
    <w:rPr>
      <w:rFonts w:asciiTheme="majorHAnsi" w:eastAsiaTheme="majorEastAsia" w:hAnsiTheme="majorHAnsi" w:cstheme="majorBidi"/>
      <w:b/>
      <w:color w:val="FFFFFF" w:themeColor="background1"/>
      <w:spacing w:val="-10"/>
      <w:kern w:val="28"/>
      <w:sz w:val="96"/>
      <w:szCs w:val="56"/>
      <w:lang w:val="es-ES" w:eastAsia="en-US"/>
      <w14:ligatures w14:val="none"/>
    </w:rPr>
  </w:style>
  <w:style w:type="paragraph" w:styleId="Listaconvietas">
    <w:name w:val="List Bullet"/>
    <w:basedOn w:val="Normal"/>
    <w:uiPriority w:val="99"/>
    <w:pPr>
      <w:numPr>
        <w:numId w:val="1"/>
      </w:numPr>
      <w:spacing w:after="200" w:line="276" w:lineRule="auto"/>
      <w:ind w:left="340" w:hanging="340"/>
    </w:pPr>
    <w:rPr>
      <w:rFonts w:eastAsiaTheme="minorHAnsi"/>
      <w:color w:val="595959" w:themeColor="text1" w:themeTint="A6"/>
      <w:kern w:val="0"/>
      <w:sz w:val="23"/>
      <w:szCs w:val="24"/>
      <w:lang w:val="es-ES" w:eastAsia="en-US"/>
      <w14:ligatures w14:val="none"/>
    </w:rPr>
  </w:style>
  <w:style w:type="paragraph" w:styleId="Listaconnmeros">
    <w:name w:val="List Number"/>
    <w:basedOn w:val="Normal"/>
    <w:uiPriority w:val="99"/>
    <w:pPr>
      <w:numPr>
        <w:numId w:val="2"/>
      </w:numPr>
      <w:spacing w:after="200" w:line="276" w:lineRule="auto"/>
      <w:ind w:left="340" w:hanging="340"/>
    </w:pPr>
    <w:rPr>
      <w:rFonts w:eastAsiaTheme="minorHAnsi"/>
      <w:color w:val="595959" w:themeColor="text1" w:themeTint="A6"/>
      <w:kern w:val="0"/>
      <w:sz w:val="23"/>
      <w:szCs w:val="24"/>
      <w:lang w:val="es-ES" w:eastAsia="en-US"/>
      <w14:ligatures w14:val="none"/>
    </w:rPr>
  </w:style>
  <w:style w:type="paragraph" w:styleId="Listaconvietas2">
    <w:name w:val="List Bullet 2"/>
    <w:basedOn w:val="Normal"/>
    <w:uiPriority w:val="99"/>
    <w:pPr>
      <w:numPr>
        <w:numId w:val="7"/>
      </w:numPr>
      <w:spacing w:after="0" w:line="288" w:lineRule="auto"/>
    </w:pPr>
    <w:rPr>
      <w:rFonts w:eastAsiaTheme="minorHAnsi"/>
      <w:color w:val="595959" w:themeColor="text1" w:themeTint="A6"/>
      <w:kern w:val="0"/>
      <w:sz w:val="23"/>
      <w:szCs w:val="24"/>
      <w:lang w:val="es-ES" w:eastAsia="en-US"/>
      <w14:ligatures w14:val="none"/>
    </w:rPr>
  </w:style>
  <w:style w:type="paragraph" w:customStyle="1" w:styleId="204AEA664F744ABBB74BA6BA2BCE787C">
    <w:name w:val="204AEA664F744ABBB74BA6BA2BCE787C"/>
    <w:rsid w:val="006E5762"/>
  </w:style>
  <w:style w:type="paragraph" w:customStyle="1" w:styleId="FB2F184D0A984DA09841ACCD29C49052">
    <w:name w:val="FB2F184D0A984DA09841ACCD29C49052"/>
    <w:rsid w:val="006E5762"/>
  </w:style>
  <w:style w:type="paragraph" w:customStyle="1" w:styleId="171E31FBA734461E909DF80E0C83E1E1">
    <w:name w:val="171E31FBA734461E909DF80E0C83E1E1"/>
    <w:rsid w:val="006E57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7f9b5e87859ce6d7eedbdc6e4e4205c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a5e0075ee7624d6a846e01eb6183742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2.xml><?xml version="1.0" encoding="utf-8"?>
<ds:datastoreItem xmlns:ds="http://schemas.openxmlformats.org/officeDocument/2006/customXml" ds:itemID="{60C2B731-8FA9-4B63-AFAA-3A0B4B7E0D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CDDFC085-FF01-4BBB-A59D-C46A13CCF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doméstico</Template>
  <TotalTime>0</TotalTime>
  <Pages>13</Pages>
  <Words>690</Words>
  <Characters>3798</Characters>
  <Application>Microsoft Office Word</Application>
  <DocSecurity>0</DocSecurity>
  <Lines>31</Lines>
  <Paragraphs>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MANUAL</vt:lpstr>
      <vt:lpstr/>
    </vt:vector>
  </TitlesOfParts>
  <Company/>
  <LinksUpToDate>false</LinksUpToDate>
  <CharactersWithSpaces>4480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dc:title>
  <dc:subject>DEL USUARIO</dc:subject>
  <dc:creator/>
  <cp:keywords/>
  <dc:description/>
  <cp:lastModifiedBy/>
  <cp:revision>1</cp:revision>
  <dcterms:created xsi:type="dcterms:W3CDTF">2023-06-13T23:45:00Z</dcterms:created>
  <dcterms:modified xsi:type="dcterms:W3CDTF">2023-06-14T02:03:00Z</dcterms:modified>
  <cp:contentStatus>INTEGRANTES                                                           JOSE AGUSTIN OSORIO TORRES                                                                   DAVID ALEJANDRO DIAZ                                                                       ANDRES MONSALVE                                                                                    2023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SIP_Label_e65bd4d2-aa7c-445f-9ef8-222ebb1d2b43_Enabled">
    <vt:lpwstr>true</vt:lpwstr>
  </property>
  <property fmtid="{D5CDD505-2E9C-101B-9397-08002B2CF9AE}" pid="4" name="MSIP_Label_e65bd4d2-aa7c-445f-9ef8-222ebb1d2b43_SetDate">
    <vt:lpwstr>2023-06-14T02:03:46Z</vt:lpwstr>
  </property>
  <property fmtid="{D5CDD505-2E9C-101B-9397-08002B2CF9AE}" pid="5" name="MSIP_Label_e65bd4d2-aa7c-445f-9ef8-222ebb1d2b43_Method">
    <vt:lpwstr>Privileged</vt:lpwstr>
  </property>
  <property fmtid="{D5CDD505-2E9C-101B-9397-08002B2CF9AE}" pid="6" name="MSIP_Label_e65bd4d2-aa7c-445f-9ef8-222ebb1d2b43_Name">
    <vt:lpwstr>e65bd4d2-aa7c-445f-9ef8-222ebb1d2b43</vt:lpwstr>
  </property>
  <property fmtid="{D5CDD505-2E9C-101B-9397-08002B2CF9AE}" pid="7" name="MSIP_Label_e65bd4d2-aa7c-445f-9ef8-222ebb1d2b43_SiteId">
    <vt:lpwstr>9744600e-3e04-492e-baa1-25ec245c6f10</vt:lpwstr>
  </property>
  <property fmtid="{D5CDD505-2E9C-101B-9397-08002B2CF9AE}" pid="8" name="MSIP_Label_e65bd4d2-aa7c-445f-9ef8-222ebb1d2b43_ActionId">
    <vt:lpwstr>d0841037-f203-4480-a9c7-57aac2fd1f98</vt:lpwstr>
  </property>
  <property fmtid="{D5CDD505-2E9C-101B-9397-08002B2CF9AE}" pid="9" name="MSIP_Label_e65bd4d2-aa7c-445f-9ef8-222ebb1d2b43_ContentBits">
    <vt:lpwstr>2</vt:lpwstr>
  </property>
</Properties>
</file>